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3D399E"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6B26E4">
            <w:rPr>
              <w:rFonts w:hint="cs"/>
              <w:rtl/>
            </w:rPr>
            <w:t>תאריך הגשה</w:t>
          </w:r>
        </w:sdtContent>
      </w:sdt>
    </w:p>
    <w:p w14:paraId="2569FA21" w14:textId="168A19D6" w:rsidR="00E279B8" w:rsidRPr="000F51E9" w:rsidRDefault="00365D04" w:rsidP="00E2318C">
      <w:pPr>
        <w:pStyle w:val="Title"/>
      </w:pPr>
      <w:r w:rsidRPr="000F51E9">
        <w:rPr>
          <w:rtl/>
        </w:rPr>
        <w:t>שם הפרויקט</w:t>
      </w:r>
    </w:p>
    <w:p w14:paraId="56949465" w14:textId="7FBACDFC" w:rsidR="00E07D23" w:rsidRPr="005D040D" w:rsidRDefault="00E07D23" w:rsidP="00E2318C">
      <w:pPr>
        <w:pStyle w:val="Subtitle"/>
        <w:rPr>
          <w:rtl/>
        </w:rPr>
      </w:pPr>
      <w:r w:rsidRPr="005D040D">
        <w:rPr>
          <w:rFonts w:hint="cs"/>
          <w:rtl/>
        </w:rPr>
        <w:t>תיאור במשפט של הפרויקט</w:t>
      </w:r>
    </w:p>
    <w:p w14:paraId="3C7D2FA3" w14:textId="17584870" w:rsidR="00FC799F" w:rsidRPr="00D5026F" w:rsidRDefault="00FC799F" w:rsidP="00E2318C">
      <w:pPr>
        <w:pStyle w:val="a1"/>
        <w:rPr>
          <w:rtl/>
        </w:rPr>
      </w:pPr>
      <w:r w:rsidRPr="00D5026F">
        <w:rPr>
          <w:rtl/>
        </w:rPr>
        <w:t>קוד פרויקט: לדוגמא 21220100</w:t>
      </w:r>
    </w:p>
    <w:p w14:paraId="30DFA4D7" w14:textId="56E2B3FF" w:rsidR="00FC799F" w:rsidRDefault="00FC799F" w:rsidP="00E2318C">
      <w:pPr>
        <w:pStyle w:val="a1"/>
        <w:rPr>
          <w:rtl/>
        </w:rPr>
      </w:pPr>
      <w:r w:rsidRPr="00FC799F">
        <w:rPr>
          <w:rtl/>
        </w:rPr>
        <w:t>דוח מכין - פרויקט גמר תשפ"ב</w:t>
      </w:r>
    </w:p>
    <w:p w14:paraId="52201022" w14:textId="77777777" w:rsidR="00D5026F" w:rsidRPr="00FC799F" w:rsidRDefault="00D5026F" w:rsidP="00E2318C">
      <w:pPr>
        <w:pStyle w:val="a1"/>
        <w:rPr>
          <w:rtl/>
        </w:rPr>
      </w:pPr>
    </w:p>
    <w:p w14:paraId="734445FA" w14:textId="0EC6D47F"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xml:space="preserve">: </w:t>
      </w:r>
      <w:r w:rsidR="00B82138">
        <w:rPr>
          <w:rFonts w:hint="cs"/>
          <w:rtl/>
        </w:rPr>
        <w:t>גברת שרה צור</w:t>
      </w:r>
    </w:p>
    <w:p w14:paraId="30BDE31B" w14:textId="2364364C" w:rsidR="00CB2D94" w:rsidRPr="00D5026F" w:rsidRDefault="00CB2D94" w:rsidP="00E2318C">
      <w:pPr>
        <w:pStyle w:val="a1"/>
        <w:rPr>
          <w:rtl/>
        </w:rPr>
      </w:pPr>
      <w:r w:rsidRPr="00D5026F">
        <w:rPr>
          <w:rFonts w:hint="cs"/>
          <w:rtl/>
        </w:rPr>
        <w:t>מנחה אקדמי 2</w:t>
      </w:r>
      <w:r w:rsidR="00B82138">
        <w:rPr>
          <w:rFonts w:hint="cs"/>
          <w:rtl/>
        </w:rPr>
        <w:t>: מר יורם סגל</w:t>
      </w:r>
    </w:p>
    <w:p w14:paraId="5DE68F60" w14:textId="3317C1AB" w:rsidR="006929B1" w:rsidRPr="00D5026F" w:rsidRDefault="006929B1" w:rsidP="00E2318C">
      <w:pPr>
        <w:pStyle w:val="a1"/>
        <w:rPr>
          <w:rtl/>
        </w:rPr>
      </w:pP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54CAED1F" w:rsidR="00E279B8" w:rsidRPr="00036DC7" w:rsidRDefault="003D399E" w:rsidP="00B82138">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6B26E4">
            <w:rPr>
              <w:rtl/>
            </w:rPr>
            <w:t xml:space="preserve">שם סטודנט א: </w:t>
          </w:r>
          <w:r w:rsidR="00B82138">
            <w:rPr>
              <w:rFonts w:hint="cs"/>
              <w:rtl/>
            </w:rPr>
            <w:t>312272230,</w:t>
          </w:r>
          <w:r w:rsidR="006B26E4">
            <w:rPr>
              <w:rtl/>
            </w:rPr>
            <w:t xml:space="preserve"> </w:t>
          </w:r>
          <w:r w:rsidR="00B82138">
            <w:rPr>
              <w:rFonts w:hint="cs"/>
              <w:rtl/>
            </w:rPr>
            <w:t>סער אליאס</w:t>
          </w:r>
        </w:sdtContent>
      </w:sdt>
    </w:p>
    <w:p w14:paraId="00416D52" w14:textId="07F7A571" w:rsidR="00E279B8" w:rsidRPr="00036DC7" w:rsidRDefault="003D399E"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B82138" w:rsidRPr="00B82138">
            <w:rPr>
              <w:rtl/>
            </w:rPr>
            <w:t>שם סטודנט ב: 312389083</w:t>
          </w:r>
          <w:r w:rsidR="00B82138">
            <w:rPr>
              <w:rFonts w:hint="cs"/>
              <w:rtl/>
            </w:rPr>
            <w:t xml:space="preserve">, </w:t>
          </w:r>
          <w:r w:rsidR="00B82138" w:rsidRPr="00B82138">
            <w:rPr>
              <w:rFonts w:hint="cs"/>
              <w:rtl/>
            </w:rPr>
            <w:t>נאור יקותיאלי</w:t>
          </w:r>
          <w:r w:rsidR="00B82138">
            <w:rPr>
              <w:rFonts w:hint="cs"/>
              <w:rtl/>
            </w:rPr>
            <w:t xml:space="preserve"> </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029B582C" w:rsidR="00D65CDA" w:rsidRDefault="003D399E" w:rsidP="00D65CDA">
      <w:pPr>
        <w:rPr>
          <w:rFonts w:eastAsiaTheme="majorEastAsia"/>
          <w:color w:val="486113" w:themeColor="accent1" w:themeShade="80"/>
          <w:sz w:val="28"/>
          <w:szCs w:val="28"/>
          <w:rtl/>
        </w:rPr>
      </w:pPr>
      <w:r>
        <w:rPr>
          <w:noProof/>
          <w:rtl/>
        </w:rPr>
        <w:pict w14:anchorId="4D1A3CCD">
          <v:line id="Straight Connector 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" strokecolor="#90c226 [3204]" strokeweight="1pt">
            <v:stroke endcap="round"/>
          </v:line>
        </w:pic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72BBC9BC" w14:textId="1B5189B6" w:rsidR="00354A0D" w:rsidRDefault="000B6335">
          <w:pPr>
            <w:pStyle w:val="TOC1"/>
            <w:tabs>
              <w:tab w:val="left" w:pos="440"/>
            </w:tabs>
            <w:bidi/>
            <w:rPr>
              <w:rFonts w:asciiTheme="minorHAnsi" w:hAnsiTheme="minorHAnsi" w:cstheme="minorBidi"/>
              <w:noProof/>
              <w:kern w:val="0"/>
              <w:rtl/>
              <w14:ligatures w14:val="none"/>
            </w:rPr>
          </w:pPr>
          <w:r>
            <w:fldChar w:fldCharType="begin"/>
          </w:r>
          <w:r>
            <w:instrText xml:space="preserve"> TOC \o "1-3" \h \z \u </w:instrText>
          </w:r>
          <w:r>
            <w:fldChar w:fldCharType="separate"/>
          </w:r>
          <w:hyperlink w:anchor="_Toc83230793" w:history="1">
            <w:r w:rsidR="00354A0D" w:rsidRPr="00232353">
              <w:rPr>
                <w:rStyle w:val="Hyperlink"/>
                <w:noProof/>
                <w:rtl/>
              </w:rPr>
              <w:t>1</w:t>
            </w:r>
            <w:r w:rsidR="00354A0D">
              <w:rPr>
                <w:rFonts w:asciiTheme="minorHAnsi" w:hAnsiTheme="minorHAnsi" w:cstheme="minorBidi"/>
                <w:noProof/>
                <w:kern w:val="0"/>
                <w:rtl/>
                <w14:ligatures w14:val="none"/>
              </w:rPr>
              <w:tab/>
            </w:r>
            <w:r w:rsidR="00354A0D" w:rsidRPr="00232353">
              <w:rPr>
                <w:rStyle w:val="Hyperlink"/>
                <w:noProof/>
                <w:rtl/>
              </w:rPr>
              <w:t>תקציר בעברית</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2</w:t>
            </w:r>
            <w:r w:rsidR="00354A0D">
              <w:rPr>
                <w:noProof/>
                <w:webHidden/>
                <w:rtl/>
              </w:rPr>
              <w:fldChar w:fldCharType="end"/>
            </w:r>
          </w:hyperlink>
        </w:p>
        <w:p w14:paraId="2937364C" w14:textId="66CBEB5C" w:rsidR="00354A0D" w:rsidRDefault="003D399E">
          <w:pPr>
            <w:pStyle w:val="TOC1"/>
            <w:tabs>
              <w:tab w:val="left" w:pos="440"/>
            </w:tabs>
            <w:bidi/>
            <w:rPr>
              <w:rFonts w:asciiTheme="minorHAnsi" w:hAnsiTheme="minorHAnsi" w:cstheme="minorBidi"/>
              <w:noProof/>
              <w:kern w:val="0"/>
              <w:rtl/>
              <w14:ligatures w14:val="none"/>
            </w:rPr>
          </w:pPr>
          <w:hyperlink w:anchor="_Toc83230794" w:history="1">
            <w:r w:rsidR="00354A0D" w:rsidRPr="00232353">
              <w:rPr>
                <w:rStyle w:val="Hyperlink"/>
                <w:noProof/>
                <w:rtl/>
              </w:rPr>
              <w:t>2</w:t>
            </w:r>
            <w:r w:rsidR="00354A0D">
              <w:rPr>
                <w:rFonts w:asciiTheme="minorHAnsi" w:hAnsiTheme="minorHAnsi" w:cstheme="minorBidi"/>
                <w:noProof/>
                <w:kern w:val="0"/>
                <w:rtl/>
                <w14:ligatures w14:val="none"/>
              </w:rPr>
              <w:tab/>
            </w:r>
            <w:r w:rsidR="00354A0D" w:rsidRPr="00232353">
              <w:rPr>
                <w:rStyle w:val="Hyperlink"/>
                <w:noProof/>
                <w:rtl/>
              </w:rPr>
              <w:t>מבוא</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462AC4F8" w14:textId="199B3326" w:rsidR="00354A0D" w:rsidRDefault="003D399E">
          <w:pPr>
            <w:pStyle w:val="TOC2"/>
            <w:tabs>
              <w:tab w:val="left" w:pos="880"/>
              <w:tab w:val="right" w:leader="dot" w:pos="9016"/>
            </w:tabs>
            <w:rPr>
              <w:rFonts w:asciiTheme="minorHAnsi" w:hAnsiTheme="minorHAnsi" w:cstheme="minorBidi"/>
              <w:noProof/>
              <w:kern w:val="0"/>
              <w:rtl/>
              <w14:ligatures w14:val="none"/>
            </w:rPr>
          </w:pPr>
          <w:hyperlink w:anchor="_Toc83230795" w:history="1">
            <w:r w:rsidR="00354A0D" w:rsidRPr="00232353">
              <w:rPr>
                <w:rStyle w:val="Hyperlink"/>
                <w:noProof/>
                <w:rtl/>
              </w:rPr>
              <w:t>2.1</w:t>
            </w:r>
            <w:r w:rsidR="00354A0D">
              <w:rPr>
                <w:rFonts w:asciiTheme="minorHAnsi" w:hAnsiTheme="minorHAnsi" w:cstheme="minorBidi"/>
                <w:noProof/>
                <w:kern w:val="0"/>
                <w:rtl/>
                <w14:ligatures w14:val="none"/>
              </w:rPr>
              <w:tab/>
            </w:r>
            <w:r w:rsidR="00354A0D" w:rsidRPr="00232353">
              <w:rPr>
                <w:rStyle w:val="Hyperlink"/>
                <w:noProof/>
                <w:rtl/>
              </w:rPr>
              <w:t>כיצד קשור או משתלב הפרויקט לתחום כללי כלשהו</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71D3433F" w14:textId="069E0FF1" w:rsidR="00354A0D" w:rsidRDefault="003D399E">
          <w:pPr>
            <w:pStyle w:val="TOC2"/>
            <w:tabs>
              <w:tab w:val="left" w:pos="880"/>
              <w:tab w:val="right" w:leader="dot" w:pos="9016"/>
            </w:tabs>
            <w:rPr>
              <w:rFonts w:asciiTheme="minorHAnsi" w:hAnsiTheme="minorHAnsi" w:cstheme="minorBidi"/>
              <w:noProof/>
              <w:kern w:val="0"/>
              <w:rtl/>
              <w14:ligatures w14:val="none"/>
            </w:rPr>
          </w:pPr>
          <w:hyperlink w:anchor="_Toc83230796" w:history="1">
            <w:r w:rsidR="00354A0D" w:rsidRPr="00232353">
              <w:rPr>
                <w:rStyle w:val="Hyperlink"/>
                <w:noProof/>
                <w:rtl/>
              </w:rPr>
              <w:t>2.2</w:t>
            </w:r>
            <w:r w:rsidR="00354A0D">
              <w:rPr>
                <w:rFonts w:asciiTheme="minorHAnsi" w:hAnsiTheme="minorHAnsi" w:cstheme="minorBidi"/>
                <w:noProof/>
                <w:kern w:val="0"/>
                <w:rtl/>
                <w14:ligatures w14:val="none"/>
              </w:rPr>
              <w:tab/>
            </w:r>
            <w:r w:rsidR="00354A0D" w:rsidRPr="00232353">
              <w:rPr>
                <w:rStyle w:val="Hyperlink"/>
                <w:noProof/>
                <w:rtl/>
              </w:rPr>
              <w:t>הגדרת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3</w:t>
            </w:r>
            <w:r w:rsidR="00354A0D">
              <w:rPr>
                <w:noProof/>
                <w:webHidden/>
                <w:rtl/>
              </w:rPr>
              <w:fldChar w:fldCharType="end"/>
            </w:r>
          </w:hyperlink>
        </w:p>
        <w:p w14:paraId="50C7A9F8" w14:textId="2E8B6860" w:rsidR="00354A0D" w:rsidRDefault="003D399E">
          <w:pPr>
            <w:pStyle w:val="TOC2"/>
            <w:tabs>
              <w:tab w:val="left" w:pos="880"/>
              <w:tab w:val="right" w:leader="dot" w:pos="9016"/>
            </w:tabs>
            <w:rPr>
              <w:rFonts w:asciiTheme="minorHAnsi" w:hAnsiTheme="minorHAnsi" w:cstheme="minorBidi"/>
              <w:noProof/>
              <w:kern w:val="0"/>
              <w:rtl/>
              <w14:ligatures w14:val="none"/>
            </w:rPr>
          </w:pPr>
          <w:hyperlink w:anchor="_Toc83230797" w:history="1">
            <w:r w:rsidR="00354A0D" w:rsidRPr="00232353">
              <w:rPr>
                <w:rStyle w:val="Hyperlink"/>
                <w:noProof/>
                <w:rtl/>
              </w:rPr>
              <w:t>2.3</w:t>
            </w:r>
            <w:r w:rsidR="00354A0D">
              <w:rPr>
                <w:rFonts w:asciiTheme="minorHAnsi" w:hAnsiTheme="minorHAnsi" w:cstheme="minorBidi"/>
                <w:noProof/>
                <w:kern w:val="0"/>
                <w:rtl/>
                <w14:ligatures w14:val="none"/>
              </w:rPr>
              <w:tab/>
            </w:r>
            <w:r w:rsidR="00354A0D" w:rsidRPr="00232353">
              <w:rPr>
                <w:rStyle w:val="Hyperlink"/>
                <w:noProof/>
                <w:rtl/>
              </w:rPr>
              <w:t>האתגר הטכנולוגי</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16D06018" w14:textId="490588F2" w:rsidR="00354A0D" w:rsidRDefault="003D399E">
          <w:pPr>
            <w:pStyle w:val="TOC1"/>
            <w:tabs>
              <w:tab w:val="left" w:pos="440"/>
            </w:tabs>
            <w:bidi/>
            <w:rPr>
              <w:rFonts w:asciiTheme="minorHAnsi" w:hAnsiTheme="minorHAnsi" w:cstheme="minorBidi"/>
              <w:noProof/>
              <w:kern w:val="0"/>
              <w:rtl/>
              <w14:ligatures w14:val="none"/>
            </w:rPr>
          </w:pPr>
          <w:hyperlink w:anchor="_Toc83230798" w:history="1">
            <w:r w:rsidR="00354A0D" w:rsidRPr="00232353">
              <w:rPr>
                <w:rStyle w:val="Hyperlink"/>
                <w:noProof/>
                <w:rtl/>
              </w:rPr>
              <w:t>3</w:t>
            </w:r>
            <w:r w:rsidR="00354A0D">
              <w:rPr>
                <w:rFonts w:asciiTheme="minorHAnsi" w:hAnsiTheme="minorHAnsi" w:cstheme="minorBidi"/>
                <w:noProof/>
                <w:kern w:val="0"/>
                <w:rtl/>
                <w14:ligatures w14:val="none"/>
              </w:rPr>
              <w:tab/>
            </w:r>
            <w:r w:rsidR="00354A0D" w:rsidRPr="00232353">
              <w:rPr>
                <w:rStyle w:val="Hyperlink"/>
                <w:noProof/>
                <w:shd w:val="clear" w:color="auto" w:fill="FFFFFF"/>
                <w:rtl/>
              </w:rPr>
              <w:t>דרכי פתרון הבעיה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4</w:t>
            </w:r>
            <w:r w:rsidR="00354A0D">
              <w:rPr>
                <w:noProof/>
                <w:webHidden/>
                <w:rtl/>
              </w:rPr>
              <w:fldChar w:fldCharType="end"/>
            </w:r>
          </w:hyperlink>
        </w:p>
        <w:p w14:paraId="530339C1" w14:textId="45469C53" w:rsidR="00354A0D" w:rsidRDefault="003D399E">
          <w:pPr>
            <w:pStyle w:val="TOC1"/>
            <w:tabs>
              <w:tab w:val="left" w:pos="440"/>
            </w:tabs>
            <w:bidi/>
            <w:rPr>
              <w:rFonts w:asciiTheme="minorHAnsi" w:hAnsiTheme="minorHAnsi" w:cstheme="minorBidi"/>
              <w:noProof/>
              <w:kern w:val="0"/>
              <w:rtl/>
              <w14:ligatures w14:val="none"/>
            </w:rPr>
          </w:pPr>
          <w:hyperlink w:anchor="_Toc83230799" w:history="1">
            <w:r w:rsidR="00354A0D" w:rsidRPr="00232353">
              <w:rPr>
                <w:rStyle w:val="Hyperlink"/>
                <w:noProof/>
                <w:rtl/>
              </w:rPr>
              <w:t>4</w:t>
            </w:r>
            <w:r w:rsidR="00354A0D">
              <w:rPr>
                <w:rFonts w:asciiTheme="minorHAnsi" w:hAnsiTheme="minorHAnsi" w:cstheme="minorBidi"/>
                <w:noProof/>
                <w:kern w:val="0"/>
                <w:rtl/>
                <w14:ligatures w14:val="none"/>
              </w:rPr>
              <w:tab/>
            </w:r>
            <w:r w:rsidR="00354A0D" w:rsidRPr="00232353">
              <w:rPr>
                <w:rStyle w:val="Hyperlink"/>
                <w:noProof/>
                <w:rtl/>
              </w:rPr>
              <w:t>תוצר מצופה מהפרויקט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Toc83230799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3DCB946E" w14:textId="3E974FC8" w:rsidR="00354A0D" w:rsidRDefault="003D399E">
          <w:pPr>
            <w:pStyle w:val="TOC1"/>
            <w:tabs>
              <w:tab w:val="left" w:pos="440"/>
            </w:tabs>
            <w:bidi/>
            <w:rPr>
              <w:rFonts w:asciiTheme="minorHAnsi" w:hAnsiTheme="minorHAnsi" w:cstheme="minorBidi"/>
              <w:noProof/>
              <w:kern w:val="0"/>
              <w:rtl/>
              <w14:ligatures w14:val="none"/>
            </w:rPr>
          </w:pPr>
          <w:hyperlink w:anchor="_Toc83230800" w:history="1">
            <w:r w:rsidR="00354A0D" w:rsidRPr="00232353">
              <w:rPr>
                <w:rStyle w:val="Hyperlink"/>
                <w:noProof/>
                <w:rtl/>
              </w:rPr>
              <w:t>5</w:t>
            </w:r>
            <w:r w:rsidR="00354A0D">
              <w:rPr>
                <w:rFonts w:asciiTheme="minorHAnsi" w:hAnsiTheme="minorHAnsi" w:cstheme="minorBidi"/>
                <w:noProof/>
                <w:kern w:val="0"/>
                <w:rtl/>
                <w14:ligatures w14:val="none"/>
              </w:rPr>
              <w:tab/>
            </w:r>
            <w:r w:rsidR="00354A0D" w:rsidRPr="00232353">
              <w:rPr>
                <w:rStyle w:val="Hyperlink"/>
                <w:noProof/>
                <w:rtl/>
              </w:rPr>
              <w:t>תיאור רעיון דומה שיכול להוות השראה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Toc83230800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5</w:t>
            </w:r>
            <w:r w:rsidR="00354A0D">
              <w:rPr>
                <w:noProof/>
                <w:webHidden/>
                <w:rtl/>
              </w:rPr>
              <w:fldChar w:fldCharType="end"/>
            </w:r>
          </w:hyperlink>
        </w:p>
        <w:p w14:paraId="460A0857" w14:textId="31E30DF7" w:rsidR="00354A0D" w:rsidRDefault="003D399E">
          <w:pPr>
            <w:pStyle w:val="TOC1"/>
            <w:tabs>
              <w:tab w:val="left" w:pos="440"/>
            </w:tabs>
            <w:bidi/>
            <w:rPr>
              <w:rFonts w:asciiTheme="minorHAnsi" w:hAnsiTheme="minorHAnsi" w:cstheme="minorBidi"/>
              <w:noProof/>
              <w:kern w:val="0"/>
              <w:rtl/>
              <w14:ligatures w14:val="none"/>
            </w:rPr>
          </w:pPr>
          <w:hyperlink w:anchor="_Toc83230801" w:history="1">
            <w:r w:rsidR="00354A0D" w:rsidRPr="00232353">
              <w:rPr>
                <w:rStyle w:val="Hyperlink"/>
                <w:noProof/>
                <w:rtl/>
              </w:rPr>
              <w:t>6</w:t>
            </w:r>
            <w:r w:rsidR="00354A0D">
              <w:rPr>
                <w:rFonts w:asciiTheme="minorHAnsi" w:hAnsiTheme="minorHAnsi" w:cstheme="minorBidi"/>
                <w:noProof/>
                <w:kern w:val="0"/>
                <w:rtl/>
                <w14:ligatures w14:val="none"/>
              </w:rPr>
              <w:tab/>
            </w:r>
            <w:r w:rsidR="00354A0D" w:rsidRPr="00232353">
              <w:rPr>
                <w:rStyle w:val="Hyperlink"/>
                <w:noProof/>
                <w:rtl/>
              </w:rPr>
              <w:t>ס</w:t>
            </w:r>
            <w:r w:rsidR="00354A0D" w:rsidRPr="00232353">
              <w:rPr>
                <w:rStyle w:val="Hyperlink"/>
                <w:noProof/>
                <w:rtl/>
              </w:rPr>
              <w:t>יכונים, אי וודאות ואילוצי הפרויקט</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Toc83230801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6</w:t>
            </w:r>
            <w:r w:rsidR="00354A0D">
              <w:rPr>
                <w:noProof/>
                <w:webHidden/>
                <w:rtl/>
              </w:rPr>
              <w:fldChar w:fldCharType="end"/>
            </w:r>
          </w:hyperlink>
        </w:p>
        <w:p w14:paraId="09EEDD48" w14:textId="29751569" w:rsidR="00354A0D" w:rsidRDefault="003D399E">
          <w:pPr>
            <w:pStyle w:val="TOC1"/>
            <w:tabs>
              <w:tab w:val="left" w:pos="440"/>
            </w:tabs>
            <w:bidi/>
            <w:rPr>
              <w:rFonts w:asciiTheme="minorHAnsi" w:hAnsiTheme="minorHAnsi" w:cstheme="minorBidi"/>
              <w:noProof/>
              <w:kern w:val="0"/>
              <w:rtl/>
              <w14:ligatures w14:val="none"/>
            </w:rPr>
          </w:pPr>
          <w:hyperlink w:anchor="_Toc83230802" w:history="1">
            <w:r w:rsidR="00354A0D" w:rsidRPr="00232353">
              <w:rPr>
                <w:rStyle w:val="Hyperlink"/>
                <w:noProof/>
              </w:rPr>
              <w:t>7</w:t>
            </w:r>
            <w:r w:rsidR="00354A0D">
              <w:rPr>
                <w:rFonts w:asciiTheme="minorHAnsi" w:hAnsiTheme="minorHAnsi" w:cstheme="minorBidi"/>
                <w:noProof/>
                <w:kern w:val="0"/>
                <w:rtl/>
                <w14:ligatures w14:val="none"/>
              </w:rPr>
              <w:tab/>
            </w:r>
            <w:r w:rsidR="00354A0D" w:rsidRPr="00232353">
              <w:rPr>
                <w:rStyle w:val="Hyperlink"/>
                <w:noProof/>
                <w:rtl/>
              </w:rPr>
              <w:t>מקורות קריאה (זה רק דוגמה)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Toc83230802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7</w:t>
            </w:r>
            <w:r w:rsidR="00354A0D">
              <w:rPr>
                <w:noProof/>
                <w:webHidden/>
                <w:rtl/>
              </w:rPr>
              <w:fldChar w:fldCharType="end"/>
            </w:r>
          </w:hyperlink>
        </w:p>
        <w:p w14:paraId="2BABC74F" w14:textId="0C86BCA6" w:rsidR="00354A0D" w:rsidRDefault="003D399E">
          <w:pPr>
            <w:pStyle w:val="TOC1"/>
            <w:bidi/>
            <w:rPr>
              <w:rFonts w:asciiTheme="minorHAnsi" w:hAnsiTheme="minorHAnsi" w:cstheme="minorBidi"/>
              <w:noProof/>
              <w:kern w:val="0"/>
              <w:rtl/>
              <w14:ligatures w14:val="none"/>
            </w:rPr>
          </w:pPr>
          <w:hyperlink w:anchor="_Toc83230803" w:history="1">
            <w:r w:rsidR="00354A0D" w:rsidRPr="00232353">
              <w:rPr>
                <w:rStyle w:val="Hyperlink"/>
                <w:noProof/>
                <w:rtl/>
              </w:rPr>
              <w:t>רשימת נספחים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Toc83230803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8</w:t>
            </w:r>
            <w:r w:rsidR="00354A0D">
              <w:rPr>
                <w:noProof/>
                <w:webHidden/>
                <w:rtl/>
              </w:rPr>
              <w:fldChar w:fldCharType="end"/>
            </w:r>
          </w:hyperlink>
        </w:p>
        <w:p w14:paraId="7809E55B" w14:textId="7212FB79" w:rsidR="00354A0D" w:rsidRDefault="003D399E">
          <w:pPr>
            <w:pStyle w:val="TOC1"/>
            <w:bidi/>
            <w:rPr>
              <w:rFonts w:asciiTheme="minorHAnsi" w:hAnsiTheme="minorHAnsi" w:cstheme="minorBidi"/>
              <w:noProof/>
              <w:kern w:val="0"/>
              <w:rtl/>
              <w14:ligatures w14:val="none"/>
            </w:rPr>
          </w:pPr>
          <w:hyperlink w:anchor="_Toc83230804" w:history="1">
            <w:r w:rsidR="00354A0D" w:rsidRPr="00232353">
              <w:rPr>
                <w:rStyle w:val="Hyperlink"/>
                <w:noProof/>
                <w:rtl/>
              </w:rPr>
              <w:t>נספח א - סכמת בלוקים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Toc83230804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9</w:t>
            </w:r>
            <w:r w:rsidR="00354A0D">
              <w:rPr>
                <w:noProof/>
                <w:webHidden/>
                <w:rtl/>
              </w:rPr>
              <w:fldChar w:fldCharType="end"/>
            </w:r>
          </w:hyperlink>
        </w:p>
        <w:p w14:paraId="2EB0D516" w14:textId="1DD03AD3" w:rsidR="00354A0D" w:rsidRDefault="003D399E">
          <w:pPr>
            <w:pStyle w:val="TOC1"/>
            <w:bidi/>
            <w:rPr>
              <w:rFonts w:asciiTheme="minorHAnsi" w:hAnsiTheme="minorHAnsi" w:cstheme="minorBidi"/>
              <w:noProof/>
              <w:kern w:val="0"/>
              <w:rtl/>
              <w14:ligatures w14:val="none"/>
            </w:rPr>
          </w:pPr>
          <w:hyperlink w:anchor="_Toc83230805" w:history="1">
            <w:r w:rsidR="00354A0D" w:rsidRPr="00232353">
              <w:rPr>
                <w:rStyle w:val="Hyperlink"/>
                <w:noProof/>
                <w:rtl/>
              </w:rPr>
              <w:t>נספח ב - טבלת אבני דרך ותוצרים</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Toc83230805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10</w:t>
            </w:r>
            <w:r w:rsidR="00354A0D">
              <w:rPr>
                <w:noProof/>
                <w:webHidden/>
                <w:rtl/>
              </w:rPr>
              <w:fldChar w:fldCharType="end"/>
            </w:r>
          </w:hyperlink>
        </w:p>
        <w:p w14:paraId="50EB7EBD" w14:textId="02FC055E" w:rsidR="00354A0D" w:rsidRDefault="003D399E">
          <w:pPr>
            <w:pStyle w:val="TOC1"/>
            <w:bidi/>
            <w:rPr>
              <w:rFonts w:asciiTheme="minorHAnsi" w:hAnsiTheme="minorHAnsi" w:cstheme="minorBidi"/>
              <w:noProof/>
              <w:kern w:val="0"/>
              <w:rtl/>
              <w14:ligatures w14:val="none"/>
            </w:rPr>
          </w:pPr>
          <w:hyperlink w:anchor="_Toc83230806" w:history="1">
            <w:r w:rsidR="00354A0D" w:rsidRPr="00232353">
              <w:rPr>
                <w:rStyle w:val="Hyperlink"/>
                <w:noProof/>
                <w:rtl/>
              </w:rPr>
              <w:t>נספח ג - טבלת משימות (לא חובה במסגרת דוח מכין - לפי החלטת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Toc83230806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11</w:t>
            </w:r>
            <w:r w:rsidR="00354A0D">
              <w:rPr>
                <w:noProof/>
                <w:webHidden/>
                <w:rtl/>
              </w:rPr>
              <w:fldChar w:fldCharType="end"/>
            </w:r>
          </w:hyperlink>
        </w:p>
        <w:p w14:paraId="7569F904" w14:textId="28DBCC26" w:rsidR="00354A0D" w:rsidRDefault="003D399E">
          <w:pPr>
            <w:pStyle w:val="TOC1"/>
            <w:bidi/>
            <w:rPr>
              <w:rFonts w:asciiTheme="minorHAnsi" w:hAnsiTheme="minorHAnsi" w:cstheme="minorBidi"/>
              <w:noProof/>
              <w:kern w:val="0"/>
              <w:rtl/>
              <w14:ligatures w14:val="none"/>
            </w:rPr>
          </w:pPr>
          <w:hyperlink w:anchor="_Toc83230807" w:history="1">
            <w:r w:rsidR="00354A0D" w:rsidRPr="00232353">
              <w:rPr>
                <w:rStyle w:val="Hyperlink"/>
                <w:noProof/>
                <w:rtl/>
              </w:rPr>
              <w:t>נספח ד</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Toc83230807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12</w:t>
            </w:r>
            <w:r w:rsidR="00354A0D">
              <w:rPr>
                <w:noProof/>
                <w:webHidden/>
                <w:rtl/>
              </w:rPr>
              <w:fldChar w:fldCharType="end"/>
            </w:r>
          </w:hyperlink>
        </w:p>
        <w:p w14:paraId="7D82FEEB" w14:textId="4F824FE4" w:rsidR="00354A0D" w:rsidRDefault="003D399E">
          <w:pPr>
            <w:pStyle w:val="TOC1"/>
            <w:bidi/>
            <w:rPr>
              <w:rFonts w:asciiTheme="minorHAnsi" w:hAnsiTheme="minorHAnsi" w:cstheme="minorBidi"/>
              <w:noProof/>
              <w:kern w:val="0"/>
              <w:rtl/>
              <w14:ligatures w14:val="none"/>
            </w:rPr>
          </w:pPr>
          <w:hyperlink w:anchor="_Toc83230808" w:history="1">
            <w:r w:rsidR="00354A0D" w:rsidRPr="00232353">
              <w:rPr>
                <w:rStyle w:val="Hyperlink"/>
                <w:noProof/>
                <w:rtl/>
              </w:rPr>
              <w:t>נספח ה - גאנט (אופציונלי בהתאם לשיקול דעתו של המנחה)</w:t>
            </w:r>
            <w:r w:rsidR="00354A0D">
              <w:rPr>
                <w:noProof/>
                <w:webHidden/>
                <w:rtl/>
              </w:rPr>
              <w:tab/>
            </w:r>
            <w:r w:rsidR="00354A0D">
              <w:rPr>
                <w:noProof/>
                <w:webHidden/>
                <w:rtl/>
              </w:rPr>
              <w:fldChar w:fldCharType="begin"/>
            </w:r>
            <w:r w:rsidR="00354A0D">
              <w:rPr>
                <w:noProof/>
                <w:webHidden/>
                <w:rtl/>
              </w:rPr>
              <w:instrText xml:space="preserve"> </w:instrText>
            </w:r>
            <w:r w:rsidR="00354A0D">
              <w:rPr>
                <w:noProof/>
                <w:webHidden/>
              </w:rPr>
              <w:instrText>PAGEREF</w:instrText>
            </w:r>
            <w:r w:rsidR="00354A0D">
              <w:rPr>
                <w:noProof/>
                <w:webHidden/>
                <w:rtl/>
              </w:rPr>
              <w:instrText xml:space="preserve"> _</w:instrText>
            </w:r>
            <w:r w:rsidR="00354A0D">
              <w:rPr>
                <w:noProof/>
                <w:webHidden/>
              </w:rPr>
              <w:instrText>Toc83230808 \h</w:instrText>
            </w:r>
            <w:r w:rsidR="00354A0D">
              <w:rPr>
                <w:noProof/>
                <w:webHidden/>
                <w:rtl/>
              </w:rPr>
              <w:instrText xml:space="preserve"> </w:instrText>
            </w:r>
            <w:r w:rsidR="00354A0D">
              <w:rPr>
                <w:noProof/>
                <w:webHidden/>
                <w:rtl/>
              </w:rPr>
            </w:r>
            <w:r w:rsidR="00354A0D">
              <w:rPr>
                <w:noProof/>
                <w:webHidden/>
                <w:rtl/>
              </w:rPr>
              <w:fldChar w:fldCharType="separate"/>
            </w:r>
            <w:r w:rsidR="002D106B">
              <w:rPr>
                <w:noProof/>
                <w:webHidden/>
                <w:rtl/>
              </w:rPr>
              <w:t>13</w:t>
            </w:r>
            <w:r w:rsidR="00354A0D">
              <w:rPr>
                <w:noProof/>
                <w:webHidden/>
                <w:rtl/>
              </w:rPr>
              <w:fldChar w:fldCharType="end"/>
            </w:r>
          </w:hyperlink>
        </w:p>
        <w:p w14:paraId="4F5AC7F0" w14:textId="74614B3C"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br w:type="page"/>
      </w:r>
    </w:p>
    <w:p w14:paraId="7DA753D4" w14:textId="23B74D2A" w:rsidR="00907CBB" w:rsidRDefault="00CB2D94" w:rsidP="007D7C4B">
      <w:pPr>
        <w:pStyle w:val="Heading1"/>
        <w:rPr>
          <w:rtl/>
        </w:rPr>
      </w:pPr>
      <w:bookmarkStart w:id="0" w:name="_Toc83230793"/>
      <w:r>
        <w:rPr>
          <w:rFonts w:hint="cs"/>
          <w:rtl/>
        </w:rPr>
        <w:lastRenderedPageBreak/>
        <w:t>תקציר בעברית</w:t>
      </w:r>
      <w:bookmarkEnd w:id="0"/>
      <w:r>
        <w:rPr>
          <w:rFonts w:hint="cs"/>
          <w:rtl/>
        </w:rPr>
        <w:t xml:space="preserve"> </w:t>
      </w:r>
    </w:p>
    <w:p w14:paraId="66692C1A" w14:textId="77777777" w:rsidR="00B94D4A" w:rsidRDefault="007C0F21" w:rsidP="00E2318C">
      <w:pPr>
        <w:rPr>
          <w:rtl/>
        </w:rPr>
      </w:pPr>
      <w:r>
        <w:rPr>
          <w:rFonts w:hint="cs"/>
          <w:rtl/>
        </w:rPr>
        <w:t>רכב אוטונומי הוא רכב המאשפר נסיעה</w:t>
      </w:r>
      <w:r w:rsidR="003B422D">
        <w:rPr>
          <w:rFonts w:hint="cs"/>
          <w:rtl/>
        </w:rPr>
        <w:t>, מנווט ומתגבר על מכשולים ללא התערבות של נהג אנושי, וללא צורך בתכנון מיוחד של הכביש וסביבתו. טכנולוגיה זו מאפשרת נסיעה בטוחה תוך יעול זמני הנסיעה, בפרוייקט זה נעסוק בנושא</w:t>
      </w:r>
      <w:r w:rsidR="00B94D4A">
        <w:rPr>
          <w:rFonts w:hint="cs"/>
          <w:rtl/>
        </w:rPr>
        <w:t xml:space="preserve"> יעול זמני הנסיעה בעזרת שרת חיצוני שיאפשר שינוי של חוקי התנועה באופן דינמי והתמודדות של המכונית האוטונומית עם שינויים ואתגרים כמו אילו.</w:t>
      </w:r>
    </w:p>
    <w:p w14:paraId="3FBA8048" w14:textId="77777777" w:rsidR="00B94D4A" w:rsidRDefault="00B94D4A" w:rsidP="00E2318C">
      <w:pPr>
        <w:rPr>
          <w:rtl/>
        </w:rPr>
      </w:pPr>
      <w:r>
        <w:rPr>
          <w:rFonts w:hint="cs"/>
          <w:rtl/>
        </w:rPr>
        <w:t>לטענתינו הרכב האוטונומי בהחלט יעזור בשיפר זמני ההגעה והנסיעה ועם זאת עדיין קיימת בעיה של היווצרות עומסים בשעות עומס שכאמור גם אם הרכב נוסע בצורה אוטונומית בעיות אילו ימשיכו להתקיים.</w:t>
      </w:r>
    </w:p>
    <w:p w14:paraId="006013A7" w14:textId="560AFE65" w:rsidR="007C0F21" w:rsidRDefault="00B94D4A" w:rsidP="00E2318C">
      <w:pPr>
        <w:rPr>
          <w:rtl/>
        </w:rPr>
      </w:pPr>
      <w:r>
        <w:rPr>
          <w:rFonts w:hint="cs"/>
          <w:rtl/>
        </w:rPr>
        <w:t>פרוייקט העיר החכמה יאפשר לבחון את התנהגות הרכבים האוטונומיים כאשר חוקי התנועה משתנים באפן דינמי</w:t>
      </w:r>
      <w:r w:rsidR="006114FC">
        <w:rPr>
          <w:rFonts w:hint="cs"/>
          <w:rtl/>
        </w:rPr>
        <w:t>. כלומר העיר בה המכוניות נוסעות תוכל לשנות את חוקי התנועה בהתאם לשעות העומס</w:t>
      </w:r>
      <w:r w:rsidR="002D0C9C">
        <w:rPr>
          <w:rFonts w:hint="cs"/>
          <w:rtl/>
        </w:rPr>
        <w:t>, תאונות, חסימת כבישים ו</w:t>
      </w:r>
      <w:r w:rsidR="006114FC">
        <w:rPr>
          <w:rFonts w:hint="cs"/>
          <w:rtl/>
        </w:rPr>
        <w:t>וכך</w:t>
      </w:r>
      <w:r w:rsidR="008A28C0">
        <w:rPr>
          <w:rFonts w:hint="cs"/>
          <w:rtl/>
        </w:rPr>
        <w:t xml:space="preserve"> יעול זמני הנסיעה יהיה משמעותי.</w:t>
      </w:r>
    </w:p>
    <w:p w14:paraId="66BB87D1" w14:textId="77C0246E" w:rsidR="002D0C9C" w:rsidRPr="008A28C0" w:rsidRDefault="00742CBE" w:rsidP="00E2318C">
      <w:pPr>
        <w:rPr>
          <w:lang w:val="en-US"/>
        </w:rPr>
      </w:pPr>
      <w:r>
        <w:rPr>
          <w:rFonts w:hint="cs"/>
          <w:rtl/>
          <w:lang w:val="en-US"/>
        </w:rPr>
        <w:t>.......</w:t>
      </w:r>
    </w:p>
    <w:p w14:paraId="7006FFCE" w14:textId="1FBF139C" w:rsidR="00CB2D94" w:rsidRPr="00080D9C" w:rsidRDefault="00CB2D94" w:rsidP="00E2318C">
      <w:pPr>
        <w:rPr>
          <w:color w:val="A6A6A6" w:themeColor="background1" w:themeShade="A6"/>
          <w:rtl/>
        </w:rPr>
      </w:pPr>
      <w:r w:rsidRPr="00080D9C">
        <w:rPr>
          <w:rFonts w:hint="cs"/>
          <w:color w:val="A6A6A6" w:themeColor="background1" w:themeShade="A6"/>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080D9C">
        <w:rPr>
          <w:color w:val="A6A6A6" w:themeColor="background1" w:themeShade="A6"/>
          <w:rtl/>
        </w:rPr>
        <w:t xml:space="preserve"> (200 מילים לפחות)</w:t>
      </w:r>
    </w:p>
    <w:p w14:paraId="61C6E144" w14:textId="7FAE5102" w:rsidR="00654244" w:rsidRDefault="00654244" w:rsidP="00E2318C">
      <w:pPr>
        <w:rPr>
          <w:rtl/>
        </w:rPr>
      </w:pPr>
    </w:p>
    <w:p w14:paraId="5D66C64A" w14:textId="22D0EEBA" w:rsidR="00654244" w:rsidRPr="003D02A2" w:rsidRDefault="009F59E5" w:rsidP="00E2318C">
      <w:pPr>
        <w:rPr>
          <w:rtl/>
          <w:lang w:val="en-US"/>
        </w:rPr>
      </w:pPr>
      <w:r>
        <w:rPr>
          <w:rFonts w:hint="cs"/>
          <w:rtl/>
        </w:rPr>
        <w:t>תוצאה: אנו מצפים שכתוצאה מהפרוייקט יהיה מחשב, ובוא רצה תוכנה שמקרינה את המפה לרכבים,</w:t>
      </w:r>
      <w:r w:rsidR="003D02A2">
        <w:rPr>
          <w:rFonts w:hint="cs"/>
          <w:rtl/>
        </w:rPr>
        <w:t xml:space="preserve"> במפה הזאת יש מסלולים, חוקי תנועה, ונקודות ציון. כאשר לנו יש תא שטח אמיתי </w:t>
      </w:r>
      <w:r w:rsidR="003D02A2">
        <w:rPr>
          <w:rtl/>
        </w:rPr>
        <w:t>–</w:t>
      </w:r>
      <w:r w:rsidR="003D02A2">
        <w:rPr>
          <w:rFonts w:hint="cs"/>
          <w:rtl/>
        </w:rPr>
        <w:t xml:space="preserve"> שעליו יוקרן המסלול, ועליו יסתובבו שני רכבים מטרת כל רכב היא להגיע מנקודה לנקודה</w:t>
      </w:r>
      <w:r w:rsidR="00503636">
        <w:rPr>
          <w:rFonts w:hint="cs"/>
          <w:rtl/>
        </w:rPr>
        <w:t xml:space="preserve"> בזמן שהוא מצייט לחוקי התנועה, נמנע ממכשולים, וכמובן לא מנגש ברכב השני.</w:t>
      </w:r>
      <w:r w:rsidR="003D02A2">
        <w:rPr>
          <w:rFonts w:hint="cs"/>
          <w:rtl/>
        </w:rPr>
        <w:t xml:space="preserve"> כאשר על הרכב</w:t>
      </w:r>
      <w:r w:rsidR="00503636">
        <w:rPr>
          <w:rFonts w:hint="cs"/>
          <w:rtl/>
        </w:rPr>
        <w:t>ים</w:t>
      </w:r>
      <w:r w:rsidR="003D02A2">
        <w:rPr>
          <w:rFonts w:hint="cs"/>
          <w:rtl/>
        </w:rPr>
        <w:t xml:space="preserve"> יש מערכת ניהוג עצמי מבוססת ארדואינו, וקיימת מערכת מיקרים ותגובות מבוססת </w:t>
      </w:r>
      <w:r w:rsidR="003D02A2">
        <w:rPr>
          <w:lang w:val="en-US"/>
        </w:rPr>
        <w:t>Jetson</w:t>
      </w:r>
      <w:r w:rsidR="003D02A2">
        <w:rPr>
          <w:rFonts w:hint="cs"/>
          <w:rtl/>
          <w:lang w:val="en-US"/>
        </w:rPr>
        <w:t xml:space="preserve"> </w:t>
      </w:r>
    </w:p>
    <w:p w14:paraId="006BABF7" w14:textId="1E6B19CD" w:rsidR="00654244" w:rsidRDefault="00654244" w:rsidP="00E2318C">
      <w:pPr>
        <w:rPr>
          <w:rtl/>
        </w:rPr>
      </w:pPr>
    </w:p>
    <w:p w14:paraId="0DC99389" w14:textId="66114AA1" w:rsidR="00654244" w:rsidRDefault="00654244"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Default="00654244">
      <w:pPr>
        <w:bidi w:val="0"/>
        <w:spacing w:after="240" w:line="252" w:lineRule="auto"/>
        <w:ind w:left="0" w:right="0"/>
        <w:jc w:val="left"/>
        <w:rPr>
          <w:rtl/>
        </w:rPr>
      </w:pPr>
      <w:r>
        <w:rPr>
          <w:rtl/>
        </w:rPr>
        <w:br w:type="page"/>
      </w:r>
    </w:p>
    <w:p w14:paraId="3CEA95EB" w14:textId="2464897C" w:rsidR="00907CBB" w:rsidRPr="007D7C4B" w:rsidRDefault="00F02873" w:rsidP="007D7C4B">
      <w:pPr>
        <w:pStyle w:val="Heading1"/>
        <w:rPr>
          <w:rtl/>
        </w:rPr>
      </w:pPr>
      <w:bookmarkStart w:id="1" w:name="_Toc83230794"/>
      <w:bookmarkStart w:id="2" w:name="_Hlk83224769"/>
      <w:r>
        <w:rPr>
          <w:rFonts w:hint="cs"/>
          <w:rtl/>
        </w:rPr>
        <w:lastRenderedPageBreak/>
        <w:t>מבוא</w:t>
      </w:r>
      <w:bookmarkEnd w:id="1"/>
    </w:p>
    <w:bookmarkEnd w:id="2"/>
    <w:p w14:paraId="79302DD2" w14:textId="4C4DF8E1" w:rsidR="00BE0808" w:rsidRPr="00F30F1C" w:rsidRDefault="00BE0808" w:rsidP="00BE0808">
      <w:pPr>
        <w:bidi w:val="0"/>
      </w:pPr>
      <w:r w:rsidRPr="00F30F1C">
        <w:t>Due to investment in and development of road infrastructure and vehicle technology, autonomous cars are expected to be the next big breakthrough.</w:t>
      </w:r>
      <w:r w:rsidRPr="00F30F1C">
        <w:t xml:space="preserve"> </w:t>
      </w:r>
      <w:r w:rsidRPr="00F30F1C">
        <w:t>In the future, drivers will not be required to drive their vehicles, but instead the vehicle will be supplied with the destination's address, and it will begin to travel the required route using traffic laws visible on the road and connectivity to the Internet.</w:t>
      </w:r>
      <w:r w:rsidRPr="00F30F1C">
        <w:t xml:space="preserve"> </w:t>
      </w:r>
      <w:r w:rsidRPr="00F30F1C">
        <w:t>By having the vehicle reexamine traffic laws at every moment and making decisions in real time, along with analyzing Internet info, the vehicle is capable of changing the rules of the road (under certain conditions) and avoiding traffic congestion and allowing travel in the shortest amount of time.</w:t>
      </w:r>
      <w:r w:rsidRPr="00F30F1C">
        <w:t xml:space="preserve"> </w:t>
      </w:r>
      <w:r w:rsidRPr="00F30F1C">
        <w:t>The benefit of minimal travel time results from the ability of a single car to transport a large number of people for a day, rather than the current circumstances when the same car often drives one person, so according to this project, changing traffic laws would be extremely beneficial.</w:t>
      </w:r>
    </w:p>
    <w:p w14:paraId="69F2C469" w14:textId="214290FD" w:rsidR="00907CBB" w:rsidRPr="00080D9C" w:rsidRDefault="00CB2D94" w:rsidP="007D7C4B">
      <w:pPr>
        <w:rPr>
          <w:color w:val="A6A6A6" w:themeColor="background1" w:themeShade="A6"/>
          <w:rtl/>
        </w:rPr>
      </w:pPr>
      <w:r w:rsidRPr="00080D9C">
        <w:rPr>
          <w:rFonts w:hint="cs"/>
          <w:color w:val="A6A6A6" w:themeColor="background1" w:themeShade="A6"/>
          <w:rtl/>
        </w:rPr>
        <w:t>מה התחום שהפרויקט עוסק בו באופן כללי</w:t>
      </w:r>
      <w:r w:rsidR="00121A5C" w:rsidRPr="00080D9C">
        <w:rPr>
          <w:rFonts w:hint="cs"/>
          <w:color w:val="A6A6A6" w:themeColor="background1" w:themeShade="A6"/>
          <w:rtl/>
        </w:rPr>
        <w:t>? התחום חייב להיות רחב בהרבה מנושא הפרויקט.</w:t>
      </w:r>
      <w:r w:rsidRPr="00080D9C">
        <w:rPr>
          <w:rFonts w:hint="cs"/>
          <w:color w:val="A6A6A6" w:themeColor="background1" w:themeShade="A6"/>
          <w:rtl/>
        </w:rPr>
        <w:t xml:space="preserve"> יש לצטט מקור אחד לפחות </w:t>
      </w:r>
      <w:sdt>
        <w:sdtPr>
          <w:rPr>
            <w:rFonts w:hint="cs"/>
            <w:color w:val="A6A6A6" w:themeColor="background1" w:themeShade="A6"/>
            <w:rtl/>
          </w:rPr>
          <w:id w:val="11696770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Hid18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[1]</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w:t>
      </w:r>
      <w:r w:rsidRPr="00080D9C">
        <w:rPr>
          <w:rFonts w:hint="cs"/>
          <w:color w:val="A6A6A6" w:themeColor="background1" w:themeShade="A6"/>
          <w:rtl/>
        </w:rPr>
        <w:t>שעוסק בתחום הכללי</w:t>
      </w:r>
      <w:r w:rsidR="00D5026F" w:rsidRPr="00080D9C">
        <w:rPr>
          <w:rFonts w:hint="cs"/>
          <w:color w:val="A6A6A6" w:themeColor="background1" w:themeShade="A6"/>
          <w:rtl/>
        </w:rPr>
        <w:t>.</w:t>
      </w:r>
      <w:r w:rsidR="00121A5C" w:rsidRPr="00080D9C">
        <w:rPr>
          <w:rFonts w:hint="cs"/>
          <w:color w:val="A6A6A6" w:themeColor="background1" w:themeShade="A6"/>
          <w:rtl/>
        </w:rPr>
        <w:t xml:space="preserve"> מה כבר נעשה בתחום, איזה אתגרים התחום באופן כללי מציב. כיצד תחום כללי זה משפיע או מקדם את האדם או את המדע או את האנושות?</w:t>
      </w:r>
      <w:r w:rsidR="00E17C75" w:rsidRPr="00080D9C">
        <w:rPr>
          <w:rFonts w:hint="cs"/>
          <w:color w:val="A6A6A6" w:themeColor="background1" w:themeShade="A6"/>
          <w:rtl/>
        </w:rPr>
        <w:t xml:space="preserve"> (100 מילים לפחות).</w:t>
      </w:r>
    </w:p>
    <w:p w14:paraId="26E6DF51" w14:textId="41A8721D" w:rsidR="00121A5C" w:rsidRPr="00F02873" w:rsidRDefault="00121A5C" w:rsidP="00F02873">
      <w:pPr>
        <w:pStyle w:val="Heading2"/>
        <w:rPr>
          <w:rtl/>
        </w:rPr>
      </w:pPr>
      <w:bookmarkStart w:id="3" w:name="_Toc83230795"/>
      <w:bookmarkStart w:id="4" w:name="_Hlk83224964"/>
      <w:r w:rsidRPr="00F02873">
        <w:rPr>
          <w:rFonts w:hint="cs"/>
          <w:rtl/>
        </w:rPr>
        <w:t xml:space="preserve">כיצד קשור או משתלב הפרויקט </w:t>
      </w:r>
      <w:r w:rsidR="00F02873" w:rsidRPr="00F02873">
        <w:rPr>
          <w:rFonts w:hint="cs"/>
          <w:rtl/>
        </w:rPr>
        <w:t>ל</w:t>
      </w:r>
      <w:r w:rsidRPr="00F02873">
        <w:rPr>
          <w:rFonts w:hint="cs"/>
          <w:rtl/>
        </w:rPr>
        <w:t>תחום</w:t>
      </w:r>
      <w:r w:rsidR="00F02873" w:rsidRPr="00F02873">
        <w:rPr>
          <w:rFonts w:hint="cs"/>
          <w:rtl/>
        </w:rPr>
        <w:t xml:space="preserve"> כללי כלשהו</w:t>
      </w:r>
      <w:bookmarkEnd w:id="3"/>
    </w:p>
    <w:bookmarkEnd w:id="4"/>
    <w:p w14:paraId="5573FE7E" w14:textId="7F9310A9" w:rsidR="00A53A9C" w:rsidRPr="00F30F1C" w:rsidRDefault="00BE0808" w:rsidP="00F30F1C">
      <w:pPr>
        <w:bidi w:val="0"/>
      </w:pPr>
      <w:r w:rsidRPr="00F30F1C">
        <w:t>In this project, the use of technologies that are currently being developed in the area of autonomous vehicles is combined with the development of a system for determining dynamic traffic rules.</w:t>
      </w:r>
      <w:r w:rsidRPr="00F30F1C">
        <w:t xml:space="preserve"> </w:t>
      </w:r>
      <w:r w:rsidRPr="00F30F1C">
        <w:t>This technology is still under development, so we cannot be certain how well our project will integrate with it.</w:t>
      </w:r>
      <w:r w:rsidR="00F30F1C" w:rsidRPr="00F30F1C">
        <w:t xml:space="preserve"> </w:t>
      </w:r>
      <w:r w:rsidR="00F30F1C" w:rsidRPr="00F30F1C">
        <w:t>But today, the real question is when are autonomous cars going to arrive? After the transition to autonomous cars, we believe that this situation is within touching distance and we can create a city in which the traffic rules will be based on the traffic flow in that area and not the current traffic situation.</w:t>
      </w:r>
      <w:r w:rsidR="00F30F1C" w:rsidRPr="00F30F1C">
        <w:t xml:space="preserve"> </w:t>
      </w:r>
      <w:r w:rsidR="00F30F1C" w:rsidRPr="00F30F1C">
        <w:t>So, when the car has access to more data than the driver, the car alone will be able to determine whether it is possible to drive on a particular lane.</w:t>
      </w:r>
      <w:r w:rsidR="00F41BAB">
        <w:rPr>
          <w:rFonts w:hint="cs"/>
          <w:rtl/>
        </w:rPr>
        <w:t xml:space="preserve"> </w:t>
      </w:r>
    </w:p>
    <w:p w14:paraId="232FC602" w14:textId="70ACD9A7" w:rsidR="0072313C" w:rsidRPr="0072313C" w:rsidRDefault="0072313C" w:rsidP="0072313C">
      <w:pPr>
        <w:bidi w:val="0"/>
        <w:rPr>
          <w:lang w:val="en-US"/>
        </w:rPr>
      </w:pPr>
      <w:r w:rsidRPr="00BE0808">
        <w:rPr>
          <w:lang w:val="en-US"/>
        </w:rPr>
        <w:t xml:space="preserve">“Interestingly, the existing literature does not discuss the methods by which AVs find and determine their routes in the road networks (vehicle routing). Perhaps, it is presumed that AVs are not different to other cars in vehicle routing. As </w:t>
      </w:r>
      <w:proofErr w:type="gramStart"/>
      <w:r w:rsidRPr="00BE0808">
        <w:rPr>
          <w:lang w:val="en-US"/>
        </w:rPr>
        <w:t>noted</w:t>
      </w:r>
      <w:proofErr w:type="gramEnd"/>
      <w:r w:rsidRPr="00BE0808">
        <w:rPr>
          <w:lang w:val="en-US"/>
        </w:rPr>
        <w:t xml:space="preserve"> before, connected-vehicle technology is an indispensable part of a working AV scheme. </w:t>
      </w:r>
      <w:r w:rsidRPr="0072313C">
        <w:rPr>
          <w:lang w:val="en-US"/>
        </w:rPr>
        <w:t>Such (real-time) communication data may result in collaboration between the AVs directionality capabilities, leading to more efficient and intelligent path-finding (or traffic flow).</w:t>
      </w:r>
      <w:r>
        <w:rPr>
          <w:lang w:val="en-US"/>
        </w:rPr>
        <w:t>”</w:t>
      </w:r>
      <w:r w:rsidRPr="0072313C">
        <w:rPr>
          <w:rFonts w:hint="cs"/>
          <w:lang w:val="en-US"/>
        </w:rPr>
        <w:t xml:space="preserve"> </w:t>
      </w:r>
      <w:r w:rsidRPr="0072313C">
        <w:rPr>
          <w:b/>
          <w:bCs/>
          <w:lang w:val="en-US"/>
        </w:rPr>
        <w:t>[1]</w:t>
      </w:r>
    </w:p>
    <w:p w14:paraId="6199018B" w14:textId="51D0E1D1" w:rsidR="00121A5C" w:rsidRPr="00080D9C" w:rsidRDefault="00121A5C" w:rsidP="00E2318C">
      <w:pPr>
        <w:rPr>
          <w:color w:val="A6A6A6" w:themeColor="background1" w:themeShade="A6"/>
          <w:rtl/>
        </w:rPr>
      </w:pPr>
      <w:r w:rsidRPr="00080D9C">
        <w:rPr>
          <w:rFonts w:hint="cs"/>
          <w:color w:val="A6A6A6" w:themeColor="background1" w:themeShade="A6"/>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sidRPr="00080D9C">
        <w:rPr>
          <w:rFonts w:hint="cs"/>
          <w:color w:val="A6A6A6" w:themeColor="background1" w:themeShade="A6"/>
          <w:rtl/>
        </w:rPr>
        <w:t xml:space="preserve"> </w:t>
      </w:r>
      <w:sdt>
        <w:sdtPr>
          <w:rPr>
            <w:rFonts w:hint="cs"/>
            <w:color w:val="A6A6A6" w:themeColor="background1" w:themeShade="A6"/>
            <w:rtl/>
          </w:rPr>
          <w:id w:val="1322389567"/>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3</w:instrText>
          </w:r>
          <w:r w:rsidR="00B103E7" w:rsidRPr="00080D9C">
            <w:rPr>
              <w:rFonts w:hint="cs"/>
              <w:color w:val="A6A6A6" w:themeColor="background1" w:themeShade="A6"/>
            </w:rPr>
            <w:instrText>a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[2]</w:t>
          </w:r>
          <w:r w:rsidR="00B103E7" w:rsidRPr="00080D9C">
            <w:rPr>
              <w:color w:val="A6A6A6" w:themeColor="background1" w:themeShade="A6"/>
              <w:rtl/>
            </w:rPr>
            <w:fldChar w:fldCharType="end"/>
          </w:r>
        </w:sdtContent>
      </w:sdt>
      <w:r w:rsidRPr="00080D9C">
        <w:rPr>
          <w:rFonts w:hint="cs"/>
          <w:color w:val="A6A6A6" w:themeColor="background1" w:themeShade="A6"/>
          <w:rtl/>
        </w:rPr>
        <w:t>, המלמד על הקשר בין הפרויקט (</w:t>
      </w:r>
      <w:r w:rsidR="00C42022" w:rsidRPr="00080D9C">
        <w:rPr>
          <w:rFonts w:hint="cs"/>
          <w:color w:val="A6A6A6" w:themeColor="background1" w:themeShade="A6"/>
          <w:rtl/>
        </w:rPr>
        <w:t>כלומר</w:t>
      </w:r>
      <w:r w:rsidRPr="00080D9C">
        <w:rPr>
          <w:rFonts w:hint="cs"/>
          <w:color w:val="A6A6A6" w:themeColor="background1" w:themeShade="A6"/>
          <w:rtl/>
        </w:rPr>
        <w:t xml:space="preserve"> בין התוצר או בין הבעיה שהפרויקט מתמודד איתה) לתחום הרחב</w:t>
      </w:r>
      <w:r w:rsidR="00C42022" w:rsidRPr="00080D9C">
        <w:rPr>
          <w:rFonts w:hint="cs"/>
          <w:color w:val="A6A6A6" w:themeColor="background1" w:themeShade="A6"/>
          <w:rtl/>
        </w:rPr>
        <w:t>.</w:t>
      </w:r>
      <w:r w:rsidR="00E17C75" w:rsidRPr="00080D9C">
        <w:rPr>
          <w:rFonts w:hint="cs"/>
          <w:color w:val="A6A6A6" w:themeColor="background1" w:themeShade="A6"/>
          <w:rtl/>
        </w:rPr>
        <w:t xml:space="preserve"> (100 מילים לפחות).</w:t>
      </w:r>
    </w:p>
    <w:p w14:paraId="4B3EF516" w14:textId="046C99E3" w:rsidR="006B43B8" w:rsidRDefault="006B43B8" w:rsidP="006B43B8">
      <w:pPr>
        <w:pStyle w:val="Heading2"/>
        <w:rPr>
          <w:rtl/>
        </w:rPr>
      </w:pPr>
      <w:bookmarkStart w:id="5" w:name="_Toc83230796"/>
      <w:r>
        <w:rPr>
          <w:rFonts w:hint="cs"/>
          <w:rtl/>
        </w:rPr>
        <w:t>הגדרת הבעיה</w:t>
      </w:r>
      <w:bookmarkEnd w:id="5"/>
    </w:p>
    <w:p w14:paraId="54AE032D" w14:textId="3BA3E291" w:rsidR="00F30F1C" w:rsidRPr="00F30F1C" w:rsidRDefault="00F30F1C" w:rsidP="00F30F1C">
      <w:pPr>
        <w:bidi w:val="0"/>
        <w:rPr>
          <w:lang w:val="en-US"/>
        </w:rPr>
      </w:pPr>
      <w:r w:rsidRPr="00F30F1C">
        <w:rPr>
          <w:rFonts w:ascii="Arial" w:hAnsi="Arial" w:cs="Arial"/>
          <w:color w:val="222222"/>
          <w:shd w:val="clear" w:color="auto" w:fill="FFFFFF"/>
          <w:lang w:val="en-US"/>
        </w:rPr>
        <w:t xml:space="preserve">Currently, the industry for autonomous vehicles is growing rapidly, and with the help of the Internet, vehicles are able to share information in real-time, thus enabling drivers to know whether or not traffic will be </w:t>
      </w:r>
      <w:proofErr w:type="gramStart"/>
      <w:r w:rsidRPr="00F30F1C">
        <w:rPr>
          <w:rFonts w:ascii="Arial" w:hAnsi="Arial" w:cs="Arial"/>
          <w:color w:val="222222"/>
          <w:shd w:val="clear" w:color="auto" w:fill="FFFFFF"/>
          <w:lang w:val="en-US"/>
        </w:rPr>
        <w:t>congested</w:t>
      </w:r>
      <w:proofErr w:type="gramEnd"/>
      <w:r w:rsidRPr="00F30F1C">
        <w:rPr>
          <w:rFonts w:ascii="Arial" w:hAnsi="Arial" w:cs="Arial"/>
          <w:color w:val="222222"/>
          <w:shd w:val="clear" w:color="auto" w:fill="FFFFFF"/>
          <w:lang w:val="en-US"/>
        </w:rPr>
        <w:t xml:space="preserve"> or which lanes are being used.</w:t>
      </w:r>
      <w:r>
        <w:rPr>
          <w:rFonts w:ascii="Arial" w:hAnsi="Arial" w:cs="Arial"/>
          <w:color w:val="222222"/>
          <w:shd w:val="clear" w:color="auto" w:fill="FFFFFF"/>
          <w:lang w:val="en-US"/>
        </w:rPr>
        <w:t xml:space="preserve"> </w:t>
      </w:r>
      <w:r w:rsidRPr="00F30F1C">
        <w:rPr>
          <w:rFonts w:ascii="Arial" w:hAnsi="Arial" w:cs="Arial"/>
          <w:color w:val="222222"/>
          <w:shd w:val="clear" w:color="auto" w:fill="FFFFFF"/>
          <w:lang w:val="en-US"/>
        </w:rPr>
        <w:t>In this project, we will utilize dynamic traffic laws to solve the load problem in real time and enable a smart, efficient flow of traffic.</w:t>
      </w:r>
    </w:p>
    <w:p w14:paraId="55584DEA" w14:textId="524BF094" w:rsidR="006B43B8" w:rsidRPr="00080D9C" w:rsidRDefault="006B43B8" w:rsidP="006B43B8">
      <w:pPr>
        <w:rPr>
          <w:color w:val="A6A6A6" w:themeColor="background1" w:themeShade="A6"/>
          <w:rtl/>
        </w:rPr>
      </w:pPr>
      <w:r w:rsidRPr="00080D9C">
        <w:rPr>
          <w:rFonts w:hint="cs"/>
          <w:color w:val="A6A6A6" w:themeColor="background1" w:themeShade="A6"/>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080D9C">
        <w:rPr>
          <w:rFonts w:hint="cs"/>
          <w:b/>
          <w:bCs/>
          <w:color w:val="A6A6A6" w:themeColor="background1" w:themeShade="A6"/>
          <w:rtl/>
        </w:rPr>
        <w:t>במונחים לא טכנולוגיים,</w:t>
      </w:r>
      <w:r w:rsidRPr="00080D9C">
        <w:rPr>
          <w:rFonts w:hint="cs"/>
          <w:color w:val="A6A6A6" w:themeColor="background1" w:themeShade="A6"/>
          <w:rtl/>
        </w:rPr>
        <w:t xml:space="preserve"> שגם אדם שאינו בתחום יכול להבין את הצורך . (50 מילים לפחות).</w:t>
      </w:r>
    </w:p>
    <w:p w14:paraId="23DDE869" w14:textId="20759D43" w:rsidR="00C42022" w:rsidRDefault="006B43B8" w:rsidP="00F02873">
      <w:pPr>
        <w:pStyle w:val="Heading2"/>
        <w:rPr>
          <w:rtl/>
        </w:rPr>
      </w:pPr>
      <w:bookmarkStart w:id="6" w:name="_Toc83230797"/>
      <w:r>
        <w:rPr>
          <w:rFonts w:hint="cs"/>
          <w:rtl/>
        </w:rPr>
        <w:lastRenderedPageBreak/>
        <w:t>האתגר הטכנולוגי</w:t>
      </w:r>
      <w:bookmarkEnd w:id="6"/>
    </w:p>
    <w:p w14:paraId="33C12398" w14:textId="16B3BE01" w:rsidR="00F30F1C" w:rsidRPr="00F30F1C" w:rsidRDefault="00F30F1C" w:rsidP="00F30F1C">
      <w:pPr>
        <w:bidi w:val="0"/>
      </w:pPr>
      <w:r w:rsidRPr="00F30F1C">
        <w:t>The purpose of this project is to solve the problem of traffic congestion by using dynamic traffic laws to provide smart and efficient traffic flow in real time. There are many complications involved in meeting the above need:</w:t>
      </w:r>
    </w:p>
    <w:p w14:paraId="088CF978" w14:textId="74D9B4D1" w:rsidR="00F30F1C" w:rsidRPr="00F30F1C" w:rsidRDefault="00F30F1C" w:rsidP="00F30F1C">
      <w:pPr>
        <w:pStyle w:val="ListParagraph"/>
        <w:numPr>
          <w:ilvl w:val="0"/>
          <w:numId w:val="23"/>
        </w:numPr>
        <w:bidi w:val="0"/>
      </w:pPr>
      <w:r w:rsidRPr="00F30F1C">
        <w:rPr>
          <w:u w:val="single"/>
        </w:rPr>
        <w:t>Building two autonomous toy vehicles</w:t>
      </w:r>
      <w:r w:rsidRPr="00F30F1C">
        <w:t xml:space="preserve">: The vehicles have </w:t>
      </w:r>
      <w:r w:rsidRPr="00F30F1C">
        <w:t>Arduino</w:t>
      </w:r>
      <w:r w:rsidRPr="00F30F1C">
        <w:t>-based self-driving systems and a Jetson-based case and response system.</w:t>
      </w:r>
    </w:p>
    <w:p w14:paraId="29817F8E" w14:textId="3A61C9E5" w:rsidR="00F30F1C" w:rsidRPr="00F30F1C" w:rsidRDefault="00F30F1C" w:rsidP="00F30F1C">
      <w:pPr>
        <w:pStyle w:val="ListParagraph"/>
        <w:numPr>
          <w:ilvl w:val="0"/>
          <w:numId w:val="23"/>
        </w:numPr>
        <w:bidi w:val="0"/>
      </w:pPr>
      <w:r w:rsidRPr="00F30F1C">
        <w:rPr>
          <w:u w:val="single"/>
        </w:rPr>
        <w:t>Software that projects a map with dynamic traffic rules</w:t>
      </w:r>
      <w:r w:rsidRPr="00F30F1C">
        <w:t>: A projector that projects a map with dynamic traffic rules, which are freely adjustable.</w:t>
      </w:r>
    </w:p>
    <w:p w14:paraId="548B22B1" w14:textId="7506B7D4" w:rsidR="00F30F1C" w:rsidRPr="00F30F1C" w:rsidRDefault="00F30F1C" w:rsidP="00F30F1C">
      <w:pPr>
        <w:pStyle w:val="ListParagraph"/>
        <w:numPr>
          <w:ilvl w:val="0"/>
          <w:numId w:val="23"/>
        </w:numPr>
        <w:bidi w:val="0"/>
      </w:pPr>
      <w:r w:rsidRPr="00F30F1C">
        <w:rPr>
          <w:u w:val="single"/>
        </w:rPr>
        <w:t>GPS setup inside a small building</w:t>
      </w:r>
      <w:r w:rsidRPr="00F30F1C">
        <w:t>: scanning the code on the travel surface of a barcode scanner.</w:t>
      </w:r>
    </w:p>
    <w:p w14:paraId="1078A328" w14:textId="325A67C1" w:rsidR="0079503C" w:rsidRPr="0079503C" w:rsidRDefault="00F30F1C" w:rsidP="00F30F1C">
      <w:pPr>
        <w:bidi w:val="0"/>
        <w:rPr>
          <w:rtl/>
        </w:rPr>
      </w:pPr>
      <w:r w:rsidRPr="00F30F1C">
        <w:t>We believe the reason why they have not already considered smart cities is because the field of autonomous vehicles is currently under development, and the use of autonomous vehicles has not yet been thoroughly explored.</w:t>
      </w:r>
    </w:p>
    <w:p w14:paraId="6E1528EC" w14:textId="3C57D44F" w:rsidR="00C42022" w:rsidRPr="00080D9C" w:rsidRDefault="00C42022" w:rsidP="00E2318C">
      <w:pPr>
        <w:rPr>
          <w:color w:val="A6A6A6" w:themeColor="background1" w:themeShade="A6"/>
          <w:rtl/>
        </w:rPr>
      </w:pPr>
      <w:r w:rsidRPr="00080D9C">
        <w:rPr>
          <w:rFonts w:hint="cs"/>
          <w:color w:val="A6A6A6" w:themeColor="background1" w:themeShade="A6"/>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sidRPr="00080D9C">
        <w:rPr>
          <w:rFonts w:hint="cs"/>
          <w:color w:val="A6A6A6" w:themeColor="background1" w:themeShade="A6"/>
          <w:rtl/>
        </w:rPr>
        <w:t xml:space="preserve"> (ולא חשוב כיצד)</w:t>
      </w:r>
      <w:r w:rsidRPr="00080D9C">
        <w:rPr>
          <w:rFonts w:hint="cs"/>
          <w:color w:val="A6A6A6" w:themeColor="background1" w:themeShade="A6"/>
          <w:rtl/>
        </w:rPr>
        <w:t>, מה החדשנות שתיווצר בעקבות פתרון הבעיה (לא מדובר בחדשנות של עצם מימוש הפרויקט, הכוונה היא ליכולת החדשה שנוצרת לאחר יצירת הפתרון?</w:t>
      </w:r>
      <w:r w:rsidR="00E17C75" w:rsidRPr="00080D9C">
        <w:rPr>
          <w:rFonts w:hint="cs"/>
          <w:color w:val="A6A6A6" w:themeColor="background1" w:themeShade="A6"/>
          <w:rtl/>
        </w:rPr>
        <w:t xml:space="preserve"> (</w:t>
      </w:r>
      <w:r w:rsidR="006B43B8"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4D4D22F3" w14:textId="6C0E1D63" w:rsidR="00B508E2" w:rsidRDefault="00B508E2" w:rsidP="007D7C4B">
      <w:pPr>
        <w:pStyle w:val="Heading1"/>
        <w:rPr>
          <w:rtl/>
        </w:rPr>
      </w:pPr>
      <w:bookmarkStart w:id="7" w:name="_Toc83230798"/>
      <w:r>
        <w:rPr>
          <w:shd w:val="clear" w:color="auto" w:fill="FFFFFF"/>
          <w:rtl/>
        </w:rPr>
        <w:t>דרכי פתרון הבעיה</w:t>
      </w:r>
      <w:bookmarkEnd w:id="7"/>
    </w:p>
    <w:p w14:paraId="0131EBDA" w14:textId="1D6D18A9" w:rsidR="00A44D14" w:rsidRPr="00F30F1C" w:rsidRDefault="00F30F1C" w:rsidP="00F30F1C">
      <w:pPr>
        <w:bidi w:val="0"/>
        <w:rPr>
          <w:rtl/>
        </w:rPr>
      </w:pPr>
      <w:r w:rsidRPr="00F30F1C">
        <w:t>Our primary objective is to solve the problem by simulating the travel of two autonomous vehicles that report their location with the help of dynamic mapping software that will determine traffic laws and traffic mode for the cars.</w:t>
      </w:r>
      <w:r w:rsidRPr="00F30F1C">
        <w:t xml:space="preserve"> </w:t>
      </w:r>
      <w:r w:rsidRPr="00F30F1C">
        <w:t>The cars are equipped with Arduino-based self-driving systems, as well as Jetson-based case and response systems.</w:t>
      </w:r>
      <w:r w:rsidRPr="00F30F1C">
        <w:t xml:space="preserve"> </w:t>
      </w:r>
      <w:r w:rsidRPr="00F30F1C">
        <w:t>An external server will run the mapping software that will receive real-time information on travel routes from the vehicles and find the best and fastest way for the vehicles depending on conditions such as traffic and obstacles.</w:t>
      </w:r>
      <w:r w:rsidRPr="00F30F1C">
        <w:t xml:space="preserve"> </w:t>
      </w:r>
      <w:r w:rsidRPr="00F30F1C">
        <w:t>Dynamically changing traffic laws will be achieved by using a projector projecting maps on the road and vehicles can detect the changes directly as they appear in the projection.</w:t>
      </w:r>
    </w:p>
    <w:p w14:paraId="7CE37545" w14:textId="3EA2CBE0" w:rsidR="00B508E2" w:rsidRDefault="00B508E2" w:rsidP="00E2318C">
      <w:pPr>
        <w:rPr>
          <w:color w:val="A6A6A6" w:themeColor="background1" w:themeShade="A6"/>
        </w:rPr>
      </w:pPr>
      <w:r w:rsidRPr="00080D9C">
        <w:rPr>
          <w:rFonts w:hint="cs"/>
          <w:color w:val="A6A6A6" w:themeColor="background1" w:themeShade="A6"/>
          <w:rtl/>
        </w:rPr>
        <w:t xml:space="preserve">יש להציע דרכי פתרון עקרוניים, שיהוו מסגרת עליונה למימוש הפרויקט (לפחות בתחילת דרכו). </w:t>
      </w:r>
      <w:r w:rsidR="00B103E7" w:rsidRPr="00080D9C">
        <w:rPr>
          <w:rFonts w:hint="cs"/>
          <w:color w:val="A6A6A6" w:themeColor="background1" w:themeShade="A6"/>
          <w:rtl/>
        </w:rPr>
        <w:t xml:space="preserve">יש לצטט מקור אחד </w:t>
      </w:r>
      <w:sdt>
        <w:sdtPr>
          <w:rPr>
            <w:rFonts w:hint="cs"/>
            <w:color w:val="A6A6A6" w:themeColor="background1" w:themeShade="A6"/>
            <w:rtl/>
          </w:rPr>
          <w:id w:val="1522047663"/>
          <w:citation/>
        </w:sdtPr>
        <w:sdtEndPr/>
        <w:sdtContent>
          <w:r w:rsidR="00B103E7" w:rsidRPr="00080D9C">
            <w:rPr>
              <w:color w:val="A6A6A6" w:themeColor="background1" w:themeShade="A6"/>
              <w:rtl/>
            </w:rPr>
            <w:fldChar w:fldCharType="begin"/>
          </w:r>
          <w:r w:rsidR="00B103E7" w:rsidRPr="00080D9C">
            <w:rPr>
              <w:color w:val="A6A6A6" w:themeColor="background1" w:themeShade="A6"/>
              <w:rtl/>
            </w:rPr>
            <w:instrText xml:space="preserve"> </w:instrText>
          </w:r>
          <w:r w:rsidR="00B103E7" w:rsidRPr="00080D9C">
            <w:rPr>
              <w:rFonts w:hint="cs"/>
              <w:color w:val="A6A6A6" w:themeColor="background1" w:themeShade="A6"/>
            </w:rPr>
            <w:instrText>CITATION</w:instrText>
          </w:r>
          <w:r w:rsidR="00B103E7" w:rsidRPr="00080D9C">
            <w:rPr>
              <w:rFonts w:hint="cs"/>
              <w:color w:val="A6A6A6" w:themeColor="background1" w:themeShade="A6"/>
              <w:rtl/>
            </w:rPr>
            <w:instrText xml:space="preserve"> </w:instrText>
          </w:r>
          <w:r w:rsidR="00B103E7" w:rsidRPr="00080D9C">
            <w:rPr>
              <w:rFonts w:hint="cs"/>
              <w:color w:val="A6A6A6" w:themeColor="background1" w:themeShade="A6"/>
            </w:rPr>
            <w:instrText>Mac11 \l 1037</w:instrText>
          </w:r>
          <w:r w:rsidR="00B103E7" w:rsidRPr="00080D9C">
            <w:rPr>
              <w:color w:val="A6A6A6" w:themeColor="background1" w:themeShade="A6"/>
              <w:rtl/>
            </w:rPr>
            <w:instrText xml:space="preserve"> </w:instrText>
          </w:r>
          <w:r w:rsidR="00B103E7" w:rsidRPr="00080D9C">
            <w:rPr>
              <w:color w:val="A6A6A6" w:themeColor="background1" w:themeShade="A6"/>
              <w:rtl/>
            </w:rPr>
            <w:fldChar w:fldCharType="separate"/>
          </w:r>
          <w:r w:rsidR="00354A0D" w:rsidRPr="00080D9C">
            <w:rPr>
              <w:noProof/>
              <w:color w:val="A6A6A6" w:themeColor="background1" w:themeShade="A6"/>
            </w:rPr>
            <w:t>[3]</w:t>
          </w:r>
          <w:r w:rsidR="00B103E7" w:rsidRPr="00080D9C">
            <w:rPr>
              <w:color w:val="A6A6A6" w:themeColor="background1" w:themeShade="A6"/>
              <w:rtl/>
            </w:rPr>
            <w:fldChar w:fldCharType="end"/>
          </w:r>
        </w:sdtContent>
      </w:sdt>
      <w:r w:rsidR="00B103E7" w:rsidRPr="00080D9C">
        <w:rPr>
          <w:rFonts w:hint="cs"/>
          <w:color w:val="A6A6A6" w:themeColor="background1" w:themeShade="A6"/>
          <w:rtl/>
        </w:rPr>
        <w:t xml:space="preserve"> שעל בסיסו תממשו את אחד הפתרונות לפחות (מאמר הדגל שלכם). </w:t>
      </w:r>
      <w:r w:rsidRPr="00080D9C">
        <w:rPr>
          <w:rFonts w:hint="cs"/>
          <w:color w:val="A6A6A6" w:themeColor="background1" w:themeShade="A6"/>
          <w:rtl/>
        </w:rPr>
        <w:t>אפשר להציע מספר רעיונות שמתוכם במהלך הפרויקט, תבחרו את הפתרון המועדף.</w:t>
      </w:r>
      <w:r w:rsidR="00B103E7" w:rsidRPr="00080D9C">
        <w:rPr>
          <w:rFonts w:hint="cs"/>
          <w:color w:val="A6A6A6" w:themeColor="background1" w:themeShade="A6"/>
          <w:rtl/>
        </w:rPr>
        <w:t xml:space="preserve"> </w:t>
      </w:r>
      <w:r w:rsidRPr="00080D9C">
        <w:rPr>
          <w:rFonts w:hint="cs"/>
          <w:color w:val="A6A6A6" w:themeColor="background1" w:themeShade="A6"/>
          <w:rtl/>
        </w:rPr>
        <w:t xml:space="preserve">חובה לצרף </w:t>
      </w:r>
      <w:r w:rsidR="00B103E7" w:rsidRPr="00080D9C">
        <w:rPr>
          <w:rFonts w:hint="cs"/>
          <w:color w:val="A6A6A6" w:themeColor="background1" w:themeShade="A6"/>
          <w:rtl/>
        </w:rPr>
        <w:t>כ</w:t>
      </w:r>
      <w:r w:rsidR="00E2318C" w:rsidRPr="00080D9C">
        <w:rPr>
          <w:color w:val="A6A6A6" w:themeColor="background1" w:themeShade="A6"/>
          <w:rtl/>
        </w:rPr>
        <w:fldChar w:fldCharType="begin"/>
      </w:r>
      <w:r w:rsidR="00E2318C" w:rsidRPr="00080D9C">
        <w:rPr>
          <w:color w:val="A6A6A6" w:themeColor="background1" w:themeShade="A6"/>
          <w:rtl/>
        </w:rPr>
        <w:instrText xml:space="preserve"> </w:instrText>
      </w:r>
      <w:r w:rsidR="00E2318C" w:rsidRPr="00080D9C">
        <w:rPr>
          <w:rFonts w:hint="cs"/>
          <w:color w:val="A6A6A6" w:themeColor="background1" w:themeShade="A6"/>
        </w:rPr>
        <w:instrText>REF</w:instrText>
      </w:r>
      <w:r w:rsidR="00E2318C" w:rsidRPr="00080D9C">
        <w:rPr>
          <w:rFonts w:hint="cs"/>
          <w:color w:val="A6A6A6" w:themeColor="background1" w:themeShade="A6"/>
          <w:rtl/>
        </w:rPr>
        <w:instrText xml:space="preserve"> _</w:instrText>
      </w:r>
      <w:r w:rsidR="00E2318C" w:rsidRPr="00080D9C">
        <w:rPr>
          <w:rFonts w:hint="cs"/>
          <w:color w:val="A6A6A6" w:themeColor="background1" w:themeShade="A6"/>
        </w:rPr>
        <w:instrText>Ref82854305 \h</w:instrText>
      </w:r>
      <w:r w:rsidR="00E2318C" w:rsidRPr="00080D9C">
        <w:rPr>
          <w:color w:val="A6A6A6" w:themeColor="background1" w:themeShade="A6"/>
          <w:rtl/>
        </w:rPr>
        <w:instrText xml:space="preserve"> </w:instrText>
      </w:r>
      <w:r w:rsidR="00080D9C">
        <w:rPr>
          <w:color w:val="A6A6A6" w:themeColor="background1" w:themeShade="A6"/>
          <w:rtl/>
        </w:rPr>
        <w:instrText xml:space="preserve"> \* </w:instrText>
      </w:r>
      <w:r w:rsidR="00080D9C">
        <w:rPr>
          <w:color w:val="A6A6A6" w:themeColor="background1" w:themeShade="A6"/>
        </w:rPr>
        <w:instrText>MERGEFORMAT</w:instrText>
      </w:r>
      <w:r w:rsidR="00080D9C">
        <w:rPr>
          <w:color w:val="A6A6A6" w:themeColor="background1" w:themeShade="A6"/>
          <w:rtl/>
        </w:rPr>
        <w:instrText xml:space="preserve"> </w:instrText>
      </w:r>
      <w:r w:rsidR="00E2318C" w:rsidRPr="00080D9C">
        <w:rPr>
          <w:color w:val="A6A6A6" w:themeColor="background1" w:themeShade="A6"/>
          <w:rtl/>
        </w:rPr>
      </w:r>
      <w:r w:rsidR="00E2318C" w:rsidRPr="00080D9C">
        <w:rPr>
          <w:color w:val="A6A6A6" w:themeColor="background1" w:themeShade="A6"/>
          <w:rtl/>
        </w:rPr>
        <w:fldChar w:fldCharType="separate"/>
      </w:r>
      <w:r w:rsidR="00354A0D" w:rsidRPr="00080D9C">
        <w:rPr>
          <w:rFonts w:hint="cs"/>
          <w:color w:val="A6A6A6" w:themeColor="background1" w:themeShade="A6"/>
          <w:rtl/>
        </w:rPr>
        <w:t>נספח א - סכמת בלוקים</w:t>
      </w:r>
      <w:r w:rsidR="00E2318C" w:rsidRPr="00080D9C">
        <w:rPr>
          <w:color w:val="A6A6A6" w:themeColor="background1" w:themeShade="A6"/>
          <w:rtl/>
        </w:rPr>
        <w:fldChar w:fldCharType="end"/>
      </w:r>
      <w:r w:rsidR="00B103E7" w:rsidRPr="00080D9C">
        <w:rPr>
          <w:rFonts w:hint="cs"/>
          <w:color w:val="A6A6A6" w:themeColor="background1" w:themeShade="A6"/>
          <w:rtl/>
        </w:rPr>
        <w:t xml:space="preserve">, </w:t>
      </w:r>
      <w:r w:rsidRPr="00080D9C">
        <w:rPr>
          <w:rFonts w:hint="cs"/>
          <w:color w:val="A6A6A6" w:themeColor="background1" w:themeShade="A6"/>
          <w:rtl/>
        </w:rPr>
        <w:t xml:space="preserve">המתארת </w:t>
      </w:r>
      <w:r w:rsidR="00E2318C" w:rsidRPr="00080D9C">
        <w:rPr>
          <w:rFonts w:hint="cs"/>
          <w:color w:val="A6A6A6" w:themeColor="background1" w:themeShade="A6"/>
          <w:rtl/>
        </w:rPr>
        <w:t xml:space="preserve">את </w:t>
      </w:r>
      <w:r w:rsidRPr="00080D9C">
        <w:rPr>
          <w:rFonts w:hint="cs"/>
          <w:color w:val="A6A6A6" w:themeColor="background1" w:themeShade="A6"/>
          <w:rtl/>
        </w:rPr>
        <w:t>מהלך הפתרון המוצע. סכמת הבלוקים חייבת להכיל לפחות 8 בלוקים/אלמנטים המתארים מהלך המכיל לפחות לולאה או התניה אחת לפחות.</w:t>
      </w:r>
      <w:r w:rsidR="00E17C75" w:rsidRPr="00080D9C">
        <w:rPr>
          <w:rFonts w:hint="cs"/>
          <w:color w:val="A6A6A6" w:themeColor="background1" w:themeShade="A6"/>
          <w:rtl/>
        </w:rPr>
        <w:t xml:space="preserve"> (100 מילים לפחות).</w:t>
      </w:r>
    </w:p>
    <w:p w14:paraId="06742B57" w14:textId="31AF6FB7" w:rsidR="00F30F1C" w:rsidRDefault="00F30F1C" w:rsidP="00E2318C">
      <w:pPr>
        <w:rPr>
          <w:color w:val="A6A6A6" w:themeColor="background1" w:themeShade="A6"/>
        </w:rPr>
      </w:pPr>
    </w:p>
    <w:p w14:paraId="0FF38523" w14:textId="77777777" w:rsidR="00F30F1C" w:rsidRDefault="00F30F1C" w:rsidP="00E2318C">
      <w:pPr>
        <w:rPr>
          <w:color w:val="A6A6A6" w:themeColor="background1" w:themeShade="A6"/>
          <w:rtl/>
        </w:rPr>
      </w:pPr>
    </w:p>
    <w:p w14:paraId="4B000D2D" w14:textId="420A9191" w:rsidR="00E40B6F" w:rsidRDefault="00E40B6F" w:rsidP="00EC2AA7">
      <w:pPr>
        <w:ind w:left="0"/>
        <w:rPr>
          <w:color w:val="A6A6A6" w:themeColor="background1" w:themeShade="A6"/>
        </w:rPr>
      </w:pPr>
    </w:p>
    <w:p w14:paraId="2A7F4F27" w14:textId="77777777" w:rsidR="00EC2AA7" w:rsidRPr="00080D9C" w:rsidRDefault="00EC2AA7" w:rsidP="00EC2AA7">
      <w:pPr>
        <w:ind w:left="0"/>
        <w:rPr>
          <w:color w:val="A6A6A6" w:themeColor="background1" w:themeShade="A6"/>
          <w:rtl/>
        </w:rPr>
      </w:pPr>
    </w:p>
    <w:p w14:paraId="56EACB26" w14:textId="35E3CDE7" w:rsidR="00B508E2" w:rsidRDefault="00B508E2" w:rsidP="007D7C4B">
      <w:pPr>
        <w:pStyle w:val="Heading1"/>
        <w:rPr>
          <w:rtl/>
        </w:rPr>
      </w:pPr>
      <w:bookmarkStart w:id="8" w:name="_Toc83230799"/>
      <w:r w:rsidRPr="00B508E2">
        <w:rPr>
          <w:rtl/>
        </w:rPr>
        <w:lastRenderedPageBreak/>
        <w:t>תוצר מצופה מהפרויקט</w:t>
      </w:r>
      <w:bookmarkEnd w:id="8"/>
      <w:r w:rsidRPr="00B508E2">
        <w:rPr>
          <w:rtl/>
        </w:rPr>
        <w:t xml:space="preserve"> </w:t>
      </w:r>
    </w:p>
    <w:p w14:paraId="48FC401F" w14:textId="6FF17A02" w:rsidR="00EC2AA7" w:rsidRP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In the end, we expect that we will have a computer / server, as well as software to project this map to vehicles, which has routes, traffic rules, and waypoints.</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The purpose of each vehicle, when using machine learning to drive autonomously, will be to move from point A to point B while avoiding obstacles projected from the software and by quoting changing traffic rules when within the track projected by the software.</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Vehicles equipped with Arduino-based self-driving systems and Jetson-based incident and response systems [2]</w:t>
      </w:r>
    </w:p>
    <w:p w14:paraId="08EDF097" w14:textId="46128DDB" w:rsidR="00B508E2" w:rsidRPr="00080D9C" w:rsidRDefault="00B508E2" w:rsidP="00E2318C">
      <w:pPr>
        <w:rPr>
          <w:color w:val="A6A6A6" w:themeColor="background1" w:themeShade="A6"/>
          <w:rtl/>
        </w:rPr>
      </w:pPr>
      <w:r w:rsidRPr="00080D9C">
        <w:rPr>
          <w:rFonts w:hint="cs"/>
          <w:color w:val="A6A6A6" w:themeColor="background1" w:themeShade="A6"/>
          <w:rtl/>
        </w:rPr>
        <w:t>תוצר הוא אלמנט מדיד, שלא היה קיים לפני הפרויקט, ונוצר לאחר שהפרויקט הסתיים.</w:t>
      </w:r>
      <w:r w:rsidR="0002534F" w:rsidRPr="00080D9C">
        <w:rPr>
          <w:rFonts w:hint="cs"/>
          <w:color w:val="A6A6A6" w:themeColor="background1" w:themeShade="A6"/>
          <w:rtl/>
        </w:rPr>
        <w:t xml:space="preserve"> כלומר </w:t>
      </w:r>
      <w:r w:rsidRPr="00080D9C">
        <w:rPr>
          <w:color w:val="A6A6A6" w:themeColor="background1" w:themeShade="A6"/>
          <w:rtl/>
        </w:rPr>
        <w:t xml:space="preserve">מה נקבל בסוף הפרויקט? </w:t>
      </w:r>
      <w:r w:rsidR="0002534F" w:rsidRPr="00080D9C">
        <w:rPr>
          <w:rFonts w:hint="cs"/>
          <w:color w:val="A6A6A6" w:themeColor="background1" w:themeShade="A6"/>
          <w:rtl/>
        </w:rPr>
        <w:t xml:space="preserve">יש לתאר באופן כללי ביותר: כניסות יציאות, כיוונון </w:t>
      </w:r>
      <w:r w:rsidR="0002534F" w:rsidRPr="00080D9C">
        <w:rPr>
          <w:rFonts w:hint="cs"/>
          <w:color w:val="A6A6A6" w:themeColor="background1" w:themeShade="A6"/>
        </w:rPr>
        <w:t>SETUP</w:t>
      </w:r>
      <w:r w:rsidR="0002534F" w:rsidRPr="00080D9C">
        <w:rPr>
          <w:rFonts w:hint="cs"/>
          <w:color w:val="A6A6A6" w:themeColor="background1" w:themeShade="A6"/>
          <w:rtl/>
        </w:rPr>
        <w:t xml:space="preserve">, ממשק משתמש, בסיס נתונים, חומרה, אופן תפעול, מערכת בדיקה וכ"ו. יש לתאר </w:t>
      </w:r>
      <w:r w:rsidRPr="00080D9C">
        <w:rPr>
          <w:color w:val="A6A6A6" w:themeColor="background1" w:themeShade="A6"/>
          <w:rtl/>
        </w:rPr>
        <w:t xml:space="preserve">איך </w:t>
      </w:r>
      <w:r w:rsidR="0002534F" w:rsidRPr="00080D9C">
        <w:rPr>
          <w:rFonts w:hint="cs"/>
          <w:color w:val="A6A6A6" w:themeColor="background1" w:themeShade="A6"/>
          <w:rtl/>
        </w:rPr>
        <w:t>הפרויקט יעבוד מרגע ההפעלה ועד קבלת תוצאה רצויה.</w:t>
      </w:r>
      <w:r w:rsidR="00881AAA" w:rsidRPr="00080D9C">
        <w:rPr>
          <w:rFonts w:hint="cs"/>
          <w:color w:val="A6A6A6" w:themeColor="background1" w:themeShade="A6"/>
          <w:rtl/>
        </w:rPr>
        <w:t xml:space="preserve"> חובה לציין פה יישומים שעשויים להיות לתוצר.</w:t>
      </w:r>
      <w:r w:rsidR="00E17C75" w:rsidRPr="00080D9C">
        <w:rPr>
          <w:rFonts w:hint="cs"/>
          <w:color w:val="A6A6A6" w:themeColor="background1" w:themeShade="A6"/>
          <w:rtl/>
        </w:rPr>
        <w:t xml:space="preserve"> (100 מילים לפחות).</w:t>
      </w:r>
    </w:p>
    <w:p w14:paraId="37658784" w14:textId="2DADEF66" w:rsidR="0002534F" w:rsidRDefault="0002534F" w:rsidP="007D7C4B">
      <w:pPr>
        <w:pStyle w:val="Heading1"/>
        <w:rPr>
          <w:rtl/>
        </w:rPr>
      </w:pPr>
      <w:bookmarkStart w:id="9" w:name="_Toc83230800"/>
      <w:r w:rsidRPr="0002534F">
        <w:rPr>
          <w:rtl/>
        </w:rPr>
        <w:t xml:space="preserve">תיאור </w:t>
      </w:r>
      <w:r>
        <w:rPr>
          <w:rFonts w:hint="cs"/>
          <w:rtl/>
        </w:rPr>
        <w:t>רעיון</w:t>
      </w:r>
      <w:r w:rsidRPr="0002534F">
        <w:rPr>
          <w:rtl/>
        </w:rPr>
        <w:t xml:space="preserve"> דומה שיכול להוות השראה</w:t>
      </w:r>
      <w:bookmarkEnd w:id="9"/>
    </w:p>
    <w:p w14:paraId="0134DB19" w14:textId="180BE4D7" w:rsidR="00EC2AA7" w:rsidRPr="00EC2AA7" w:rsidRDefault="00EC2AA7" w:rsidP="00EC2AA7">
      <w:pPr>
        <w:bidi w:val="0"/>
        <w:rPr>
          <w:lang w:val="en-US"/>
        </w:rPr>
      </w:pPr>
      <w:r w:rsidRPr="00EC2AA7">
        <w:rPr>
          <w:rFonts w:ascii="Arial" w:hAnsi="Arial" w:cs="Arial"/>
          <w:color w:val="222222"/>
          <w:shd w:val="clear" w:color="auto" w:fill="FFFFFF"/>
          <w:lang w:val="en-US"/>
        </w:rPr>
        <w:t>The College of Autonomous Vehicles has projects that we can take as a model for what we need to build our smart city platform based on.</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In this way, we can remain loyal while looking at an existing project from a new angle that may result in a breakthrough.</w:t>
      </w:r>
      <w:r>
        <w:rPr>
          <w:rFonts w:ascii="Arial" w:hAnsi="Arial" w:cs="Arial"/>
          <w:color w:val="222222"/>
          <w:shd w:val="clear" w:color="auto" w:fill="FFFFFF"/>
          <w:lang w:val="en-US"/>
        </w:rPr>
        <w:t xml:space="preserve"> </w:t>
      </w:r>
      <w:r w:rsidRPr="00EC2AA7">
        <w:rPr>
          <w:rFonts w:ascii="Arial" w:hAnsi="Arial" w:cs="Arial"/>
          <w:color w:val="222222"/>
          <w:shd w:val="clear" w:color="auto" w:fill="FFFFFF"/>
          <w:lang w:val="en-US"/>
        </w:rPr>
        <w:t>Also, there are many articles that state preventing accidents resulting from human discretion is a requirement for autonomous vehicles, but the articles don't discuss how to find a solution based on the capabilities of the car and the Internet.</w:t>
      </w:r>
    </w:p>
    <w:p w14:paraId="6699B5A7" w14:textId="7D14DCC3" w:rsidR="0002534F" w:rsidRDefault="0002534F" w:rsidP="00E2318C">
      <w:pPr>
        <w:rPr>
          <w:color w:val="A6A6A6" w:themeColor="background1" w:themeShade="A6"/>
          <w:rtl/>
        </w:rPr>
      </w:pPr>
      <w:r w:rsidRPr="00080D9C">
        <w:rPr>
          <w:rFonts w:hint="cs"/>
          <w:color w:val="A6A6A6" w:themeColor="background1" w:themeShade="A6"/>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sidRPr="00080D9C">
        <w:rPr>
          <w:rFonts w:hint="cs"/>
          <w:color w:val="A6A6A6" w:themeColor="background1" w:themeShade="A6"/>
          <w:rtl/>
        </w:rPr>
        <w:t xml:space="preserve">. השראה לא חייבת להיות מוחשית ולא חייבת להיות מציאותית היא אפילו יכולה להיות הזויה. מומלץ לכם, בסעיף זה, לחלום ולעוף על כנפי הדמיון. </w:t>
      </w:r>
      <w:r w:rsidR="00E17C75" w:rsidRPr="00080D9C">
        <w:rPr>
          <w:rFonts w:hint="cs"/>
          <w:color w:val="A6A6A6" w:themeColor="background1" w:themeShade="A6"/>
          <w:rtl/>
        </w:rPr>
        <w:t>(</w:t>
      </w:r>
      <w:r w:rsidR="006F4091" w:rsidRPr="00080D9C">
        <w:rPr>
          <w:rFonts w:hint="cs"/>
          <w:color w:val="A6A6A6" w:themeColor="background1" w:themeShade="A6"/>
          <w:rtl/>
        </w:rPr>
        <w:t>50</w:t>
      </w:r>
      <w:r w:rsidR="00E17C75" w:rsidRPr="00080D9C">
        <w:rPr>
          <w:rFonts w:hint="cs"/>
          <w:color w:val="A6A6A6" w:themeColor="background1" w:themeShade="A6"/>
          <w:rtl/>
        </w:rPr>
        <w:t xml:space="preserve"> מילים לפחות).</w:t>
      </w:r>
    </w:p>
    <w:p w14:paraId="24662964" w14:textId="7E4EA13D" w:rsidR="00A55E33" w:rsidRDefault="00A55E33" w:rsidP="00E2318C">
      <w:pPr>
        <w:rPr>
          <w:color w:val="A6A6A6" w:themeColor="background1" w:themeShade="A6"/>
          <w:rtl/>
        </w:rPr>
      </w:pPr>
    </w:p>
    <w:p w14:paraId="298C9F0B" w14:textId="79665421" w:rsidR="00A55E33" w:rsidRDefault="00A55E33" w:rsidP="00E2318C">
      <w:pPr>
        <w:rPr>
          <w:color w:val="A6A6A6" w:themeColor="background1" w:themeShade="A6"/>
          <w:rtl/>
        </w:rPr>
      </w:pPr>
    </w:p>
    <w:p w14:paraId="65B6622F" w14:textId="24DF2C6C" w:rsidR="00A55E33" w:rsidRDefault="00A55E33" w:rsidP="00E2318C">
      <w:pPr>
        <w:rPr>
          <w:color w:val="A6A6A6" w:themeColor="background1" w:themeShade="A6"/>
          <w:rtl/>
        </w:rPr>
      </w:pPr>
    </w:p>
    <w:p w14:paraId="20B7E42F" w14:textId="3AF05113" w:rsidR="00A55E33" w:rsidRDefault="00A55E33" w:rsidP="00E2318C">
      <w:pPr>
        <w:rPr>
          <w:color w:val="A6A6A6" w:themeColor="background1" w:themeShade="A6"/>
        </w:rPr>
      </w:pPr>
    </w:p>
    <w:p w14:paraId="30632357" w14:textId="77777777" w:rsidR="00EC2AA7" w:rsidRDefault="00EC2AA7" w:rsidP="00E2318C">
      <w:pPr>
        <w:rPr>
          <w:color w:val="A6A6A6" w:themeColor="background1" w:themeShade="A6"/>
          <w:rtl/>
        </w:rPr>
      </w:pPr>
    </w:p>
    <w:p w14:paraId="76A9C54B" w14:textId="32843BED" w:rsidR="00A55E33" w:rsidRDefault="00A55E33" w:rsidP="00E2318C">
      <w:pPr>
        <w:rPr>
          <w:color w:val="A6A6A6" w:themeColor="background1" w:themeShade="A6"/>
          <w:rtl/>
        </w:rPr>
      </w:pPr>
    </w:p>
    <w:p w14:paraId="15FBC380" w14:textId="067442D1" w:rsidR="00A55E33" w:rsidRDefault="00A55E33" w:rsidP="00E2318C">
      <w:pPr>
        <w:rPr>
          <w:color w:val="A6A6A6" w:themeColor="background1" w:themeShade="A6"/>
          <w:rtl/>
        </w:rPr>
      </w:pPr>
    </w:p>
    <w:p w14:paraId="35340E03" w14:textId="58BFC826" w:rsidR="00A55E33" w:rsidRDefault="00A55E33" w:rsidP="00E2318C">
      <w:pPr>
        <w:rPr>
          <w:color w:val="A6A6A6" w:themeColor="background1" w:themeShade="A6"/>
          <w:rtl/>
        </w:rPr>
      </w:pPr>
    </w:p>
    <w:p w14:paraId="506E4FBE" w14:textId="2275A1DD" w:rsidR="00A55E33" w:rsidRDefault="00A55E33" w:rsidP="00E2318C">
      <w:pPr>
        <w:rPr>
          <w:color w:val="A6A6A6" w:themeColor="background1" w:themeShade="A6"/>
          <w:rtl/>
        </w:rPr>
      </w:pPr>
    </w:p>
    <w:p w14:paraId="15CF56C8" w14:textId="2860A31B" w:rsidR="00A55E33" w:rsidRDefault="00A55E33" w:rsidP="00E2318C">
      <w:pPr>
        <w:rPr>
          <w:color w:val="A6A6A6" w:themeColor="background1" w:themeShade="A6"/>
          <w:rtl/>
        </w:rPr>
      </w:pPr>
    </w:p>
    <w:p w14:paraId="1E5E1562" w14:textId="194D172D" w:rsidR="00A55E33" w:rsidRDefault="00A55E33" w:rsidP="00E2318C">
      <w:pPr>
        <w:rPr>
          <w:color w:val="A6A6A6" w:themeColor="background1" w:themeShade="A6"/>
          <w:rtl/>
        </w:rPr>
      </w:pPr>
    </w:p>
    <w:p w14:paraId="3D7EE181" w14:textId="77777777" w:rsidR="00A55E33" w:rsidRPr="00080D9C" w:rsidRDefault="00A55E33" w:rsidP="00E2318C">
      <w:pPr>
        <w:rPr>
          <w:color w:val="A6A6A6" w:themeColor="background1" w:themeShade="A6"/>
          <w:rtl/>
        </w:rPr>
      </w:pPr>
    </w:p>
    <w:p w14:paraId="100B8051" w14:textId="524681E9" w:rsidR="00881AAA" w:rsidRDefault="00881AAA" w:rsidP="007D7C4B">
      <w:pPr>
        <w:pStyle w:val="Heading1"/>
        <w:rPr>
          <w:rtl/>
        </w:rPr>
      </w:pPr>
      <w:bookmarkStart w:id="10" w:name="_Toc83230801"/>
      <w:r w:rsidRPr="00881AAA">
        <w:rPr>
          <w:rtl/>
        </w:rPr>
        <w:lastRenderedPageBreak/>
        <w:t>סיכונים</w:t>
      </w:r>
      <w:r>
        <w:rPr>
          <w:rFonts w:hint="cs"/>
          <w:rtl/>
        </w:rPr>
        <w:t xml:space="preserve">, </w:t>
      </w:r>
      <w:r w:rsidRPr="00881AAA">
        <w:rPr>
          <w:rtl/>
        </w:rPr>
        <w:t xml:space="preserve">אי וודאות </w:t>
      </w:r>
      <w:r>
        <w:rPr>
          <w:rFonts w:hint="cs"/>
          <w:rtl/>
        </w:rPr>
        <w:t>ואילוצי ה</w:t>
      </w:r>
      <w:r w:rsidRPr="00881AAA">
        <w:rPr>
          <w:rtl/>
        </w:rPr>
        <w:t>פרויקט</w:t>
      </w:r>
      <w:bookmarkEnd w:id="10"/>
    </w:p>
    <w:p w14:paraId="67EF0C86" w14:textId="4864EB51" w:rsidR="00EC2AA7" w:rsidRDefault="00EC2AA7" w:rsidP="00EC2AA7">
      <w:pPr>
        <w:bidi w:val="0"/>
        <w:rPr>
          <w:rFonts w:ascii="Arial" w:hAnsi="Arial" w:cs="Arial"/>
          <w:color w:val="222222"/>
          <w:shd w:val="clear" w:color="auto" w:fill="FFFFFF"/>
          <w:lang w:val="en-US"/>
        </w:rPr>
      </w:pPr>
      <w:r w:rsidRPr="00EC2AA7">
        <w:rPr>
          <w:rFonts w:ascii="Arial" w:hAnsi="Arial" w:cs="Arial"/>
          <w:color w:val="222222"/>
          <w:shd w:val="clear" w:color="auto" w:fill="FFFFFF"/>
          <w:lang w:val="en-US"/>
        </w:rPr>
        <w:t>There are many risks contained within the above project, as follows:</w:t>
      </w:r>
    </w:p>
    <w:p w14:paraId="62A45452" w14:textId="54609BB0" w:rsidR="00EC2AA7" w:rsidRPr="00EC2AA7" w:rsidRDefault="00EC2AA7" w:rsidP="00EC2AA7">
      <w:pPr>
        <w:pStyle w:val="ListParagraph"/>
        <w:numPr>
          <w:ilvl w:val="0"/>
          <w:numId w:val="23"/>
        </w:numPr>
        <w:bidi w:val="0"/>
        <w:rPr>
          <w:lang w:val="en-US"/>
        </w:rPr>
      </w:pPr>
      <w:r w:rsidRPr="00EC2AA7">
        <w:rPr>
          <w:lang w:val="en-US"/>
        </w:rPr>
        <w:t>Building two autonomous toy vehicles</w:t>
      </w:r>
      <w:r w:rsidRPr="00EC2AA7">
        <w:rPr>
          <w:rFonts w:hint="cs"/>
          <w:lang w:val="en-US"/>
        </w:rPr>
        <w:t>:</w:t>
      </w:r>
      <w:r w:rsidRPr="00EC2AA7">
        <w:rPr>
          <w:lang w:val="en-US"/>
        </w:rPr>
        <w:t xml:space="preserve"> </w:t>
      </w:r>
      <w:r w:rsidRPr="00EC2AA7">
        <w:rPr>
          <w:rFonts w:ascii="Arial" w:hAnsi="Arial" w:cs="Arial"/>
          <w:color w:val="222222"/>
          <w:shd w:val="clear" w:color="auto" w:fill="FFFFFF"/>
          <w:lang w:val="en-US"/>
        </w:rPr>
        <w:t>First time working with components and new development environments.</w:t>
      </w:r>
    </w:p>
    <w:p w14:paraId="194187E1" w14:textId="40D2677C"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Working with machine learning for the first time without any prior experience</w:t>
      </w:r>
    </w:p>
    <w:p w14:paraId="62D8E02E" w14:textId="552A100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An application that projectors maps with dynamic traffic rules: The presentation of traffic rules in a practical manner, using a projector that can change the traffic rules as they are projected.</w:t>
      </w:r>
    </w:p>
    <w:p w14:paraId="086E5594" w14:textId="77777777" w:rsidR="00EC2AA7" w:rsidRPr="00EC2AA7" w:rsidRDefault="00EC2AA7" w:rsidP="00EC2AA7">
      <w:pPr>
        <w:pStyle w:val="ListParagraph"/>
        <w:numPr>
          <w:ilvl w:val="0"/>
          <w:numId w:val="23"/>
        </w:numPr>
        <w:bidi w:val="0"/>
        <w:rPr>
          <w:lang w:val="en-US"/>
        </w:rPr>
      </w:pPr>
      <w:r w:rsidRPr="00EC2AA7">
        <w:rPr>
          <w:lang w:val="en-US"/>
        </w:rPr>
        <w:t>GPS setup inside a small building: scanning the code on the travel surface of a barcode scanner.</w:t>
      </w:r>
    </w:p>
    <w:p w14:paraId="49B6E4A4" w14:textId="23F8F09F" w:rsidR="00EC2AA7" w:rsidRPr="00EC2AA7" w:rsidRDefault="00EC2AA7" w:rsidP="00EC2AA7">
      <w:pPr>
        <w:pStyle w:val="ListParagraph"/>
        <w:numPr>
          <w:ilvl w:val="0"/>
          <w:numId w:val="23"/>
        </w:numPr>
        <w:bidi w:val="0"/>
        <w:rPr>
          <w:lang w:val="en-US"/>
        </w:rPr>
      </w:pPr>
      <w:r w:rsidRPr="00EC2AA7">
        <w:rPr>
          <w:rFonts w:ascii="Arial" w:hAnsi="Arial" w:cs="Arial"/>
          <w:color w:val="222222"/>
          <w:shd w:val="clear" w:color="auto" w:fill="FFFFFF"/>
          <w:lang w:val="en-US"/>
        </w:rPr>
        <w:t>The order of electronic parts for two cars.</w:t>
      </w:r>
    </w:p>
    <w:p w14:paraId="2033C733" w14:textId="6D71BE71" w:rsidR="00EC2AA7" w:rsidRPr="00EC2AA7" w:rsidRDefault="00EC2AA7" w:rsidP="00EC2AA7">
      <w:pPr>
        <w:bidi w:val="0"/>
        <w:rPr>
          <w:lang w:val="en-US"/>
        </w:rPr>
      </w:pPr>
      <w:r w:rsidRPr="00EC2AA7">
        <w:rPr>
          <w:rFonts w:ascii="Arial" w:hAnsi="Arial" w:cs="Arial"/>
          <w:color w:val="222222"/>
          <w:shd w:val="clear" w:color="auto" w:fill="FFFFFF"/>
          <w:lang w:val="en-US"/>
        </w:rPr>
        <w:t>Since the above technology is still being developed, it's not certain if our project will fit into the field. We can develop a system to set dynamic traffic laws based on the technologies that are currently being developed.</w:t>
      </w:r>
    </w:p>
    <w:p w14:paraId="00FA70E7" w14:textId="69B8D0B7" w:rsidR="005D040D" w:rsidRPr="00080D9C" w:rsidRDefault="00881AAA" w:rsidP="00E2318C">
      <w:pPr>
        <w:rPr>
          <w:color w:val="A6A6A6" w:themeColor="background1" w:themeShade="A6"/>
          <w:rtl/>
        </w:rPr>
      </w:pPr>
      <w:r w:rsidRPr="00080D9C">
        <w:rPr>
          <w:color w:val="A6A6A6" w:themeColor="background1" w:themeShade="A6"/>
          <w:rtl/>
        </w:rPr>
        <w:t>תיאור האילוצים המגבילים הקשורים בתכולת הפרויקט כגון טכני, תקציבי או תאריכים מוכתבים</w:t>
      </w:r>
      <w:r w:rsidRPr="00080D9C">
        <w:rPr>
          <w:rFonts w:hint="cs"/>
          <w:color w:val="A6A6A6" w:themeColor="background1" w:themeShade="A6"/>
          <w:rtl/>
        </w:rPr>
        <w:t xml:space="preserve"> מגורמים שונים. </w:t>
      </w:r>
      <w:r w:rsidRPr="00080D9C">
        <w:rPr>
          <w:color w:val="A6A6A6" w:themeColor="background1" w:themeShade="A6"/>
          <w:rtl/>
        </w:rPr>
        <w:t>תיאור ההנחות הקשורות בתכולתו של הפרויקט ובהצעת התכנון השלכותיהן הפוטנציאליות אם יתברר</w:t>
      </w:r>
      <w:r w:rsidRPr="00080D9C">
        <w:rPr>
          <w:rFonts w:hint="cs"/>
          <w:color w:val="A6A6A6" w:themeColor="background1" w:themeShade="A6"/>
          <w:rtl/>
        </w:rPr>
        <w:t xml:space="preserve"> </w:t>
      </w:r>
      <w:r w:rsidRPr="00080D9C">
        <w:rPr>
          <w:color w:val="A6A6A6" w:themeColor="background1" w:themeShade="A6"/>
          <w:rtl/>
        </w:rPr>
        <w:t>שהן שגויות.</w:t>
      </w:r>
      <w:r w:rsidRPr="00080D9C">
        <w:rPr>
          <w:rFonts w:hint="cs"/>
          <w:color w:val="A6A6A6" w:themeColor="background1" w:themeShade="A6"/>
          <w:rtl/>
        </w:rPr>
        <w:t xml:space="preserve"> </w:t>
      </w:r>
      <w:r w:rsidRPr="00080D9C">
        <w:rPr>
          <w:color w:val="A6A6A6" w:themeColor="background1" w:themeShade="A6"/>
          <w:rtl/>
        </w:rPr>
        <w:t>זיהוי הסיכונים הידועים בהצעת התכנון ובהנחות ותיאורם.</w:t>
      </w:r>
      <w:r w:rsidRPr="00080D9C">
        <w:rPr>
          <w:rFonts w:hint="cs"/>
          <w:color w:val="A6A6A6" w:themeColor="background1" w:themeShade="A6"/>
          <w:rtl/>
        </w:rPr>
        <w:t xml:space="preserve"> חובה להציע לפחות שני סיכונים מהותיים והצעה להתמודדות עם כל אחד מהם בהתרחש הסיכון.</w:t>
      </w:r>
      <w:r w:rsidR="00E17C75" w:rsidRPr="00080D9C">
        <w:rPr>
          <w:rFonts w:hint="cs"/>
          <w:color w:val="A6A6A6" w:themeColor="background1" w:themeShade="A6"/>
          <w:rtl/>
        </w:rPr>
        <w:t xml:space="preserve"> (100 מילים לפחות).</w:t>
      </w: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11" w:name="_Toc83230802" w:displacedByCustomXml="next"/>
    <w:sdt>
      <w:sdtPr>
        <w:rPr>
          <w:rFonts w:eastAsiaTheme="minorEastAsia"/>
          <w:caps w:val="0"/>
          <w:color w:val="auto"/>
          <w:sz w:val="22"/>
          <w:szCs w:val="22"/>
          <w:rtl/>
        </w:rPr>
        <w:id w:val="135765659"/>
        <w:docPartObj>
          <w:docPartGallery w:val="Bibliographies"/>
          <w:docPartUnique/>
        </w:docPartObj>
      </w:sdtPr>
      <w:sdtEndPr/>
      <w:sdtContent>
        <w:p w14:paraId="5763162C" w14:textId="018A32D0" w:rsidR="00E2318C" w:rsidRDefault="00E2318C" w:rsidP="007D7C4B">
          <w:pPr>
            <w:pStyle w:val="Heading1"/>
          </w:pPr>
          <w:r>
            <w:rPr>
              <w:rFonts w:hint="cs"/>
              <w:rtl/>
            </w:rPr>
            <w:t>מקורות קריאה</w:t>
          </w:r>
          <w:r w:rsidR="002F6493">
            <w:rPr>
              <w:rFonts w:hint="cs"/>
              <w:rtl/>
            </w:rPr>
            <w:t xml:space="preserve"> </w:t>
          </w:r>
          <w:bookmarkEnd w:id="11"/>
        </w:p>
        <w:sdt>
          <w:sdtPr>
            <w:rPr>
              <w:rtl/>
            </w:rPr>
            <w:id w:val="-573587230"/>
            <w:bibliography/>
          </w:sdtPr>
          <w:sdtEndPr/>
          <w:sdtContent>
            <w:p w14:paraId="76F6E39D" w14:textId="77777777" w:rsidR="00354A0D"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608"/>
              </w:tblGrid>
              <w:tr w:rsidR="00354A0D" w14:paraId="35D0B741" w14:textId="77777777" w:rsidTr="00A55E33">
                <w:trPr>
                  <w:divId w:val="499781543"/>
                  <w:tblCellSpacing w:w="15" w:type="dxa"/>
                </w:trPr>
                <w:tc>
                  <w:tcPr>
                    <w:tcW w:w="254" w:type="pct"/>
                    <w:hideMark/>
                  </w:tcPr>
                  <w:p w14:paraId="7AC7844A" w14:textId="53D6EAB4" w:rsidR="00354A0D" w:rsidRDefault="00354A0D">
                    <w:pPr>
                      <w:pStyle w:val="Bibliography"/>
                      <w:rPr>
                        <w:noProof/>
                        <w:sz w:val="24"/>
                        <w:szCs w:val="24"/>
                      </w:rPr>
                    </w:pPr>
                    <w:r>
                      <w:rPr>
                        <w:rFonts w:hint="cs"/>
                        <w:noProof/>
                        <w:rtl/>
                      </w:rPr>
                      <w:t xml:space="preserve">[1] </w:t>
                    </w:r>
                  </w:p>
                </w:tc>
                <w:tc>
                  <w:tcPr>
                    <w:tcW w:w="0" w:type="auto"/>
                    <w:hideMark/>
                  </w:tcPr>
                  <w:p w14:paraId="532B0E4E" w14:textId="056CD83C" w:rsidR="00354A0D" w:rsidRDefault="0072313C">
                    <w:pPr>
                      <w:pStyle w:val="Bibliography"/>
                      <w:rPr>
                        <w:noProof/>
                        <w:rtl/>
                      </w:rPr>
                    </w:pPr>
                    <w:r>
                      <w:rPr>
                        <w:noProof/>
                        <w:lang w:val="en-US"/>
                      </w:rPr>
                      <w:t>Moshe Asadi &amp; Tracey Oliver</w:t>
                    </w:r>
                    <w:r w:rsidR="00354A0D" w:rsidRPr="00B82138">
                      <w:rPr>
                        <w:rFonts w:hint="cs"/>
                        <w:noProof/>
                        <w:lang w:val="en-US"/>
                      </w:rPr>
                      <w:t>, “</w:t>
                    </w:r>
                    <w:r w:rsidRPr="0072313C">
                      <w:rPr>
                        <w:noProof/>
                        <w:lang w:val="en-US"/>
                      </w:rPr>
                      <w:t>Autonomous vehicles: challenges, opportunities, and future implications for transportation policies</w:t>
                    </w:r>
                    <w:r w:rsidR="00354A0D" w:rsidRPr="00B82138">
                      <w:rPr>
                        <w:rFonts w:hint="cs"/>
                        <w:noProof/>
                        <w:lang w:val="en-US"/>
                      </w:rPr>
                      <w:t xml:space="preserve">” </w:t>
                    </w:r>
                    <w:r>
                      <w:rPr>
                        <w:noProof/>
                        <w:lang w:val="en-US"/>
                      </w:rPr>
                      <w:t>S</w:t>
                    </w:r>
                    <w:r w:rsidRPr="0072313C">
                      <w:rPr>
                        <w:noProof/>
                        <w:lang w:val="en-US"/>
                      </w:rPr>
                      <w:t>pringer</w:t>
                    </w:r>
                    <w:r w:rsidR="00354A0D" w:rsidRPr="00B82138">
                      <w:rPr>
                        <w:rFonts w:hint="cs"/>
                        <w:noProof/>
                        <w:lang w:val="en-US"/>
                      </w:rPr>
                      <w:t xml:space="preserve">, </w:t>
                    </w:r>
                    <w:r>
                      <w:rPr>
                        <w:noProof/>
                        <w:lang w:val="en-US"/>
                      </w:rPr>
                      <w:t>2</w:t>
                    </w:r>
                    <w:r w:rsidR="00354A0D" w:rsidRPr="00B82138">
                      <w:rPr>
                        <w:rFonts w:hint="cs"/>
                        <w:noProof/>
                        <w:lang w:val="en-US"/>
                      </w:rPr>
                      <w:t xml:space="preserve">9 </w:t>
                    </w:r>
                    <w:r>
                      <w:rPr>
                        <w:noProof/>
                        <w:lang w:val="en-US"/>
                      </w:rPr>
                      <w:t>August</w:t>
                    </w:r>
                    <w:r w:rsidR="00354A0D" w:rsidRPr="00B82138">
                      <w:rPr>
                        <w:rFonts w:hint="cs"/>
                        <w:noProof/>
                        <w:lang w:val="en-US"/>
                      </w:rPr>
                      <w:t xml:space="preserve"> </w:t>
                    </w:r>
                    <w:r>
                      <w:rPr>
                        <w:noProof/>
                        <w:lang w:val="en-US"/>
                      </w:rPr>
                      <w:t>2016</w:t>
                    </w:r>
                    <w:r w:rsidR="00354A0D">
                      <w:rPr>
                        <w:rFonts w:hint="cs"/>
                        <w:noProof/>
                        <w:rtl/>
                      </w:rPr>
                      <w:t xml:space="preserve">. </w:t>
                    </w:r>
                    <w:r w:rsidRPr="0072313C">
                      <w:rPr>
                        <w:rFonts w:hint="cs"/>
                        <w:noProof/>
                        <w:lang w:val="en-US"/>
                      </w:rPr>
                      <w:t xml:space="preserve"> </w:t>
                    </w:r>
                    <w:r>
                      <w:rPr>
                        <w:noProof/>
                        <w:lang w:val="en-US"/>
                      </w:rPr>
                      <w:t xml:space="preserve">      </w:t>
                    </w:r>
                    <w:r>
                      <w:rPr>
                        <w:rFonts w:hint="cs"/>
                        <w:noProof/>
                        <w:rtl/>
                      </w:rPr>
                      <w:t>[מקוון].</w:t>
                    </w:r>
                    <w:r w:rsidR="00354A0D">
                      <w:rPr>
                        <w:rFonts w:hint="cs"/>
                        <w:noProof/>
                      </w:rPr>
                      <w:t>Available:</w:t>
                    </w:r>
                    <w:r>
                      <w:t xml:space="preserve"> </w:t>
                    </w:r>
                    <w:r w:rsidRPr="0072313C">
                      <w:rPr>
                        <w:noProof/>
                      </w:rPr>
                      <w:t>https://link.springer.com/article/10.1007/s40534-016-0117-3</w:t>
                    </w:r>
                    <w:r w:rsidR="00354A0D">
                      <w:rPr>
                        <w:rFonts w:hint="cs"/>
                        <w:noProof/>
                        <w:rtl/>
                      </w:rPr>
                      <w:t>.</w:t>
                    </w:r>
                  </w:p>
                </w:tc>
              </w:tr>
              <w:tr w:rsidR="00354A0D" w:rsidRPr="00CC3012" w14:paraId="794B02EE" w14:textId="77777777" w:rsidTr="00A55E33">
                <w:trPr>
                  <w:divId w:val="499781543"/>
                  <w:tblCellSpacing w:w="15" w:type="dxa"/>
                </w:trPr>
                <w:tc>
                  <w:tcPr>
                    <w:tcW w:w="254" w:type="pct"/>
                    <w:hideMark/>
                  </w:tcPr>
                  <w:p w14:paraId="23130830" w14:textId="77777777" w:rsidR="00354A0D" w:rsidRDefault="00354A0D">
                    <w:pPr>
                      <w:pStyle w:val="Bibliography"/>
                      <w:rPr>
                        <w:noProof/>
                        <w:rtl/>
                      </w:rPr>
                    </w:pPr>
                    <w:r>
                      <w:rPr>
                        <w:rFonts w:hint="cs"/>
                        <w:noProof/>
                        <w:rtl/>
                      </w:rPr>
                      <w:t xml:space="preserve">[2] </w:t>
                    </w:r>
                  </w:p>
                </w:tc>
                <w:tc>
                  <w:tcPr>
                    <w:tcW w:w="0" w:type="auto"/>
                    <w:hideMark/>
                  </w:tcPr>
                  <w:p w14:paraId="75F898BA" w14:textId="77777777" w:rsidR="00CC3012" w:rsidRPr="00BE0808" w:rsidRDefault="00354A0D">
                    <w:pPr>
                      <w:pStyle w:val="Bibliography"/>
                      <w:rPr>
                        <w:noProof/>
                        <w:lang w:val="en-US"/>
                      </w:rPr>
                    </w:pPr>
                    <w:r>
                      <w:rPr>
                        <w:rFonts w:hint="cs"/>
                        <w:noProof/>
                        <w:rtl/>
                      </w:rPr>
                      <w:t xml:space="preserve">. </w:t>
                    </w:r>
                    <w:r w:rsidR="00CC3012" w:rsidRPr="00BE0808">
                      <w:rPr>
                        <w:noProof/>
                        <w:lang w:val="en-US"/>
                      </w:rPr>
                      <w:t xml:space="preserve">Harvey Mudd College, MIT Revision, " MITLL RACECAR-MN", 2020 </w:t>
                    </w:r>
                  </w:p>
                  <w:p w14:paraId="2C2DEF88" w14:textId="53D1B3E4" w:rsidR="00354A0D" w:rsidRPr="00CC3012" w:rsidRDefault="00CC3012">
                    <w:pPr>
                      <w:pStyle w:val="Bibliography"/>
                      <w:rPr>
                        <w:noProof/>
                        <w:rtl/>
                      </w:rPr>
                    </w:pPr>
                    <w:r w:rsidRPr="00CC3012">
                      <w:rPr>
                        <w:rFonts w:hint="cs"/>
                        <w:noProof/>
                        <w:rtl/>
                      </w:rPr>
                      <w:t>[מקוון]</w:t>
                    </w:r>
                    <w:r>
                      <w:rPr>
                        <w:rFonts w:hint="cs"/>
                        <w:noProof/>
                      </w:rPr>
                      <w:t xml:space="preserve"> Available</w:t>
                    </w:r>
                    <w:r w:rsidRPr="00CC3012">
                      <w:rPr>
                        <w:noProof/>
                      </w:rPr>
                      <w:t xml:space="preserve">: https://mitll-racecar-mn.readthedocs.io/en/latest/index.html  </w:t>
                    </w:r>
                  </w:p>
                </w:tc>
              </w:tr>
              <w:tr w:rsidR="00354A0D" w:rsidRPr="00BE0808" w14:paraId="17B24C16" w14:textId="77777777" w:rsidTr="00A55E33">
                <w:trPr>
                  <w:divId w:val="499781543"/>
                  <w:tblCellSpacing w:w="15" w:type="dxa"/>
                </w:trPr>
                <w:tc>
                  <w:tcPr>
                    <w:tcW w:w="254" w:type="pct"/>
                    <w:hideMark/>
                  </w:tcPr>
                  <w:p w14:paraId="4DBC4C16" w14:textId="77777777" w:rsidR="00354A0D" w:rsidRDefault="00354A0D">
                    <w:pPr>
                      <w:pStyle w:val="Bibliography"/>
                      <w:rPr>
                        <w:noProof/>
                        <w:rtl/>
                      </w:rPr>
                    </w:pPr>
                    <w:r>
                      <w:rPr>
                        <w:rFonts w:hint="cs"/>
                        <w:noProof/>
                        <w:rtl/>
                      </w:rPr>
                      <w:t xml:space="preserve">[3] </w:t>
                    </w:r>
                  </w:p>
                </w:tc>
                <w:tc>
                  <w:tcPr>
                    <w:tcW w:w="0" w:type="auto"/>
                    <w:hideMark/>
                  </w:tcPr>
                  <w:p w14:paraId="7A4D5D1C" w14:textId="77777777" w:rsidR="00077F44" w:rsidRDefault="00077F44">
                    <w:pPr>
                      <w:pStyle w:val="Bibliography"/>
                      <w:rPr>
                        <w:noProof/>
                        <w:lang w:val="en-US"/>
                      </w:rPr>
                    </w:pPr>
                    <w:r w:rsidRPr="00077F44">
                      <w:rPr>
                        <w:rFonts w:hint="cs"/>
                        <w:noProof/>
                        <w:lang w:val="en-US"/>
                      </w:rPr>
                      <w:t>Yi Wang &amp; W.Y.Sz</w:t>
                    </w:r>
                    <w:r>
                      <w:rPr>
                        <w:noProof/>
                        <w:lang w:val="en-US"/>
                      </w:rPr>
                      <w:t>eto &amp; Ke Han &amp; Terry L. Friesz, "", 19 March 2018</w:t>
                    </w:r>
                  </w:p>
                  <w:p w14:paraId="4BBFC9EC" w14:textId="3CFB02BC" w:rsidR="00354A0D" w:rsidRPr="00077F44" w:rsidRDefault="00077F44">
                    <w:pPr>
                      <w:pStyle w:val="Bibliography"/>
                      <w:rPr>
                        <w:noProof/>
                        <w:lang w:val="en-US"/>
                      </w:rPr>
                    </w:pPr>
                    <w:r>
                      <w:rPr>
                        <w:noProof/>
                        <w:lang w:val="en-US"/>
                      </w:rPr>
                      <w:t>Available :</w:t>
                    </w:r>
                    <w:r w:rsidRPr="00077F44">
                      <w:rPr>
                        <w:lang w:val="en-US"/>
                      </w:rPr>
                      <w:t xml:space="preserve"> </w:t>
                    </w:r>
                    <w:r w:rsidRPr="00077F44">
                      <w:rPr>
                        <w:noProof/>
                        <w:lang w:val="en-US"/>
                      </w:rPr>
                      <w:t>https://www.sciencedirect.com/science/article/pii/S0191261517308056</w:t>
                    </w:r>
                    <w:r>
                      <w:rPr>
                        <w:rFonts w:hint="cs"/>
                        <w:noProof/>
                        <w:rtl/>
                        <w:lang w:val="en-US"/>
                      </w:rPr>
                      <w:t xml:space="preserve"> </w:t>
                    </w:r>
                    <w:r>
                      <w:rPr>
                        <w:noProof/>
                        <w:lang w:val="en-US"/>
                      </w:rPr>
                      <w:t xml:space="preserve"> </w:t>
                    </w:r>
                  </w:p>
                </w:tc>
              </w:tr>
            </w:tbl>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12" w:name="_Toc83230803"/>
      <w:r>
        <w:rPr>
          <w:rFonts w:hint="cs"/>
          <w:rtl/>
        </w:rPr>
        <w:t>רשימת נספחים</w:t>
      </w:r>
      <w:bookmarkEnd w:id="12"/>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7C78647F"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354A0D">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2D3EA8E8"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354A0D">
        <w:rPr>
          <w:rFonts w:hint="cs"/>
          <w:rtl/>
        </w:rPr>
        <w:t>נספח ב - טבלת אבני דרך ותוצרים</w:t>
      </w:r>
      <w:r>
        <w:rPr>
          <w:rtl/>
        </w:rPr>
        <w:fldChar w:fldCharType="end"/>
      </w:r>
    </w:p>
    <w:p w14:paraId="37A13D90" w14:textId="77777777" w:rsidR="00354A0D"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4A9F2677" w:rsidR="0062709E" w:rsidRDefault="00354A0D" w:rsidP="0062709E">
      <w:pPr>
        <w:spacing w:line="720" w:lineRule="auto"/>
        <w:ind w:left="1440" w:right="74"/>
        <w:rPr>
          <w:rtl/>
        </w:rPr>
      </w:pPr>
      <w:r>
        <w:rPr>
          <w:rFonts w:hint="cs"/>
          <w:rtl/>
        </w:rPr>
        <w:t>נספח ג - טבלת משימות (לא חובה במסגרת דוח מכין - לפי החלטת המנחה)</w:t>
      </w:r>
      <w:r w:rsidR="0062709E">
        <w:rPr>
          <w:rtl/>
        </w:rPr>
        <w:fldChar w:fldCharType="end"/>
      </w:r>
    </w:p>
    <w:p w14:paraId="607CDFC6" w14:textId="24159483" w:rsidR="00FC32E9" w:rsidRDefault="00FC32E9"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Ref83229852 \h</w:instrText>
      </w:r>
      <w:r>
        <w:rPr>
          <w:rtl/>
        </w:rPr>
        <w:instrText xml:space="preserve"> </w:instrText>
      </w:r>
      <w:r>
        <w:rPr>
          <w:rtl/>
        </w:rPr>
      </w:r>
      <w:r>
        <w:rPr>
          <w:rtl/>
        </w:rPr>
        <w:fldChar w:fldCharType="separate"/>
      </w:r>
      <w:r w:rsidR="00354A0D">
        <w:rPr>
          <w:rFonts w:hint="cs"/>
          <w:rtl/>
        </w:rPr>
        <w:t>נספח ד</w:t>
      </w:r>
      <w:r>
        <w:rPr>
          <w:rtl/>
        </w:rPr>
        <w:fldChar w:fldCharType="end"/>
      </w:r>
    </w:p>
    <w:p w14:paraId="520EB205" w14:textId="6619E774"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354A0D">
        <w:rPr>
          <w:rFonts w:hint="cs"/>
          <w:rtl/>
        </w:rPr>
        <w:t>נספח ה - גאנט (אופציונלי בהתאם לשיקול דעתו של המנחה)</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13" w:name="_Ref82854305"/>
      <w:bookmarkStart w:id="14" w:name="_Toc83230804"/>
      <w:r>
        <w:rPr>
          <w:rFonts w:hint="cs"/>
          <w:rtl/>
        </w:rPr>
        <w:lastRenderedPageBreak/>
        <w:t>נספח א - סכמת בלוקים</w:t>
      </w:r>
      <w:bookmarkEnd w:id="13"/>
      <w:bookmarkEnd w:id="14"/>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2435860"/>
                    </a:xfrm>
                    <a:prstGeom prst="rect">
                      <a:avLst/>
                    </a:prstGeom>
                  </pic:spPr>
                </pic:pic>
              </a:graphicData>
            </a:graphic>
          </wp:inline>
        </w:drawing>
      </w:r>
    </w:p>
    <w:p w14:paraId="1633DFDF" w14:textId="1FD089A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54A0D">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15" w:name="_Ref82864309"/>
      <w:r>
        <w:rPr>
          <w:rtl/>
        </w:rPr>
        <w:br w:type="page"/>
      </w:r>
    </w:p>
    <w:p w14:paraId="5204DFDE" w14:textId="1C2BA4B3" w:rsidR="00E2318C" w:rsidRDefault="00E2318C" w:rsidP="00DE1116">
      <w:pPr>
        <w:pStyle w:val="Heading1"/>
        <w:numPr>
          <w:ilvl w:val="0"/>
          <w:numId w:val="0"/>
        </w:numPr>
        <w:rPr>
          <w:rtl/>
        </w:rPr>
      </w:pPr>
      <w:bookmarkStart w:id="16" w:name="_Ref83229839"/>
      <w:bookmarkStart w:id="17" w:name="_Toc83230805"/>
      <w:r>
        <w:rPr>
          <w:rFonts w:hint="cs"/>
          <w:rtl/>
        </w:rPr>
        <w:lastRenderedPageBreak/>
        <w:t>נספח ב - טבלת אבני דרך ותוצרים</w:t>
      </w:r>
      <w:bookmarkEnd w:id="15"/>
      <w:bookmarkEnd w:id="16"/>
      <w:bookmarkEnd w:id="17"/>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6"/>
        <w:gridCol w:w="2938"/>
        <w:gridCol w:w="1490"/>
        <w:gridCol w:w="1184"/>
        <w:gridCol w:w="2513"/>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18" w:name="_Ref82864318"/>
    </w:p>
    <w:p w14:paraId="08F8F075" w14:textId="1CBD5AE8" w:rsidR="00E2318C" w:rsidRDefault="00E2318C" w:rsidP="00DE1116">
      <w:pPr>
        <w:pStyle w:val="Heading1"/>
        <w:numPr>
          <w:ilvl w:val="0"/>
          <w:numId w:val="0"/>
        </w:numPr>
        <w:ind w:left="717"/>
        <w:rPr>
          <w:rtl/>
        </w:rPr>
      </w:pPr>
      <w:bookmarkStart w:id="19" w:name="_Toc83230806"/>
      <w:r>
        <w:rPr>
          <w:rFonts w:hint="cs"/>
          <w:rtl/>
        </w:rPr>
        <w:lastRenderedPageBreak/>
        <w:t>נספח ג - טבלת משימות (לא חובה במסגרת דוח מכין - לפי החלטת המנחה)</w:t>
      </w:r>
      <w:bookmarkEnd w:id="18"/>
      <w:bookmarkEnd w:id="19"/>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4354F4C8" w14:textId="61C2DEFA" w:rsidR="002E4A09" w:rsidRDefault="000B7A3F" w:rsidP="00DE1116">
      <w:pPr>
        <w:pStyle w:val="Heading1"/>
        <w:numPr>
          <w:ilvl w:val="0"/>
          <w:numId w:val="0"/>
        </w:numPr>
        <w:rPr>
          <w:rtl/>
        </w:rPr>
      </w:pPr>
      <w:r>
        <w:rPr>
          <w:rtl/>
        </w:rPr>
        <w:br w:type="page"/>
      </w:r>
      <w:bookmarkStart w:id="20" w:name="_Ref83229852"/>
      <w:bookmarkStart w:id="21" w:name="_Toc83230807"/>
      <w:r>
        <w:rPr>
          <w:rFonts w:hint="cs"/>
          <w:rtl/>
        </w:rPr>
        <w:lastRenderedPageBreak/>
        <w:t>נספח ד</w:t>
      </w:r>
      <w:bookmarkEnd w:id="20"/>
      <w:bookmarkEnd w:id="21"/>
      <w:r>
        <w:rPr>
          <w:rFonts w:hint="cs"/>
          <w:rtl/>
        </w:rPr>
        <w:t xml:space="preserve">  </w:t>
      </w:r>
    </w:p>
    <w:p w14:paraId="7C119BD0" w14:textId="4FC6A8CC" w:rsidR="000B7A3F" w:rsidRDefault="007077AE" w:rsidP="00E2318C">
      <w:pPr>
        <w:rPr>
          <w:rtl/>
        </w:rPr>
      </w:pPr>
      <w:r>
        <w:rPr>
          <w:rFonts w:hint="cs"/>
          <w:rtl/>
        </w:rPr>
        <w:t>במידת הצורך, יש לצרף חתימה על מסמכים רלוונטיים של המרכז האקדמי רופין. הנחיות פרטניות תימסרנ</w:t>
      </w:r>
      <w:r>
        <w:rPr>
          <w:rFonts w:hint="eastAsia"/>
          <w:rtl/>
        </w:rPr>
        <w:t>ה</w:t>
      </w:r>
      <w:r>
        <w:rPr>
          <w:rFonts w:hint="cs"/>
          <w:rtl/>
        </w:rPr>
        <w:t xml:space="preserve"> בעתיד.  </w:t>
      </w:r>
    </w:p>
    <w:p w14:paraId="781797AB" w14:textId="6022D3C8" w:rsidR="002E4A09" w:rsidRDefault="002E4A09" w:rsidP="00E2318C">
      <w:pPr>
        <w:rPr>
          <w:rtl/>
        </w:rPr>
      </w:pPr>
    </w:p>
    <w:p w14:paraId="5316C1FC" w14:textId="77777777" w:rsidR="002E4A09" w:rsidRDefault="002E4A09" w:rsidP="00E2318C">
      <w:pPr>
        <w:rPr>
          <w:rtl/>
        </w:rPr>
        <w:sectPr w:rsidR="002E4A09" w:rsidSect="00654244">
          <w:footerReference w:type="first" r:id="rId17"/>
          <w:type w:val="continuous"/>
          <w:pgSz w:w="11906" w:h="16838" w:code="9"/>
          <w:pgMar w:top="1440" w:right="1440" w:bottom="1440" w:left="1440" w:header="720" w:footer="720" w:gutter="0"/>
          <w:cols w:space="720"/>
          <w:titlePg/>
          <w:bidi/>
          <w:docGrid w:linePitch="360"/>
        </w:sectPr>
      </w:pPr>
    </w:p>
    <w:p w14:paraId="3D5B8F53" w14:textId="0F971419" w:rsidR="002436A4" w:rsidRPr="002436A4" w:rsidRDefault="00537819" w:rsidP="00DE1116">
      <w:pPr>
        <w:pStyle w:val="Heading1"/>
        <w:numPr>
          <w:ilvl w:val="0"/>
          <w:numId w:val="0"/>
        </w:numPr>
        <w:rPr>
          <w:rtl/>
        </w:rPr>
      </w:pPr>
      <w:bookmarkStart w:id="22" w:name="_Ref82864328"/>
      <w:bookmarkStart w:id="23" w:name="_Toc83230808"/>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18"/>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0B7A3F">
        <w:rPr>
          <w:rFonts w:hint="cs"/>
          <w:rtl/>
        </w:rPr>
        <w:t>ה</w:t>
      </w:r>
      <w:r w:rsidR="00E2318C">
        <w:rPr>
          <w:rFonts w:hint="cs"/>
          <w:rtl/>
        </w:rPr>
        <w:t xml:space="preserve"> - גאנט (</w:t>
      </w:r>
      <w:r w:rsidR="007077AE">
        <w:rPr>
          <w:rFonts w:hint="cs"/>
          <w:rtl/>
        </w:rPr>
        <w:t>אופציונלי בהתאם לשיקול דעתו של המנחה</w:t>
      </w:r>
      <w:r w:rsidR="00E2318C">
        <w:rPr>
          <w:rFonts w:hint="cs"/>
          <w:rtl/>
        </w:rPr>
        <w:t>)</w:t>
      </w:r>
      <w:bookmarkEnd w:id="22"/>
      <w:bookmarkEnd w:id="23"/>
    </w:p>
    <w:sectPr w:rsidR="002436A4" w:rsidRPr="002436A4" w:rsidSect="00FC32E9">
      <w:headerReference w:type="first" r:id="rId19"/>
      <w:footerReference w:type="first" r:id="rId20"/>
      <w:pgSz w:w="16838" w:h="11906" w:orient="landscape" w:code="9"/>
      <w:pgMar w:top="1440" w:right="1440" w:bottom="1440" w:left="1440" w:header="720" w:footer="720" w:gutter="0"/>
      <w:paperSrc w:first="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1E788" w14:textId="77777777" w:rsidR="003D399E" w:rsidRDefault="003D399E" w:rsidP="00E2318C">
      <w:r>
        <w:separator/>
      </w:r>
    </w:p>
    <w:p w14:paraId="709C3FA5" w14:textId="77777777" w:rsidR="003D399E" w:rsidRDefault="003D399E" w:rsidP="00E2318C"/>
    <w:p w14:paraId="354284DE" w14:textId="77777777" w:rsidR="003D399E" w:rsidRDefault="003D399E" w:rsidP="00E2318C"/>
  </w:endnote>
  <w:endnote w:type="continuationSeparator" w:id="0">
    <w:p w14:paraId="3BA61B39" w14:textId="77777777" w:rsidR="003D399E" w:rsidRDefault="003D399E" w:rsidP="00E2318C">
      <w:r>
        <w:continuationSeparator/>
      </w:r>
    </w:p>
    <w:p w14:paraId="6E6F1D84" w14:textId="77777777" w:rsidR="003D399E" w:rsidRDefault="003D399E" w:rsidP="00E2318C"/>
    <w:p w14:paraId="37CC398E" w14:textId="77777777" w:rsidR="003D399E" w:rsidRDefault="003D399E"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14A25" w14:textId="77777777" w:rsidR="003D399E" w:rsidRDefault="003D399E" w:rsidP="00E2318C">
      <w:r>
        <w:separator/>
      </w:r>
    </w:p>
    <w:p w14:paraId="08362DBC" w14:textId="77777777" w:rsidR="003D399E" w:rsidRDefault="003D399E" w:rsidP="00E2318C"/>
    <w:p w14:paraId="218532EE" w14:textId="77777777" w:rsidR="003D399E" w:rsidRDefault="003D399E" w:rsidP="00E2318C"/>
  </w:footnote>
  <w:footnote w:type="continuationSeparator" w:id="0">
    <w:p w14:paraId="229E0ADD" w14:textId="77777777" w:rsidR="003D399E" w:rsidRDefault="003D399E" w:rsidP="00E2318C">
      <w:r>
        <w:continuationSeparator/>
      </w:r>
    </w:p>
    <w:p w14:paraId="241397A7" w14:textId="77777777" w:rsidR="003D399E" w:rsidRDefault="003D399E" w:rsidP="00E2318C"/>
    <w:p w14:paraId="1EADB391" w14:textId="77777777" w:rsidR="003D399E" w:rsidRDefault="003D399E"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22DF9" w14:textId="799BDA77" w:rsidR="00907CBB" w:rsidRPr="00036DC7" w:rsidRDefault="003D399E" w:rsidP="00E2318C">
    <w:pPr>
      <w:pStyle w:val="Header"/>
    </w:pPr>
    <w:r>
      <w:rPr>
        <w:noProof/>
      </w:rPr>
      <w:pict w14:anchorId="452A0F5A">
        <v:line id="Straight Connector 10" o:spid="_x0000_s2057"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" strokecolor="#90c226 [3204]" strokeweight="1pt">
          <v:stroke endcap="round"/>
        </v:line>
      </w:pict>
    </w:r>
    <w:r>
      <w:rPr>
        <w:noProof/>
      </w:rPr>
      <w:pict w14:anchorId="7BE9CD22">
        <v:shapetype id="_x0000_t202" coordsize="21600,21600" o:spt="202" path="m,l,21600r21600,l21600,xe">
          <v:stroke joinstyle="miter"/>
          <v:path gradientshapeok="t" o:connecttype="rect"/>
        </v:shapetype>
        <v:shape id="Text Box 2" o:spid="_x0000_s2056" type="#_x0000_t202" style="position:absolute;left:0;text-align:left;margin-left:33.8pt;margin-top:-9.85pt;width:369.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" stroked="f">
          <v:textbox style="mso-next-textbox:#Text Box 2;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w:r>
    <w:r>
      <w:rPr>
        <w:noProof/>
      </w:rPr>
      <w:pict w14:anchorId="44C5938E">
        <v:line id="Straight Connector 11" o:spid="_x0000_s2055"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" strokecolor="#90c226 [3204]" strokeweight="1pt">
          <v:stroke endcap="round"/>
        </v:line>
      </w:pic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3"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D1484" w14:textId="3ABF6654" w:rsidR="004B6706" w:rsidRDefault="003D399E">
    <w:pPr>
      <w:pStyle w:val="Header"/>
    </w:pPr>
    <w:r>
      <w:rPr>
        <w:noProof/>
      </w:rPr>
      <w:pict w14:anchorId="246B12DD">
        <v:group id="קבוצה 2" o:spid="_x0000_s2052" alt="סרגל צידי דקורטיבי עבור עמוד השער " style="position:absolute;left:0;text-align:left;margin-left:552.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">
          <v:rect id="מלבן 3" o:spid="_x0000_s2053"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2054"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A0B9" w14:textId="7CFEE2EC"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3D399E">
      <w:rPr>
        <w:noProof/>
      </w:rPr>
      <w:pict w14:anchorId="07C072C0">
        <v:line id="Straight Connector 37" o:spid="_x0000_s2051"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" strokecolor="#90c226 [3204]" strokeweight="1pt">
          <v:stroke endcap="round"/>
        </v:line>
      </w:pict>
    </w:r>
    <w:r w:rsidR="003D399E">
      <w:rPr>
        <w:noProof/>
      </w:rPr>
      <w:pict w14:anchorId="19E72625">
        <v:line id="Straight Connector 36" o:spid="_x0000_s2050" style="position:absolute;left:0;text-align:lef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" strokecolor="#90c226 [3204]" strokeweight="1pt">
          <v:stroke endcap="round"/>
        </v:line>
      </w:pic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3D399E">
      <w:rPr>
        <w:noProof/>
      </w:rPr>
      <w:pict w14:anchorId="7F035E21">
        <v:shapetype id="_x0000_t202" coordsize="21600,21600" o:spt="202" path="m,l,21600r21600,l21600,xe">
          <v:stroke joinstyle="miter"/>
          <v:path gradientshapeok="t" o:connecttype="rect"/>
        </v:shapetype>
        <v:shape id="_x0000_s2049" type="#_x0000_t202" style="position:absolute;left:0;text-align:left;margin-left:142.6pt;margin-top:-7.15pt;width:369.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52FE8"/>
    <w:multiLevelType w:val="hybridMultilevel"/>
    <w:tmpl w:val="1C487FE8"/>
    <w:lvl w:ilvl="0" w:tplc="24B48BDC">
      <w:numFmt w:val="bullet"/>
      <w:lvlText w:val="-"/>
      <w:lvlJc w:val="left"/>
      <w:pPr>
        <w:ind w:left="432" w:hanging="360"/>
      </w:pPr>
      <w:rPr>
        <w:rFonts w:ascii="Arial" w:eastAsiaTheme="minorEastAsia" w:hAnsi="Arial" w:cs="Arial" w:hint="default"/>
        <w:color w:val="2222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4FAF32F0"/>
    <w:multiLevelType w:val="hybridMultilevel"/>
    <w:tmpl w:val="4CB2B676"/>
    <w:lvl w:ilvl="0" w:tplc="3F1C6C76">
      <w:start w:val="7"/>
      <w:numFmt w:val="bullet"/>
      <w:lvlText w:val="-"/>
      <w:lvlJc w:val="left"/>
      <w:pPr>
        <w:ind w:left="507" w:hanging="360"/>
      </w:pPr>
      <w:rPr>
        <w:rFonts w:ascii="Tahoma" w:eastAsiaTheme="minorEastAsia" w:hAnsi="Tahoma" w:cs="Tahoma"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9"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9"/>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tjA0NTczMjYwtDRX0lEKTi0uzszPAykwqgUANJ9t6SwAAAA="/>
  </w:docVars>
  <w:rsids>
    <w:rsidRoot w:val="00B85BCC"/>
    <w:rsid w:val="000121CF"/>
    <w:rsid w:val="0002534F"/>
    <w:rsid w:val="00036DC7"/>
    <w:rsid w:val="00067E02"/>
    <w:rsid w:val="00071676"/>
    <w:rsid w:val="00077F44"/>
    <w:rsid w:val="00080D9C"/>
    <w:rsid w:val="000B6335"/>
    <w:rsid w:val="000B7A3F"/>
    <w:rsid w:val="000C327C"/>
    <w:rsid w:val="000C36BC"/>
    <w:rsid w:val="000F51E9"/>
    <w:rsid w:val="00105277"/>
    <w:rsid w:val="00107CB6"/>
    <w:rsid w:val="0011175D"/>
    <w:rsid w:val="00121A5C"/>
    <w:rsid w:val="0012479D"/>
    <w:rsid w:val="0013333F"/>
    <w:rsid w:val="00154D50"/>
    <w:rsid w:val="00163B89"/>
    <w:rsid w:val="00193898"/>
    <w:rsid w:val="001C1CE9"/>
    <w:rsid w:val="002422BD"/>
    <w:rsid w:val="002436A4"/>
    <w:rsid w:val="00262E1A"/>
    <w:rsid w:val="002700BC"/>
    <w:rsid w:val="002B21AE"/>
    <w:rsid w:val="002B79D9"/>
    <w:rsid w:val="002C13C9"/>
    <w:rsid w:val="002D0C9C"/>
    <w:rsid w:val="002D106B"/>
    <w:rsid w:val="002E4A09"/>
    <w:rsid w:val="002F6493"/>
    <w:rsid w:val="00312DD5"/>
    <w:rsid w:val="0033593E"/>
    <w:rsid w:val="00354A0D"/>
    <w:rsid w:val="00365D04"/>
    <w:rsid w:val="003B422D"/>
    <w:rsid w:val="003D02A2"/>
    <w:rsid w:val="003D399E"/>
    <w:rsid w:val="004332E4"/>
    <w:rsid w:val="00440A01"/>
    <w:rsid w:val="004534A5"/>
    <w:rsid w:val="004566FA"/>
    <w:rsid w:val="00457BCB"/>
    <w:rsid w:val="00495232"/>
    <w:rsid w:val="004A4EC4"/>
    <w:rsid w:val="004B6706"/>
    <w:rsid w:val="00503636"/>
    <w:rsid w:val="005331CA"/>
    <w:rsid w:val="00537819"/>
    <w:rsid w:val="005504AE"/>
    <w:rsid w:val="005667EC"/>
    <w:rsid w:val="005A2E94"/>
    <w:rsid w:val="005D040D"/>
    <w:rsid w:val="006114FC"/>
    <w:rsid w:val="00614B49"/>
    <w:rsid w:val="006232EB"/>
    <w:rsid w:val="0062709E"/>
    <w:rsid w:val="00651085"/>
    <w:rsid w:val="00654244"/>
    <w:rsid w:val="00660B21"/>
    <w:rsid w:val="006929B1"/>
    <w:rsid w:val="006A060B"/>
    <w:rsid w:val="006B26E4"/>
    <w:rsid w:val="006B43B8"/>
    <w:rsid w:val="006E7854"/>
    <w:rsid w:val="006F4091"/>
    <w:rsid w:val="007077AE"/>
    <w:rsid w:val="00714CE5"/>
    <w:rsid w:val="0072313C"/>
    <w:rsid w:val="00736E05"/>
    <w:rsid w:val="00742CBE"/>
    <w:rsid w:val="00765F74"/>
    <w:rsid w:val="007666A2"/>
    <w:rsid w:val="00790AF0"/>
    <w:rsid w:val="0079503C"/>
    <w:rsid w:val="007A3699"/>
    <w:rsid w:val="007C0F21"/>
    <w:rsid w:val="007D7C4B"/>
    <w:rsid w:val="0082122F"/>
    <w:rsid w:val="00822A8D"/>
    <w:rsid w:val="00831731"/>
    <w:rsid w:val="00852FE0"/>
    <w:rsid w:val="00874542"/>
    <w:rsid w:val="00881AAA"/>
    <w:rsid w:val="008A28C0"/>
    <w:rsid w:val="008F2CD2"/>
    <w:rsid w:val="00907CBB"/>
    <w:rsid w:val="00913AE4"/>
    <w:rsid w:val="009608A5"/>
    <w:rsid w:val="00976A9B"/>
    <w:rsid w:val="0099384F"/>
    <w:rsid w:val="009A32A1"/>
    <w:rsid w:val="009F5954"/>
    <w:rsid w:val="009F59E5"/>
    <w:rsid w:val="00A1091D"/>
    <w:rsid w:val="00A44D14"/>
    <w:rsid w:val="00A53A9C"/>
    <w:rsid w:val="00A55E33"/>
    <w:rsid w:val="00A72CC5"/>
    <w:rsid w:val="00A96AE6"/>
    <w:rsid w:val="00B103E7"/>
    <w:rsid w:val="00B20243"/>
    <w:rsid w:val="00B216FF"/>
    <w:rsid w:val="00B255E5"/>
    <w:rsid w:val="00B508E2"/>
    <w:rsid w:val="00B55F12"/>
    <w:rsid w:val="00B82138"/>
    <w:rsid w:val="00B83F14"/>
    <w:rsid w:val="00B85BCC"/>
    <w:rsid w:val="00B87079"/>
    <w:rsid w:val="00B94D4A"/>
    <w:rsid w:val="00BA4CD6"/>
    <w:rsid w:val="00BE0808"/>
    <w:rsid w:val="00BE3711"/>
    <w:rsid w:val="00BF1B03"/>
    <w:rsid w:val="00C35BCD"/>
    <w:rsid w:val="00C41938"/>
    <w:rsid w:val="00C42022"/>
    <w:rsid w:val="00C64B77"/>
    <w:rsid w:val="00CB2D94"/>
    <w:rsid w:val="00CB5473"/>
    <w:rsid w:val="00CC3012"/>
    <w:rsid w:val="00CE6471"/>
    <w:rsid w:val="00D076B0"/>
    <w:rsid w:val="00D11808"/>
    <w:rsid w:val="00D5026F"/>
    <w:rsid w:val="00D65CDA"/>
    <w:rsid w:val="00DA0B66"/>
    <w:rsid w:val="00DE1116"/>
    <w:rsid w:val="00E07D23"/>
    <w:rsid w:val="00E17C75"/>
    <w:rsid w:val="00E2318C"/>
    <w:rsid w:val="00E279B8"/>
    <w:rsid w:val="00E30FBA"/>
    <w:rsid w:val="00E40B6F"/>
    <w:rsid w:val="00E5770B"/>
    <w:rsid w:val="00E756E6"/>
    <w:rsid w:val="00E846FB"/>
    <w:rsid w:val="00EA05B8"/>
    <w:rsid w:val="00EB203B"/>
    <w:rsid w:val="00EC2AA7"/>
    <w:rsid w:val="00F02873"/>
    <w:rsid w:val="00F21E1E"/>
    <w:rsid w:val="00F30F1C"/>
    <w:rsid w:val="00F41BAB"/>
    <w:rsid w:val="00FC32E9"/>
    <w:rsid w:val="00FC7887"/>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6C220878"/>
  <w15:docId w15:val="{5F0786C5-617F-42B0-AE15-BC84B2D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B6F"/>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 w:type="character" w:customStyle="1" w:styleId="commit">
    <w:name w:val="commit"/>
    <w:basedOn w:val="DefaultParagraphFont"/>
    <w:rsid w:val="00CC3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899174336">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15724036">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94672223">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5E41A2"/>
    <w:rsid w:val="008018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312389083, נאור יקותיאלי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594</TotalTime>
  <Pages>14</Pages>
  <Words>2259</Words>
  <Characters>12877</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312272230, סער אליאס</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Elias, Saar</cp:lastModifiedBy>
  <cp:revision>7</cp:revision>
  <dcterms:created xsi:type="dcterms:W3CDTF">2021-09-22T16:40:00Z</dcterms:created>
  <dcterms:modified xsi:type="dcterms:W3CDTF">2021-09-24T11:29:00Z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