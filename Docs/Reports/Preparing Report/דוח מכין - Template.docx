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52AF" w14:textId="01EDD8EE" w:rsidR="00CB2D94" w:rsidRDefault="00BE3711" w:rsidP="00BE3711">
      <w:pPr>
        <w:pStyle w:val="a5"/>
        <w:rPr>
          <w:rtl/>
        </w:rPr>
      </w:pPr>
      <w:r w:rsidRPr="00036DC7">
        <w:rPr>
          <w:noProof/>
          <w:rtl/>
          <w:lang w:eastAsia="en-US"/>
        </w:rPr>
        <w:drawing>
          <wp:anchor distT="0" distB="0" distL="114300" distR="114300" simplePos="0" relativeHeight="251656704" behindDoc="0" locked="0" layoutInCell="1" allowOverlap="1" wp14:anchorId="5B390753" wp14:editId="512224FA">
            <wp:simplePos x="0" y="0"/>
            <wp:positionH relativeFrom="column">
              <wp:posOffset>4518660</wp:posOffset>
            </wp:positionH>
            <wp:positionV relativeFrom="paragraph">
              <wp:posOffset>308952</wp:posOffset>
            </wp:positionV>
            <wp:extent cx="1026335" cy="869534"/>
            <wp:effectExtent l="0" t="0" r="254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335" cy="869534"/>
                    </a:xfrm>
                    <a:prstGeom prst="rect">
                      <a:avLst/>
                    </a:prstGeom>
                  </pic:spPr>
                </pic:pic>
              </a:graphicData>
            </a:graphic>
            <wp14:sizeRelH relativeFrom="margin">
              <wp14:pctWidth>0</wp14:pctWidth>
            </wp14:sizeRelH>
            <wp14:sizeRelV relativeFrom="margin">
              <wp14:pctHeight>0</wp14:pctHeight>
            </wp14:sizeRelV>
          </wp:anchor>
        </w:drawing>
      </w:r>
    </w:p>
    <w:p w14:paraId="46F29D69" w14:textId="5FE8D2DA" w:rsidR="00E279B8" w:rsidRPr="00BE3711" w:rsidRDefault="00A02152" w:rsidP="00BE3711">
      <w:pPr>
        <w:pStyle w:val="a5"/>
      </w:pPr>
      <w:sdt>
        <w:sdtPr>
          <w:rPr>
            <w:rtl/>
          </w:rPr>
          <w:alias w:val="גירסה:"/>
          <w:tag w:val="גירסה:"/>
          <w:id w:val="-907991857"/>
          <w:placeholder>
            <w:docPart w:val="E8D14CE7FAB74BEBAF64ED5DE5E40470"/>
          </w:placeholder>
          <w:temporary/>
          <w:showingPlcHdr/>
          <w15:appearance w15:val="hidden"/>
        </w:sdtPr>
        <w:sdtEndPr/>
        <w:sdtContent>
          <w:r w:rsidR="00B87079" w:rsidRPr="00BE3711">
            <w:rPr>
              <w:rtl/>
            </w:rPr>
            <w:t>גירסה</w:t>
          </w:r>
        </w:sdtContent>
      </w:sdt>
      <w:r w:rsidR="00E279B8" w:rsidRPr="00BE3711">
        <w:rPr>
          <w:rtl/>
        </w:rPr>
        <w:t xml:space="preserve"> </w:t>
      </w:r>
      <w:r w:rsidR="00CB2D94" w:rsidRPr="00BE3711">
        <w:rPr>
          <w:rFonts w:hint="cs"/>
          <w:rtl/>
        </w:rPr>
        <w:t>?</w:t>
      </w:r>
      <w:r w:rsidR="00B85BCC" w:rsidRPr="00BE3711">
        <w:rPr>
          <w:rFonts w:hint="cs"/>
          <w:rtl/>
        </w:rPr>
        <w:t>.</w:t>
      </w:r>
      <w:r w:rsidR="00CB2D94" w:rsidRPr="00BE3711">
        <w:rPr>
          <w:rFonts w:hint="cs"/>
          <w:rtl/>
        </w:rPr>
        <w:t>?</w:t>
      </w:r>
    </w:p>
    <w:p w14:paraId="648D8D13" w14:textId="5BA2E390" w:rsidR="00E279B8" w:rsidRPr="00036DC7" w:rsidRDefault="00B85BCC" w:rsidP="00BE3711">
      <w:pPr>
        <w:pStyle w:val="a5"/>
      </w:pPr>
      <w:r>
        <w:rPr>
          <w:rFonts w:hint="cs"/>
          <w:rtl/>
        </w:rPr>
        <w:t xml:space="preserve"> </w:t>
      </w:r>
      <w:sdt>
        <w:sdtPr>
          <w:rPr>
            <w:rFonts w:hint="cs"/>
            <w:rtl/>
          </w:rPr>
          <w:alias w:val="Publish Date"/>
          <w:tag w:val=""/>
          <w:id w:val="-728694786"/>
          <w:placeholder>
            <w:docPart w:val="7050EDCD3B394F80A117E2DF594BA476"/>
          </w:placeholder>
          <w:dataBinding w:prefixMappings="xmlns:ns0='http://schemas.microsoft.com/office/2006/coverPageProps' " w:xpath="/ns0:CoverPageProperties[1]/ns0:PublishDate[1]" w:storeItemID="{55AF091B-3C7A-41E3-B477-F2FDAA23CFDA}"/>
          <w:date>
            <w:dateFormat w:val="dd/MM/yyyy"/>
            <w:lid w:val="he-IL"/>
            <w:storeMappedDataAs w:val="dateTime"/>
            <w:calendar w:val="gregorian"/>
          </w:date>
        </w:sdtPr>
        <w:sdtEndPr>
          <w:rPr>
            <w:rFonts w:hint="default"/>
          </w:rPr>
        </w:sdtEndPr>
        <w:sdtContent>
          <w:r w:rsidR="006B26E4">
            <w:rPr>
              <w:rFonts w:hint="cs"/>
              <w:rtl/>
            </w:rPr>
            <w:t>תאריך הגשה</w:t>
          </w:r>
        </w:sdtContent>
      </w:sdt>
    </w:p>
    <w:p w14:paraId="2569FA21" w14:textId="168A19D6" w:rsidR="00E279B8" w:rsidRPr="000F51E9" w:rsidRDefault="00365D04" w:rsidP="00E2318C">
      <w:pPr>
        <w:pStyle w:val="Title"/>
      </w:pPr>
      <w:r w:rsidRPr="000F51E9">
        <w:rPr>
          <w:rtl/>
        </w:rPr>
        <w:t>שם הפרויקט</w:t>
      </w:r>
    </w:p>
    <w:p w14:paraId="56949465" w14:textId="7FBACDFC" w:rsidR="00E07D23" w:rsidRPr="005D040D" w:rsidRDefault="00E07D23" w:rsidP="00E2318C">
      <w:pPr>
        <w:pStyle w:val="Subtitle"/>
        <w:rPr>
          <w:rtl/>
        </w:rPr>
      </w:pPr>
      <w:r w:rsidRPr="005D040D">
        <w:rPr>
          <w:rFonts w:hint="cs"/>
          <w:rtl/>
        </w:rPr>
        <w:t>תיאור במשפט של הפרויקט</w:t>
      </w:r>
    </w:p>
    <w:p w14:paraId="3C7D2FA3" w14:textId="17584870" w:rsidR="00FC799F" w:rsidRPr="00D5026F" w:rsidRDefault="00FC799F" w:rsidP="00E2318C">
      <w:pPr>
        <w:pStyle w:val="a1"/>
        <w:rPr>
          <w:rtl/>
        </w:rPr>
      </w:pPr>
      <w:r w:rsidRPr="00D5026F">
        <w:rPr>
          <w:rtl/>
        </w:rPr>
        <w:t>קוד פרויקט: לדוגמא 21220100</w:t>
      </w:r>
    </w:p>
    <w:p w14:paraId="30DFA4D7" w14:textId="56E2B3FF" w:rsidR="00FC799F" w:rsidRDefault="00FC799F" w:rsidP="00E2318C">
      <w:pPr>
        <w:pStyle w:val="a1"/>
        <w:rPr>
          <w:rtl/>
        </w:rPr>
      </w:pPr>
      <w:r w:rsidRPr="00FC799F">
        <w:rPr>
          <w:rtl/>
        </w:rPr>
        <w:t>דוח מכין - פרויקט גמר תשפ"ב</w:t>
      </w:r>
    </w:p>
    <w:p w14:paraId="52201022" w14:textId="77777777" w:rsidR="00D5026F" w:rsidRPr="00FC799F" w:rsidRDefault="00D5026F" w:rsidP="00E2318C">
      <w:pPr>
        <w:pStyle w:val="a1"/>
        <w:rPr>
          <w:rtl/>
        </w:rPr>
      </w:pPr>
    </w:p>
    <w:p w14:paraId="734445FA" w14:textId="0EC6D47F" w:rsidR="006929B1" w:rsidRPr="00D5026F" w:rsidRDefault="006929B1" w:rsidP="00E2318C">
      <w:pPr>
        <w:pStyle w:val="a1"/>
        <w:rPr>
          <w:rtl/>
        </w:rPr>
      </w:pPr>
      <w:r w:rsidRPr="00D5026F">
        <w:rPr>
          <w:rFonts w:hint="cs"/>
          <w:rtl/>
        </w:rPr>
        <w:t>מנחה אקדמי</w:t>
      </w:r>
      <w:r w:rsidR="00CB2D94" w:rsidRPr="00D5026F">
        <w:rPr>
          <w:rFonts w:hint="cs"/>
          <w:rtl/>
        </w:rPr>
        <w:t xml:space="preserve"> 1</w:t>
      </w:r>
      <w:r w:rsidRPr="00D5026F">
        <w:rPr>
          <w:rFonts w:hint="cs"/>
          <w:rtl/>
        </w:rPr>
        <w:t xml:space="preserve">: </w:t>
      </w:r>
      <w:r w:rsidR="00B82138">
        <w:rPr>
          <w:rFonts w:hint="cs"/>
          <w:rtl/>
        </w:rPr>
        <w:t>גברת שרה צור</w:t>
      </w:r>
    </w:p>
    <w:p w14:paraId="30BDE31B" w14:textId="2364364C" w:rsidR="00CB2D94" w:rsidRPr="00D5026F" w:rsidRDefault="00CB2D94" w:rsidP="00E2318C">
      <w:pPr>
        <w:pStyle w:val="a1"/>
        <w:rPr>
          <w:rtl/>
        </w:rPr>
      </w:pPr>
      <w:r w:rsidRPr="00D5026F">
        <w:rPr>
          <w:rFonts w:hint="cs"/>
          <w:rtl/>
        </w:rPr>
        <w:t>מנחה אקדמי 2</w:t>
      </w:r>
      <w:r w:rsidR="00B82138">
        <w:rPr>
          <w:rFonts w:hint="cs"/>
          <w:rtl/>
        </w:rPr>
        <w:t>: מר יורם סגל</w:t>
      </w:r>
    </w:p>
    <w:p w14:paraId="5DE68F60" w14:textId="3317C1AB" w:rsidR="006929B1" w:rsidRPr="00D5026F" w:rsidRDefault="006929B1" w:rsidP="00E2318C">
      <w:pPr>
        <w:pStyle w:val="a1"/>
        <w:rPr>
          <w:rtl/>
        </w:rPr>
      </w:pPr>
    </w:p>
    <w:p w14:paraId="2467BDCC" w14:textId="77777777" w:rsidR="006929B1" w:rsidRDefault="006929B1" w:rsidP="00E2318C">
      <w:pPr>
        <w:pStyle w:val="a1"/>
        <w:rPr>
          <w:rtl/>
        </w:rPr>
      </w:pPr>
    </w:p>
    <w:p w14:paraId="12B3B71C" w14:textId="3ABCF7A9" w:rsidR="006929B1" w:rsidRDefault="00CB2D94" w:rsidP="00E2318C">
      <w:pPr>
        <w:pStyle w:val="a1"/>
        <w:rPr>
          <w:rtl/>
        </w:rPr>
      </w:pPr>
      <w:r>
        <w:rPr>
          <w:rFonts w:hint="cs"/>
          <w:rtl/>
        </w:rPr>
        <w:t>מגישים</w:t>
      </w:r>
    </w:p>
    <w:p w14:paraId="757153C8" w14:textId="77777777" w:rsidR="006929B1" w:rsidRDefault="006929B1" w:rsidP="00E2318C">
      <w:pPr>
        <w:pStyle w:val="a1"/>
        <w:rPr>
          <w:rtl/>
        </w:rPr>
      </w:pPr>
    </w:p>
    <w:p w14:paraId="369B5610" w14:textId="54CAED1F" w:rsidR="00E279B8" w:rsidRPr="00036DC7" w:rsidRDefault="00A02152" w:rsidP="00B82138">
      <w:pPr>
        <w:pStyle w:val="a1"/>
      </w:pPr>
      <w:sdt>
        <w:sdtPr>
          <w:rPr>
            <w:rtl/>
          </w:rPr>
          <w:alias w:val="הזן את שם החברה:"/>
          <w:tag w:val=""/>
          <w:id w:val="442581965"/>
          <w:placeholder>
            <w:docPart w:val="D1B07269EA534DE49D9276E3EBCF710C"/>
          </w:placeholder>
          <w:dataBinding w:prefixMappings="xmlns:ns0='http://schemas.openxmlformats.org/officeDocument/2006/extended-properties' " w:xpath="/ns0:Properties[1]/ns0:Company[1]" w:storeItemID="{6668398D-A668-4E3E-A5EB-62B293D839F1}"/>
          <w15:appearance w15:val="hidden"/>
          <w:text/>
        </w:sdtPr>
        <w:sdtEndPr/>
        <w:sdtContent>
          <w:r w:rsidR="006B26E4">
            <w:rPr>
              <w:rtl/>
            </w:rPr>
            <w:t xml:space="preserve">שם סטודנט א: </w:t>
          </w:r>
          <w:r w:rsidR="00B82138">
            <w:rPr>
              <w:rFonts w:hint="cs"/>
              <w:rtl/>
            </w:rPr>
            <w:t>312272230,</w:t>
          </w:r>
          <w:r w:rsidR="006B26E4">
            <w:rPr>
              <w:rtl/>
            </w:rPr>
            <w:t xml:space="preserve"> </w:t>
          </w:r>
          <w:r w:rsidR="00B82138">
            <w:rPr>
              <w:rFonts w:hint="cs"/>
              <w:rtl/>
            </w:rPr>
            <w:t>סער אליאס</w:t>
          </w:r>
        </w:sdtContent>
      </w:sdt>
    </w:p>
    <w:p w14:paraId="00416D52" w14:textId="07F7A571" w:rsidR="00E279B8" w:rsidRPr="00036DC7" w:rsidRDefault="00A02152" w:rsidP="00E2318C">
      <w:pPr>
        <w:pStyle w:val="a1"/>
      </w:pPr>
      <w:sdt>
        <w:sdtPr>
          <w:rPr>
            <w:rtl/>
          </w:rPr>
          <w:alias w:val="הזן את כתובת החברה:"/>
          <w:tag w:val="הזן את כתובת החברה:"/>
          <w:id w:val="1489432431"/>
          <w:placeholder>
            <w:docPart w:val="890C8FCD1CD047D88296245FEE652F55"/>
          </w:placeholder>
          <w:dataBinding w:prefixMappings="xmlns:ns0='http://schemas.microsoft.com/office/2006/coverPageProps' " w:xpath="/ns0:CoverPageProperties[1]/ns0:CompanyAddress[1]" w:storeItemID="{55AF091B-3C7A-41E3-B477-F2FDAA23CFDA}"/>
          <w15:appearance w15:val="hidden"/>
          <w:text/>
        </w:sdtPr>
        <w:sdtEndPr/>
        <w:sdtContent>
          <w:r w:rsidR="00B82138" w:rsidRPr="00B82138">
            <w:rPr>
              <w:rtl/>
            </w:rPr>
            <w:t>שם סטודנט ב: 312389083</w:t>
          </w:r>
          <w:r w:rsidR="00B82138">
            <w:rPr>
              <w:rFonts w:hint="cs"/>
              <w:rtl/>
            </w:rPr>
            <w:t xml:space="preserve">, </w:t>
          </w:r>
          <w:r w:rsidR="00B82138" w:rsidRPr="00B82138">
            <w:rPr>
              <w:rFonts w:hint="cs"/>
              <w:rtl/>
            </w:rPr>
            <w:t>נאור יקותיאלי</w:t>
          </w:r>
          <w:r w:rsidR="00B82138">
            <w:rPr>
              <w:rFonts w:hint="cs"/>
              <w:rtl/>
            </w:rPr>
            <w:t xml:space="preserve"> </w:t>
          </w:r>
        </w:sdtContent>
      </w:sdt>
    </w:p>
    <w:p w14:paraId="690B9D88" w14:textId="22112F8D" w:rsidR="00907CBB" w:rsidRDefault="00907CBB" w:rsidP="00E2318C">
      <w:pPr>
        <w:rPr>
          <w:noProof/>
          <w:rtl/>
        </w:rPr>
      </w:pPr>
    </w:p>
    <w:p w14:paraId="38CF402E" w14:textId="01DE04FF" w:rsidR="006929B1" w:rsidRDefault="006929B1" w:rsidP="00E2318C">
      <w:pPr>
        <w:rPr>
          <w:noProof/>
          <w:rtl/>
        </w:rPr>
      </w:pPr>
    </w:p>
    <w:p w14:paraId="3D726DC6" w14:textId="69EA152E" w:rsidR="006929B1" w:rsidRDefault="006929B1" w:rsidP="00E2318C">
      <w:pPr>
        <w:rPr>
          <w:noProof/>
          <w:rtl/>
        </w:rPr>
      </w:pPr>
    </w:p>
    <w:p w14:paraId="543B64CB" w14:textId="3D076B2F" w:rsidR="006929B1" w:rsidRDefault="00CB2D94" w:rsidP="00E2318C">
      <w:pPr>
        <w:pStyle w:val="a1"/>
        <w:rPr>
          <w:noProof/>
          <w:rtl/>
        </w:rPr>
      </w:pPr>
      <w:r>
        <w:rPr>
          <w:rFonts w:hint="cs"/>
          <w:noProof/>
          <w:rtl/>
        </w:rPr>
        <w:t>חתימת מנחים</w:t>
      </w:r>
    </w:p>
    <w:p w14:paraId="15164456" w14:textId="77777777" w:rsidR="00CB2D94" w:rsidRDefault="00CB2D94" w:rsidP="00E2318C">
      <w:pPr>
        <w:rPr>
          <w:noProof/>
          <w:rtl/>
        </w:rPr>
      </w:pPr>
    </w:p>
    <w:p w14:paraId="33D02950" w14:textId="029B582C" w:rsidR="00D65CDA" w:rsidRDefault="00A02152" w:rsidP="00D65CDA">
      <w:pPr>
        <w:rPr>
          <w:rFonts w:eastAsiaTheme="majorEastAsia"/>
          <w:color w:val="486113" w:themeColor="accent1" w:themeShade="80"/>
          <w:sz w:val="28"/>
          <w:szCs w:val="28"/>
          <w:rtl/>
        </w:rPr>
      </w:pPr>
      <w:r>
        <w:rPr>
          <w:noProof/>
          <w:rtl/>
        </w:rPr>
        <w:pict w14:anchorId="4D1A3CCD">
          <v:line id="Straight Connector 6" o:spid="_x0000_s2050"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32pt,16.05pt" to="319.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" strokecolor="#90c226 [3204]" strokeweight="1pt">
            <v:stroke endcap="round"/>
          </v:line>
        </w:pict>
      </w:r>
      <w:r w:rsidR="00CB2D94">
        <w:rPr>
          <w:rtl/>
        </w:rPr>
        <w:br w:type="page"/>
      </w: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EndPr/>
      <w:sdtContent>
        <w:p w14:paraId="2FC262F3" w14:textId="0A3236B2" w:rsidR="000B6335" w:rsidRPr="000B6335" w:rsidRDefault="000B6335" w:rsidP="0012479D">
          <w:pPr>
            <w:pStyle w:val="Title"/>
            <w:rPr>
              <w:rStyle w:val="Heading2Char"/>
            </w:rPr>
          </w:pPr>
          <w:r w:rsidRPr="000B6335">
            <w:rPr>
              <w:rStyle w:val="Heading2Char"/>
              <w:rFonts w:hint="cs"/>
              <w:rtl/>
            </w:rPr>
            <w:t>תוכן עניינים</w:t>
          </w:r>
        </w:p>
        <w:p w14:paraId="72BBC9BC" w14:textId="3ED1707E" w:rsidR="00354A0D" w:rsidRDefault="000B6335">
          <w:pPr>
            <w:pStyle w:val="TOC1"/>
            <w:tabs>
              <w:tab w:val="left" w:pos="440"/>
            </w:tabs>
            <w:bidi/>
            <w:rPr>
              <w:rFonts w:asciiTheme="minorHAnsi" w:hAnsiTheme="minorHAnsi" w:cstheme="minorBidi"/>
              <w:noProof/>
              <w:kern w:val="0"/>
              <w:rtl/>
              <w14:ligatures w14:val="none"/>
            </w:rPr>
          </w:pPr>
          <w:r>
            <w:fldChar w:fldCharType="begin"/>
          </w:r>
          <w:r>
            <w:instrText xml:space="preserve"> TOC \o "1-3" \h \z \u </w:instrText>
          </w:r>
          <w:r>
            <w:fldChar w:fldCharType="separate"/>
          </w:r>
          <w:hyperlink w:anchor="_Toc83230793" w:history="1">
            <w:r w:rsidR="00354A0D" w:rsidRPr="00232353">
              <w:rPr>
                <w:rStyle w:val="Hyperlink"/>
                <w:noProof/>
                <w:rtl/>
              </w:rPr>
              <w:t>1</w:t>
            </w:r>
            <w:r w:rsidR="00354A0D">
              <w:rPr>
                <w:rFonts w:asciiTheme="minorHAnsi" w:hAnsiTheme="minorHAnsi" w:cstheme="minorBidi"/>
                <w:noProof/>
                <w:kern w:val="0"/>
                <w:rtl/>
                <w14:ligatures w14:val="none"/>
              </w:rPr>
              <w:tab/>
            </w:r>
            <w:r w:rsidR="00354A0D" w:rsidRPr="00232353">
              <w:rPr>
                <w:rStyle w:val="Hyperlink"/>
                <w:noProof/>
                <w:rtl/>
              </w:rPr>
              <w:t>תקציר בעברית</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Toc83230793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2</w:t>
            </w:r>
            <w:r w:rsidR="00354A0D">
              <w:rPr>
                <w:noProof/>
                <w:webHidden/>
                <w:rtl/>
              </w:rPr>
              <w:fldChar w:fldCharType="end"/>
            </w:r>
          </w:hyperlink>
        </w:p>
        <w:p w14:paraId="2937364C" w14:textId="6AB5DA7C" w:rsidR="00354A0D" w:rsidRDefault="00A02152">
          <w:pPr>
            <w:pStyle w:val="TOC1"/>
            <w:tabs>
              <w:tab w:val="left" w:pos="440"/>
            </w:tabs>
            <w:bidi/>
            <w:rPr>
              <w:rFonts w:asciiTheme="minorHAnsi" w:hAnsiTheme="minorHAnsi" w:cstheme="minorBidi"/>
              <w:noProof/>
              <w:kern w:val="0"/>
              <w:rtl/>
              <w14:ligatures w14:val="none"/>
            </w:rPr>
          </w:pPr>
          <w:hyperlink w:anchor="_Toc83230794" w:history="1">
            <w:r w:rsidR="00354A0D" w:rsidRPr="00232353">
              <w:rPr>
                <w:rStyle w:val="Hyperlink"/>
                <w:noProof/>
                <w:rtl/>
              </w:rPr>
              <w:t>2</w:t>
            </w:r>
            <w:r w:rsidR="00354A0D">
              <w:rPr>
                <w:rFonts w:asciiTheme="minorHAnsi" w:hAnsiTheme="minorHAnsi" w:cstheme="minorBidi"/>
                <w:noProof/>
                <w:kern w:val="0"/>
                <w:rtl/>
                <w14:ligatures w14:val="none"/>
              </w:rPr>
              <w:tab/>
            </w:r>
            <w:r w:rsidR="00354A0D" w:rsidRPr="00232353">
              <w:rPr>
                <w:rStyle w:val="Hyperlink"/>
                <w:noProof/>
                <w:rtl/>
              </w:rPr>
              <w:t>מבוא</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Toc83230794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462AC4F8" w14:textId="551CD9DC" w:rsidR="00354A0D" w:rsidRDefault="00A02152">
          <w:pPr>
            <w:pStyle w:val="TOC2"/>
            <w:tabs>
              <w:tab w:val="left" w:pos="880"/>
              <w:tab w:val="right" w:leader="dot" w:pos="9016"/>
            </w:tabs>
            <w:rPr>
              <w:rFonts w:asciiTheme="minorHAnsi" w:hAnsiTheme="minorHAnsi" w:cstheme="minorBidi"/>
              <w:noProof/>
              <w:kern w:val="0"/>
              <w:rtl/>
              <w14:ligatures w14:val="none"/>
            </w:rPr>
          </w:pPr>
          <w:hyperlink w:anchor="_Toc83230795" w:history="1">
            <w:r w:rsidR="00354A0D" w:rsidRPr="00232353">
              <w:rPr>
                <w:rStyle w:val="Hyperlink"/>
                <w:noProof/>
                <w:rtl/>
              </w:rPr>
              <w:t>2.1</w:t>
            </w:r>
            <w:r w:rsidR="00354A0D">
              <w:rPr>
                <w:rFonts w:asciiTheme="minorHAnsi" w:hAnsiTheme="minorHAnsi" w:cstheme="minorBidi"/>
                <w:noProof/>
                <w:kern w:val="0"/>
                <w:rtl/>
                <w14:ligatures w14:val="none"/>
              </w:rPr>
              <w:tab/>
            </w:r>
            <w:r w:rsidR="00354A0D" w:rsidRPr="00232353">
              <w:rPr>
                <w:rStyle w:val="Hyperlink"/>
                <w:noProof/>
                <w:rtl/>
              </w:rPr>
              <w:t>כיצד קשור או משתלב הפרויקט לתחום כללי כלשהו</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Toc83230795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71D3433F" w14:textId="4EEB36BD" w:rsidR="00354A0D" w:rsidRDefault="00A02152">
          <w:pPr>
            <w:pStyle w:val="TOC2"/>
            <w:tabs>
              <w:tab w:val="left" w:pos="880"/>
              <w:tab w:val="right" w:leader="dot" w:pos="9016"/>
            </w:tabs>
            <w:rPr>
              <w:rFonts w:asciiTheme="minorHAnsi" w:hAnsiTheme="minorHAnsi" w:cstheme="minorBidi"/>
              <w:noProof/>
              <w:kern w:val="0"/>
              <w:rtl/>
              <w14:ligatures w14:val="none"/>
            </w:rPr>
          </w:pPr>
          <w:hyperlink w:anchor="_Toc83230796" w:history="1">
            <w:r w:rsidR="00354A0D" w:rsidRPr="00232353">
              <w:rPr>
                <w:rStyle w:val="Hyperlink"/>
                <w:noProof/>
                <w:rtl/>
              </w:rPr>
              <w:t>2.2</w:t>
            </w:r>
            <w:r w:rsidR="00354A0D">
              <w:rPr>
                <w:rFonts w:asciiTheme="minorHAnsi" w:hAnsiTheme="minorHAnsi" w:cstheme="minorBidi"/>
                <w:noProof/>
                <w:kern w:val="0"/>
                <w:rtl/>
                <w14:ligatures w14:val="none"/>
              </w:rPr>
              <w:tab/>
            </w:r>
            <w:r w:rsidR="00354A0D" w:rsidRPr="00232353">
              <w:rPr>
                <w:rStyle w:val="Hyperlink"/>
                <w:noProof/>
                <w:rtl/>
              </w:rPr>
              <w:t>הגדרת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Toc83230796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50C7A9F8" w14:textId="5BA804C8" w:rsidR="00354A0D" w:rsidRDefault="00A02152">
          <w:pPr>
            <w:pStyle w:val="TOC2"/>
            <w:tabs>
              <w:tab w:val="left" w:pos="880"/>
              <w:tab w:val="right" w:leader="dot" w:pos="9016"/>
            </w:tabs>
            <w:rPr>
              <w:rFonts w:asciiTheme="minorHAnsi" w:hAnsiTheme="minorHAnsi" w:cstheme="minorBidi"/>
              <w:noProof/>
              <w:kern w:val="0"/>
              <w:rtl/>
              <w14:ligatures w14:val="none"/>
            </w:rPr>
          </w:pPr>
          <w:hyperlink w:anchor="_Toc83230797" w:history="1">
            <w:r w:rsidR="00354A0D" w:rsidRPr="00232353">
              <w:rPr>
                <w:rStyle w:val="Hyperlink"/>
                <w:noProof/>
                <w:rtl/>
              </w:rPr>
              <w:t>2.3</w:t>
            </w:r>
            <w:r w:rsidR="00354A0D">
              <w:rPr>
                <w:rFonts w:asciiTheme="minorHAnsi" w:hAnsiTheme="minorHAnsi" w:cstheme="minorBidi"/>
                <w:noProof/>
                <w:kern w:val="0"/>
                <w:rtl/>
                <w14:ligatures w14:val="none"/>
              </w:rPr>
              <w:tab/>
            </w:r>
            <w:r w:rsidR="00354A0D" w:rsidRPr="00232353">
              <w:rPr>
                <w:rStyle w:val="Hyperlink"/>
                <w:noProof/>
                <w:rtl/>
              </w:rPr>
              <w:t>האתגר הטכנולוגי</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Toc83230797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16D06018" w14:textId="5AE2CCA7" w:rsidR="00354A0D" w:rsidRDefault="00A02152">
          <w:pPr>
            <w:pStyle w:val="TOC1"/>
            <w:tabs>
              <w:tab w:val="left" w:pos="440"/>
            </w:tabs>
            <w:bidi/>
            <w:rPr>
              <w:rFonts w:asciiTheme="minorHAnsi" w:hAnsiTheme="minorHAnsi" w:cstheme="minorBidi"/>
              <w:noProof/>
              <w:kern w:val="0"/>
              <w:rtl/>
              <w14:ligatures w14:val="none"/>
            </w:rPr>
          </w:pPr>
          <w:hyperlink w:anchor="_Toc83230798" w:history="1">
            <w:r w:rsidR="00354A0D" w:rsidRPr="00232353">
              <w:rPr>
                <w:rStyle w:val="Hyperlink"/>
                <w:noProof/>
                <w:rtl/>
              </w:rPr>
              <w:t>3</w:t>
            </w:r>
            <w:r w:rsidR="00354A0D">
              <w:rPr>
                <w:rFonts w:asciiTheme="minorHAnsi" w:hAnsiTheme="minorHAnsi" w:cstheme="minorBidi"/>
                <w:noProof/>
                <w:kern w:val="0"/>
                <w:rtl/>
                <w14:ligatures w14:val="none"/>
              </w:rPr>
              <w:tab/>
            </w:r>
            <w:r w:rsidR="00354A0D" w:rsidRPr="00232353">
              <w:rPr>
                <w:rStyle w:val="Hyperlink"/>
                <w:noProof/>
                <w:shd w:val="clear" w:color="auto" w:fill="FFFFFF"/>
                <w:rtl/>
              </w:rPr>
              <w:t>דרכי פתרון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Toc83230798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530339C1" w14:textId="65FE2906" w:rsidR="00354A0D" w:rsidRDefault="00A02152">
          <w:pPr>
            <w:pStyle w:val="TOC1"/>
            <w:tabs>
              <w:tab w:val="left" w:pos="440"/>
            </w:tabs>
            <w:bidi/>
            <w:rPr>
              <w:rFonts w:asciiTheme="minorHAnsi" w:hAnsiTheme="minorHAnsi" w:cstheme="minorBidi"/>
              <w:noProof/>
              <w:kern w:val="0"/>
              <w:rtl/>
              <w14:ligatures w14:val="none"/>
            </w:rPr>
          </w:pPr>
          <w:hyperlink w:anchor="_Toc83230799" w:history="1">
            <w:r w:rsidR="00354A0D" w:rsidRPr="00232353">
              <w:rPr>
                <w:rStyle w:val="Hyperlink"/>
                <w:noProof/>
                <w:rtl/>
              </w:rPr>
              <w:t>4</w:t>
            </w:r>
            <w:r w:rsidR="00354A0D">
              <w:rPr>
                <w:rFonts w:asciiTheme="minorHAnsi" w:hAnsiTheme="minorHAnsi" w:cstheme="minorBidi"/>
                <w:noProof/>
                <w:kern w:val="0"/>
                <w:rtl/>
                <w14:ligatures w14:val="none"/>
              </w:rPr>
              <w:tab/>
            </w:r>
            <w:r w:rsidR="00354A0D" w:rsidRPr="00232353">
              <w:rPr>
                <w:rStyle w:val="Hyperlink"/>
                <w:noProof/>
                <w:rtl/>
              </w:rPr>
              <w:t>תוצר מצופה מהפרויקט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Toc83230799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3DCB946E" w14:textId="4ABE9DD7" w:rsidR="00354A0D" w:rsidRDefault="00A02152">
          <w:pPr>
            <w:pStyle w:val="TOC1"/>
            <w:tabs>
              <w:tab w:val="left" w:pos="440"/>
            </w:tabs>
            <w:bidi/>
            <w:rPr>
              <w:rFonts w:asciiTheme="minorHAnsi" w:hAnsiTheme="minorHAnsi" w:cstheme="minorBidi"/>
              <w:noProof/>
              <w:kern w:val="0"/>
              <w:rtl/>
              <w14:ligatures w14:val="none"/>
            </w:rPr>
          </w:pPr>
          <w:hyperlink w:anchor="_Toc83230800" w:history="1">
            <w:r w:rsidR="00354A0D" w:rsidRPr="00232353">
              <w:rPr>
                <w:rStyle w:val="Hyperlink"/>
                <w:noProof/>
                <w:rtl/>
              </w:rPr>
              <w:t>5</w:t>
            </w:r>
            <w:r w:rsidR="00354A0D">
              <w:rPr>
                <w:rFonts w:asciiTheme="minorHAnsi" w:hAnsiTheme="minorHAnsi" w:cstheme="minorBidi"/>
                <w:noProof/>
                <w:kern w:val="0"/>
                <w:rtl/>
                <w14:ligatures w14:val="none"/>
              </w:rPr>
              <w:tab/>
            </w:r>
            <w:r w:rsidR="00354A0D" w:rsidRPr="00232353">
              <w:rPr>
                <w:rStyle w:val="Hyperlink"/>
                <w:noProof/>
                <w:rtl/>
              </w:rPr>
              <w:t>תיאור רעיון דומה שיכול להוות השראה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Toc83230800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3</w:t>
            </w:r>
            <w:r w:rsidR="00354A0D">
              <w:rPr>
                <w:noProof/>
                <w:webHidden/>
                <w:rtl/>
              </w:rPr>
              <w:fldChar w:fldCharType="end"/>
            </w:r>
          </w:hyperlink>
        </w:p>
        <w:p w14:paraId="460A0857" w14:textId="18F90640" w:rsidR="00354A0D" w:rsidRDefault="00A02152">
          <w:pPr>
            <w:pStyle w:val="TOC1"/>
            <w:tabs>
              <w:tab w:val="left" w:pos="440"/>
            </w:tabs>
            <w:bidi/>
            <w:rPr>
              <w:rFonts w:asciiTheme="minorHAnsi" w:hAnsiTheme="minorHAnsi" w:cstheme="minorBidi"/>
              <w:noProof/>
              <w:kern w:val="0"/>
              <w:rtl/>
              <w14:ligatures w14:val="none"/>
            </w:rPr>
          </w:pPr>
          <w:hyperlink w:anchor="_Toc83230801" w:history="1">
            <w:r w:rsidR="00354A0D" w:rsidRPr="00232353">
              <w:rPr>
                <w:rStyle w:val="Hyperlink"/>
                <w:noProof/>
                <w:rtl/>
              </w:rPr>
              <w:t>6</w:t>
            </w:r>
            <w:r w:rsidR="00354A0D">
              <w:rPr>
                <w:rFonts w:asciiTheme="minorHAnsi" w:hAnsiTheme="minorHAnsi" w:cstheme="minorBidi"/>
                <w:noProof/>
                <w:kern w:val="0"/>
                <w:rtl/>
                <w14:ligatures w14:val="none"/>
              </w:rPr>
              <w:tab/>
            </w:r>
            <w:r w:rsidR="00354A0D" w:rsidRPr="00232353">
              <w:rPr>
                <w:rStyle w:val="Hyperlink"/>
                <w:noProof/>
                <w:rtl/>
              </w:rPr>
              <w:t>סיכונים, אי וודאות ואילוצי 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Toc83230801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4</w:t>
            </w:r>
            <w:r w:rsidR="00354A0D">
              <w:rPr>
                <w:noProof/>
                <w:webHidden/>
                <w:rtl/>
              </w:rPr>
              <w:fldChar w:fldCharType="end"/>
            </w:r>
          </w:hyperlink>
        </w:p>
        <w:p w14:paraId="09EEDD48" w14:textId="00D12FAE" w:rsidR="00354A0D" w:rsidRDefault="00A02152">
          <w:pPr>
            <w:pStyle w:val="TOC1"/>
            <w:tabs>
              <w:tab w:val="left" w:pos="440"/>
            </w:tabs>
            <w:bidi/>
            <w:rPr>
              <w:rFonts w:asciiTheme="minorHAnsi" w:hAnsiTheme="minorHAnsi" w:cstheme="minorBidi"/>
              <w:noProof/>
              <w:kern w:val="0"/>
              <w:rtl/>
              <w14:ligatures w14:val="none"/>
            </w:rPr>
          </w:pPr>
          <w:hyperlink w:anchor="_Toc83230802" w:history="1">
            <w:r w:rsidR="00354A0D" w:rsidRPr="00232353">
              <w:rPr>
                <w:rStyle w:val="Hyperlink"/>
                <w:noProof/>
              </w:rPr>
              <w:t>7</w:t>
            </w:r>
            <w:r w:rsidR="00354A0D">
              <w:rPr>
                <w:rFonts w:asciiTheme="minorHAnsi" w:hAnsiTheme="minorHAnsi" w:cstheme="minorBidi"/>
                <w:noProof/>
                <w:kern w:val="0"/>
                <w:rtl/>
                <w14:ligatures w14:val="none"/>
              </w:rPr>
              <w:tab/>
            </w:r>
            <w:r w:rsidR="00354A0D" w:rsidRPr="00232353">
              <w:rPr>
                <w:rStyle w:val="Hyperlink"/>
                <w:noProof/>
                <w:rtl/>
              </w:rPr>
              <w:t>מקורות קריאה (זה רק דוגמה)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Toc83230802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5</w:t>
            </w:r>
            <w:r w:rsidR="00354A0D">
              <w:rPr>
                <w:noProof/>
                <w:webHidden/>
                <w:rtl/>
              </w:rPr>
              <w:fldChar w:fldCharType="end"/>
            </w:r>
          </w:hyperlink>
        </w:p>
        <w:p w14:paraId="2BABC74F" w14:textId="0F907682" w:rsidR="00354A0D" w:rsidRDefault="00A02152">
          <w:pPr>
            <w:pStyle w:val="TOC1"/>
            <w:bidi/>
            <w:rPr>
              <w:rFonts w:asciiTheme="minorHAnsi" w:hAnsiTheme="minorHAnsi" w:cstheme="minorBidi"/>
              <w:noProof/>
              <w:kern w:val="0"/>
              <w:rtl/>
              <w14:ligatures w14:val="none"/>
            </w:rPr>
          </w:pPr>
          <w:hyperlink w:anchor="_Toc83230803" w:history="1">
            <w:r w:rsidR="00354A0D" w:rsidRPr="00232353">
              <w:rPr>
                <w:rStyle w:val="Hyperlink"/>
                <w:noProof/>
                <w:rtl/>
              </w:rPr>
              <w:t>רשימת נספחים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Toc83230803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6</w:t>
            </w:r>
            <w:r w:rsidR="00354A0D">
              <w:rPr>
                <w:noProof/>
                <w:webHidden/>
                <w:rtl/>
              </w:rPr>
              <w:fldChar w:fldCharType="end"/>
            </w:r>
          </w:hyperlink>
        </w:p>
        <w:p w14:paraId="7809E55B" w14:textId="34B33ACC" w:rsidR="00354A0D" w:rsidRDefault="00A02152">
          <w:pPr>
            <w:pStyle w:val="TOC1"/>
            <w:bidi/>
            <w:rPr>
              <w:rFonts w:asciiTheme="minorHAnsi" w:hAnsiTheme="minorHAnsi" w:cstheme="minorBidi"/>
              <w:noProof/>
              <w:kern w:val="0"/>
              <w:rtl/>
              <w14:ligatures w14:val="none"/>
            </w:rPr>
          </w:pPr>
          <w:hyperlink w:anchor="_Toc83230804" w:history="1">
            <w:r w:rsidR="00354A0D" w:rsidRPr="00232353">
              <w:rPr>
                <w:rStyle w:val="Hyperlink"/>
                <w:noProof/>
                <w:rtl/>
              </w:rPr>
              <w:t>נספח א - סכמת בלוקים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Toc83230804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7</w:t>
            </w:r>
            <w:r w:rsidR="00354A0D">
              <w:rPr>
                <w:noProof/>
                <w:webHidden/>
                <w:rtl/>
              </w:rPr>
              <w:fldChar w:fldCharType="end"/>
            </w:r>
          </w:hyperlink>
        </w:p>
        <w:p w14:paraId="2EB0D516" w14:textId="0C819A10" w:rsidR="00354A0D" w:rsidRDefault="00A02152">
          <w:pPr>
            <w:pStyle w:val="TOC1"/>
            <w:bidi/>
            <w:rPr>
              <w:rFonts w:asciiTheme="minorHAnsi" w:hAnsiTheme="minorHAnsi" w:cstheme="minorBidi"/>
              <w:noProof/>
              <w:kern w:val="0"/>
              <w:rtl/>
              <w14:ligatures w14:val="none"/>
            </w:rPr>
          </w:pPr>
          <w:hyperlink w:anchor="_Toc83230805" w:history="1">
            <w:r w:rsidR="00354A0D" w:rsidRPr="00232353">
              <w:rPr>
                <w:rStyle w:val="Hyperlink"/>
                <w:noProof/>
                <w:rtl/>
              </w:rPr>
              <w:t>נספח ב - טבלת אבני דרך ותוצרים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Toc83230805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8</w:t>
            </w:r>
            <w:r w:rsidR="00354A0D">
              <w:rPr>
                <w:noProof/>
                <w:webHidden/>
                <w:rtl/>
              </w:rPr>
              <w:fldChar w:fldCharType="end"/>
            </w:r>
          </w:hyperlink>
        </w:p>
        <w:p w14:paraId="50EB7EBD" w14:textId="0E2ADA33" w:rsidR="00354A0D" w:rsidRDefault="00A02152">
          <w:pPr>
            <w:pStyle w:val="TOC1"/>
            <w:bidi/>
            <w:rPr>
              <w:rFonts w:asciiTheme="minorHAnsi" w:hAnsiTheme="minorHAnsi" w:cstheme="minorBidi"/>
              <w:noProof/>
              <w:kern w:val="0"/>
              <w:rtl/>
              <w14:ligatures w14:val="none"/>
            </w:rPr>
          </w:pPr>
          <w:hyperlink w:anchor="_Toc83230806" w:history="1">
            <w:r w:rsidR="00354A0D" w:rsidRPr="00232353">
              <w:rPr>
                <w:rStyle w:val="Hyperlink"/>
                <w:noProof/>
                <w:rtl/>
              </w:rPr>
              <w:t>נספח ג - טבלת משימות (לא חובה במסגרת דוח מכין - לפי החלטת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Toc83230806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9</w:t>
            </w:r>
            <w:r w:rsidR="00354A0D">
              <w:rPr>
                <w:noProof/>
                <w:webHidden/>
                <w:rtl/>
              </w:rPr>
              <w:fldChar w:fldCharType="end"/>
            </w:r>
          </w:hyperlink>
        </w:p>
        <w:p w14:paraId="7569F904" w14:textId="1278D32C" w:rsidR="00354A0D" w:rsidRDefault="00A02152">
          <w:pPr>
            <w:pStyle w:val="TOC1"/>
            <w:bidi/>
            <w:rPr>
              <w:rFonts w:asciiTheme="minorHAnsi" w:hAnsiTheme="minorHAnsi" w:cstheme="minorBidi"/>
              <w:noProof/>
              <w:kern w:val="0"/>
              <w:rtl/>
              <w14:ligatures w14:val="none"/>
            </w:rPr>
          </w:pPr>
          <w:hyperlink w:anchor="_Toc83230807" w:history="1">
            <w:r w:rsidR="00354A0D" w:rsidRPr="00232353">
              <w:rPr>
                <w:rStyle w:val="Hyperlink"/>
                <w:noProof/>
                <w:rtl/>
              </w:rPr>
              <w:t>נספח ד</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Toc83230807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10</w:t>
            </w:r>
            <w:r w:rsidR="00354A0D">
              <w:rPr>
                <w:noProof/>
                <w:webHidden/>
                <w:rtl/>
              </w:rPr>
              <w:fldChar w:fldCharType="end"/>
            </w:r>
          </w:hyperlink>
        </w:p>
        <w:p w14:paraId="7D82FEEB" w14:textId="49ED39A8" w:rsidR="00354A0D" w:rsidRDefault="00A02152">
          <w:pPr>
            <w:pStyle w:val="TOC1"/>
            <w:bidi/>
            <w:rPr>
              <w:rFonts w:asciiTheme="minorHAnsi" w:hAnsiTheme="minorHAnsi" w:cstheme="minorBidi"/>
              <w:noProof/>
              <w:kern w:val="0"/>
              <w:rtl/>
              <w14:ligatures w14:val="none"/>
            </w:rPr>
          </w:pPr>
          <w:hyperlink w:anchor="_Toc83230808" w:history="1">
            <w:r w:rsidR="00354A0D" w:rsidRPr="00232353">
              <w:rPr>
                <w:rStyle w:val="Hyperlink"/>
                <w:noProof/>
                <w:rtl/>
              </w:rPr>
              <w:t>נספח ה - גאנט (אופציונלי בהתאם לשיקול דעתו של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Toc83230808 \h</w:instrText>
            </w:r>
            <w:r w:rsidR="00354A0D">
              <w:rPr>
                <w:noProof/>
                <w:webHidden/>
                <w:rtl/>
              </w:rPr>
              <w:instrText xml:space="preserve"> </w:instrText>
            </w:r>
            <w:r w:rsidR="00354A0D">
              <w:rPr>
                <w:noProof/>
                <w:webHidden/>
                <w:rtl/>
              </w:rPr>
            </w:r>
            <w:r w:rsidR="00354A0D">
              <w:rPr>
                <w:noProof/>
                <w:webHidden/>
                <w:rtl/>
              </w:rPr>
              <w:fldChar w:fldCharType="separate"/>
            </w:r>
            <w:r w:rsidR="00354A0D">
              <w:rPr>
                <w:noProof/>
                <w:webHidden/>
                <w:rtl/>
              </w:rPr>
              <w:t>11</w:t>
            </w:r>
            <w:r w:rsidR="00354A0D">
              <w:rPr>
                <w:noProof/>
                <w:webHidden/>
                <w:rtl/>
              </w:rPr>
              <w:fldChar w:fldCharType="end"/>
            </w:r>
          </w:hyperlink>
        </w:p>
        <w:p w14:paraId="4F5AC7F0" w14:textId="257A6FF0" w:rsidR="000B6335" w:rsidRDefault="000B6335" w:rsidP="000B6335">
          <w:pPr>
            <w:spacing w:before="240" w:after="240" w:line="480" w:lineRule="auto"/>
          </w:pPr>
          <w:r>
            <w:rPr>
              <w:b/>
              <w:bCs/>
              <w:noProof/>
            </w:rPr>
            <w:fldChar w:fldCharType="end"/>
          </w:r>
        </w:p>
      </w:sdtContent>
    </w:sdt>
    <w:p w14:paraId="23A0769C" w14:textId="265F2F89" w:rsidR="00D65CDA" w:rsidRPr="002B79D9" w:rsidRDefault="000B6335" w:rsidP="002B79D9">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br w:type="page"/>
      </w:r>
    </w:p>
    <w:p w14:paraId="7DA753D4" w14:textId="23B74D2A" w:rsidR="00907CBB" w:rsidRDefault="00CB2D94" w:rsidP="007D7C4B">
      <w:pPr>
        <w:pStyle w:val="Heading1"/>
        <w:rPr>
          <w:rtl/>
        </w:rPr>
      </w:pPr>
      <w:bookmarkStart w:id="0" w:name="_Toc83230793"/>
      <w:r>
        <w:rPr>
          <w:rFonts w:hint="cs"/>
          <w:rtl/>
        </w:rPr>
        <w:lastRenderedPageBreak/>
        <w:t>תקציר בעברית</w:t>
      </w:r>
      <w:bookmarkEnd w:id="0"/>
      <w:r>
        <w:rPr>
          <w:rFonts w:hint="cs"/>
          <w:rtl/>
        </w:rPr>
        <w:t xml:space="preserve"> </w:t>
      </w:r>
    </w:p>
    <w:p w14:paraId="66692C1A" w14:textId="77777777" w:rsidR="00B94D4A" w:rsidRDefault="007C0F21" w:rsidP="00E2318C">
      <w:pPr>
        <w:rPr>
          <w:rtl/>
        </w:rPr>
      </w:pPr>
      <w:r>
        <w:rPr>
          <w:rFonts w:hint="cs"/>
          <w:rtl/>
        </w:rPr>
        <w:t>רכב אוטונומי הוא רכב המאשפר נסיעה</w:t>
      </w:r>
      <w:r w:rsidR="003B422D">
        <w:rPr>
          <w:rFonts w:hint="cs"/>
          <w:rtl/>
        </w:rPr>
        <w:t>, מנווט ומתגבר על מכשולים ללא התערבות של נהג אנושי, וללא צורך בתכנון מיוחד של הכביש וסביבתו. טכנולוגיה זו מאפשרת נסיעה בטוחה תוך יעול זמני הנסיעה, בפרוייקט זה נעסוק בנושא</w:t>
      </w:r>
      <w:r w:rsidR="00B94D4A">
        <w:rPr>
          <w:rFonts w:hint="cs"/>
          <w:rtl/>
        </w:rPr>
        <w:t xml:space="preserve"> יעול זמני הנסיעה בעזרת שרת חיצוני שיאפשר שינוי של חוקי התנועה באופן דינמי והתמודדות של המכונית האוטונומית עם שינויים ואתגרים כמו אילו.</w:t>
      </w:r>
    </w:p>
    <w:p w14:paraId="3FBA8048" w14:textId="77777777" w:rsidR="00B94D4A" w:rsidRDefault="00B94D4A" w:rsidP="00E2318C">
      <w:pPr>
        <w:rPr>
          <w:rtl/>
        </w:rPr>
      </w:pPr>
      <w:r>
        <w:rPr>
          <w:rFonts w:hint="cs"/>
          <w:rtl/>
        </w:rPr>
        <w:t>לטענתינו הרכב האוטונומי בהחלט יעזור בשיפר זמני ההגעה והנסיעה ועם זאת עדיין קיימת בעיה של היווצרות עומסים בשעות עומס שכאמור גם אם הרכב נוסע בצורה אוטונומית בעיות אילו ימשיכו להתקיים.</w:t>
      </w:r>
    </w:p>
    <w:p w14:paraId="006013A7" w14:textId="560AFE65" w:rsidR="007C0F21" w:rsidRDefault="00B94D4A" w:rsidP="00E2318C">
      <w:pPr>
        <w:rPr>
          <w:rtl/>
        </w:rPr>
      </w:pPr>
      <w:r>
        <w:rPr>
          <w:rFonts w:hint="cs"/>
          <w:rtl/>
        </w:rPr>
        <w:t>פרוייקט העיר החכמה יאפשר לבחון את התנהגות הרכבים האוטונומיים כאשר חוקי התנועה משתנים באפן דינמי</w:t>
      </w:r>
      <w:r w:rsidR="006114FC">
        <w:rPr>
          <w:rFonts w:hint="cs"/>
          <w:rtl/>
        </w:rPr>
        <w:t>. כלומר העיר בה המכוניות נוסעות תוכל לשנות את חוקי התנועה בהתאם לשעות העומס</w:t>
      </w:r>
      <w:r w:rsidR="002D0C9C">
        <w:rPr>
          <w:rFonts w:hint="cs"/>
          <w:rtl/>
        </w:rPr>
        <w:t>, תאונות, חסימת כבישים ו</w:t>
      </w:r>
      <w:r w:rsidR="006114FC">
        <w:rPr>
          <w:rFonts w:hint="cs"/>
          <w:rtl/>
        </w:rPr>
        <w:t>וכך</w:t>
      </w:r>
      <w:r w:rsidR="008A28C0">
        <w:rPr>
          <w:rFonts w:hint="cs"/>
          <w:rtl/>
        </w:rPr>
        <w:t xml:space="preserve"> יעול זמני הנסיעה יהיה משמעותי.</w:t>
      </w:r>
    </w:p>
    <w:p w14:paraId="66BB87D1" w14:textId="77C0246E" w:rsidR="002D0C9C" w:rsidRPr="008A28C0" w:rsidRDefault="00742CBE" w:rsidP="00E2318C">
      <w:pPr>
        <w:rPr>
          <w:lang w:val="en-US"/>
        </w:rPr>
      </w:pPr>
      <w:r>
        <w:rPr>
          <w:rFonts w:hint="cs"/>
          <w:rtl/>
          <w:lang w:val="en-US"/>
        </w:rPr>
        <w:t>.......</w:t>
      </w:r>
    </w:p>
    <w:p w14:paraId="7006FFCE" w14:textId="1FBF139C" w:rsidR="00CB2D94" w:rsidRPr="00080D9C" w:rsidRDefault="00CB2D94" w:rsidP="00E2318C">
      <w:pPr>
        <w:rPr>
          <w:color w:val="A6A6A6" w:themeColor="background1" w:themeShade="A6"/>
          <w:rtl/>
        </w:rPr>
      </w:pPr>
      <w:r w:rsidRPr="00080D9C">
        <w:rPr>
          <w:rFonts w:hint="cs"/>
          <w:color w:val="A6A6A6" w:themeColor="background1" w:themeShade="A6"/>
          <w:rtl/>
        </w:rPr>
        <w:t>תיאור הפרויקט בתמצית. כלומר סיכום הפרויקט (יש לרשום פיסקה זו בסוף כתיבת דוח זה, רק לאחר השלמת כל הפסקאות האחרות) פיסקה זו צריכה לסכם את כל הפסקאות של הדוח לכדי תיאור קוהרנטי רציף וברור כך שמי שבעל השכלה טכנית יוכל להבין היטב את הפרויקט.</w:t>
      </w:r>
      <w:r w:rsidR="00E17C75" w:rsidRPr="00080D9C">
        <w:rPr>
          <w:color w:val="A6A6A6" w:themeColor="background1" w:themeShade="A6"/>
          <w:rtl/>
        </w:rPr>
        <w:t xml:space="preserve"> (200 מילים לפחות)</w:t>
      </w:r>
    </w:p>
    <w:p w14:paraId="61C6E144" w14:textId="7FAE5102" w:rsidR="00654244" w:rsidRDefault="00654244" w:rsidP="00E2318C">
      <w:pPr>
        <w:rPr>
          <w:rtl/>
        </w:rPr>
      </w:pPr>
    </w:p>
    <w:p w14:paraId="5D66C64A" w14:textId="22D0EEBA" w:rsidR="00654244" w:rsidRPr="003D02A2" w:rsidRDefault="009F59E5" w:rsidP="00E2318C">
      <w:pPr>
        <w:rPr>
          <w:rtl/>
          <w:lang w:val="en-US"/>
        </w:rPr>
      </w:pPr>
      <w:r>
        <w:rPr>
          <w:rFonts w:hint="cs"/>
          <w:rtl/>
        </w:rPr>
        <w:t>תוצאה: אנו מצפים שכתוצאה מהפרוייקט יהיה מחשב, ובוא רצה תוכנה שמקרינה את המפה לרכבים,</w:t>
      </w:r>
      <w:r w:rsidR="003D02A2">
        <w:rPr>
          <w:rFonts w:hint="cs"/>
          <w:rtl/>
        </w:rPr>
        <w:t xml:space="preserve"> במפה הזאת יש מסלולים, חוקי תנועה, ונקודות ציון. כאשר לנו יש תא שטח אמיתי </w:t>
      </w:r>
      <w:r w:rsidR="003D02A2">
        <w:rPr>
          <w:rtl/>
        </w:rPr>
        <w:t>–</w:t>
      </w:r>
      <w:r w:rsidR="003D02A2">
        <w:rPr>
          <w:rFonts w:hint="cs"/>
          <w:rtl/>
        </w:rPr>
        <w:t xml:space="preserve"> שעליו יוקרן המסלול, ועליו יסתובבו שני רכבים מטרת כל רכב היא להגיע מנקודה לנקודה</w:t>
      </w:r>
      <w:r w:rsidR="00503636">
        <w:rPr>
          <w:rFonts w:hint="cs"/>
          <w:rtl/>
        </w:rPr>
        <w:t xml:space="preserve"> בזמן שהוא מצייט לחוקי התנועה, נמנע ממכשולים, וכמובן לא מנגש ברכב השני.</w:t>
      </w:r>
      <w:r w:rsidR="003D02A2">
        <w:rPr>
          <w:rFonts w:hint="cs"/>
          <w:rtl/>
        </w:rPr>
        <w:t xml:space="preserve"> כאשר על הרכב</w:t>
      </w:r>
      <w:r w:rsidR="00503636">
        <w:rPr>
          <w:rFonts w:hint="cs"/>
          <w:rtl/>
        </w:rPr>
        <w:t>ים</w:t>
      </w:r>
      <w:r w:rsidR="003D02A2">
        <w:rPr>
          <w:rFonts w:hint="cs"/>
          <w:rtl/>
        </w:rPr>
        <w:t xml:space="preserve"> יש מערכת ניהוג עצמי מבוססת ארדואינו, וקיימת מערכת מיקרים ותגובות מבוססת </w:t>
      </w:r>
      <w:r w:rsidR="003D02A2">
        <w:rPr>
          <w:lang w:val="en-US"/>
        </w:rPr>
        <w:t>Jetson</w:t>
      </w:r>
      <w:r w:rsidR="003D02A2">
        <w:rPr>
          <w:rFonts w:hint="cs"/>
          <w:rtl/>
          <w:lang w:val="en-US"/>
        </w:rPr>
        <w:t xml:space="preserve"> </w:t>
      </w:r>
    </w:p>
    <w:p w14:paraId="006BABF7" w14:textId="1E6B19CD" w:rsidR="00654244" w:rsidRDefault="00654244" w:rsidP="00E2318C">
      <w:pPr>
        <w:rPr>
          <w:rtl/>
        </w:rPr>
      </w:pPr>
    </w:p>
    <w:p w14:paraId="0DC99389" w14:textId="66114AA1" w:rsidR="00654244" w:rsidRDefault="00654244" w:rsidP="00E2318C">
      <w:pPr>
        <w:rPr>
          <w:rtl/>
        </w:rPr>
      </w:pPr>
    </w:p>
    <w:p w14:paraId="4068FD99" w14:textId="45F24345" w:rsidR="00654244" w:rsidRDefault="00654244" w:rsidP="00E2318C">
      <w:pPr>
        <w:rPr>
          <w:rtl/>
        </w:rPr>
      </w:pPr>
    </w:p>
    <w:p w14:paraId="7A0B831B" w14:textId="4BBDD5E5" w:rsidR="00654244" w:rsidRDefault="00654244" w:rsidP="00E2318C">
      <w:pPr>
        <w:rPr>
          <w:rtl/>
        </w:rPr>
      </w:pPr>
    </w:p>
    <w:p w14:paraId="4CC39745" w14:textId="54B4362C" w:rsidR="00654244" w:rsidRDefault="00654244" w:rsidP="00E2318C">
      <w:pPr>
        <w:rPr>
          <w:rtl/>
        </w:rPr>
      </w:pPr>
    </w:p>
    <w:p w14:paraId="208F0A95" w14:textId="45607487" w:rsidR="00654244" w:rsidRDefault="00654244" w:rsidP="00E2318C">
      <w:pPr>
        <w:rPr>
          <w:rtl/>
        </w:rPr>
      </w:pPr>
    </w:p>
    <w:p w14:paraId="20633B22" w14:textId="59C54E19" w:rsidR="00654244" w:rsidRDefault="00654244">
      <w:pPr>
        <w:bidi w:val="0"/>
        <w:spacing w:after="240" w:line="252" w:lineRule="auto"/>
        <w:ind w:left="0" w:right="0"/>
        <w:jc w:val="left"/>
        <w:rPr>
          <w:rtl/>
        </w:rPr>
      </w:pPr>
      <w:r>
        <w:rPr>
          <w:rtl/>
        </w:rPr>
        <w:br w:type="page"/>
      </w:r>
    </w:p>
    <w:p w14:paraId="3CEA95EB" w14:textId="2464897C" w:rsidR="00907CBB" w:rsidRPr="007D7C4B" w:rsidRDefault="00F02873" w:rsidP="007D7C4B">
      <w:pPr>
        <w:pStyle w:val="Heading1"/>
        <w:rPr>
          <w:rtl/>
        </w:rPr>
      </w:pPr>
      <w:bookmarkStart w:id="1" w:name="_Toc83230794"/>
      <w:bookmarkStart w:id="2" w:name="_Hlk83224769"/>
      <w:r>
        <w:rPr>
          <w:rFonts w:hint="cs"/>
          <w:rtl/>
        </w:rPr>
        <w:lastRenderedPageBreak/>
        <w:t>מבוא</w:t>
      </w:r>
      <w:bookmarkEnd w:id="1"/>
    </w:p>
    <w:bookmarkEnd w:id="2"/>
    <w:p w14:paraId="11C10BA9" w14:textId="0396F8BB" w:rsidR="00742CBE" w:rsidRPr="00A53A9C" w:rsidRDefault="00440A01" w:rsidP="007D7C4B">
      <w:pPr>
        <w:rPr>
          <w:rtl/>
        </w:rPr>
      </w:pPr>
      <w:r w:rsidRPr="00440A01">
        <w:rPr>
          <w:rtl/>
        </w:rPr>
        <w:t>עקב רמת ההשקעה והפיתוח של תשתיות הכביש ושל כלי הרכב עצמם, הציפייה היא שפריצת הדרך הבאה תגיע מכיוון המכונית האוטונומית.</w:t>
      </w:r>
      <w:r>
        <w:rPr>
          <w:rFonts w:hint="cs"/>
          <w:rtl/>
        </w:rPr>
        <w:t xml:space="preserve"> </w:t>
      </w:r>
      <w:r w:rsidR="00742CBE">
        <w:rPr>
          <w:rFonts w:hint="cs"/>
          <w:rtl/>
        </w:rPr>
        <w:t>בעתיד לא יהיה הצורך בנהג על מנת ל</w:t>
      </w:r>
      <w:r w:rsidR="00FC7887">
        <w:rPr>
          <w:rFonts w:hint="cs"/>
          <w:rtl/>
        </w:rPr>
        <w:t>נ</w:t>
      </w:r>
      <w:r w:rsidR="00742CBE">
        <w:rPr>
          <w:rFonts w:hint="cs"/>
          <w:rtl/>
        </w:rPr>
        <w:t xml:space="preserve">סוע ברכב, </w:t>
      </w:r>
      <w:r w:rsidR="00FC7887">
        <w:rPr>
          <w:rFonts w:hint="cs"/>
          <w:rtl/>
        </w:rPr>
        <w:t>אלא הרכב יקבל את כתובת היעד</w:t>
      </w:r>
      <w:r w:rsidR="00080D9C">
        <w:rPr>
          <w:rFonts w:hint="cs"/>
          <w:rtl/>
        </w:rPr>
        <w:t xml:space="preserve"> ויתחיל בנסיעה לכיוון היעד בהתאם לחוקי התנועה הנראים בכביש</w:t>
      </w:r>
      <w:r>
        <w:rPr>
          <w:rFonts w:hint="cs"/>
          <w:rtl/>
        </w:rPr>
        <w:t xml:space="preserve"> ו</w:t>
      </w:r>
      <w:r w:rsidR="00A53A9C">
        <w:rPr>
          <w:rFonts w:hint="cs"/>
          <w:rtl/>
        </w:rPr>
        <w:t>ב</w:t>
      </w:r>
      <w:r>
        <w:rPr>
          <w:rFonts w:hint="cs"/>
          <w:rtl/>
        </w:rPr>
        <w:t>עזרת חיבור לאינטרנט</w:t>
      </w:r>
      <w:r w:rsidR="00080D9C">
        <w:rPr>
          <w:rFonts w:hint="cs"/>
          <w:rtl/>
        </w:rPr>
        <w:t>. מכיוון שהרכב בוחן כל פעם מחדש את חוקי התנועה ולוקח החלטות בזמן אמת</w:t>
      </w:r>
      <w:r>
        <w:rPr>
          <w:rFonts w:hint="cs"/>
          <w:rtl/>
        </w:rPr>
        <w:t xml:space="preserve"> וזאת בשילוב עם ניתוח מידע מהאינטרנט</w:t>
      </w:r>
      <w:r w:rsidR="00080D9C">
        <w:rPr>
          <w:rFonts w:hint="cs"/>
          <w:rtl/>
        </w:rPr>
        <w:t>,</w:t>
      </w:r>
      <w:r>
        <w:rPr>
          <w:rFonts w:hint="cs"/>
          <w:rtl/>
        </w:rPr>
        <w:t xml:space="preserve"> </w:t>
      </w:r>
      <w:r w:rsidR="00A53A9C">
        <w:rPr>
          <w:rFonts w:hint="cs"/>
          <w:rtl/>
        </w:rPr>
        <w:t>יהיה</w:t>
      </w:r>
      <w:r>
        <w:rPr>
          <w:rFonts w:hint="cs"/>
          <w:rtl/>
        </w:rPr>
        <w:t xml:space="preserve"> ניתן לשנות את חוקי התנועה (בתנאים מסויימים) וע"י כך למנוע עומסי תנועה ולאפשר נסיעה בזמן מינימאלי.</w:t>
      </w:r>
      <w:r w:rsidR="00A53A9C" w:rsidRPr="00A53A9C">
        <w:t xml:space="preserve"> </w:t>
      </w:r>
      <w:r w:rsidR="00A53A9C" w:rsidRPr="00A53A9C">
        <w:rPr>
          <w:rFonts w:hint="cs"/>
          <w:rtl/>
        </w:rPr>
        <w:t xml:space="preserve"> כאשר השפעה של זמן נסיעה מינימאלי</w:t>
      </w:r>
      <w:r w:rsidR="00A53A9C">
        <w:rPr>
          <w:rFonts w:hint="cs"/>
          <w:rtl/>
        </w:rPr>
        <w:t xml:space="preserve"> נובעת</w:t>
      </w:r>
      <w:r w:rsidR="00A53A9C" w:rsidRPr="00A53A9C">
        <w:rPr>
          <w:rFonts w:hint="cs"/>
          <w:rtl/>
        </w:rPr>
        <w:t xml:space="preserve"> ב</w:t>
      </w:r>
      <w:r w:rsidR="00A53A9C" w:rsidRPr="00A53A9C">
        <w:rPr>
          <w:rtl/>
        </w:rPr>
        <w:t>זכות יכולתה של מכונית בודדת להסיע במשך יום אחד כמות רבה של אנשים, במקום המצב כיום בו אותה המכונית מסיעה לא פעם אדם אחד</w:t>
      </w:r>
      <w:r w:rsidR="00A53A9C">
        <w:rPr>
          <w:rFonts w:hint="cs"/>
          <w:rtl/>
        </w:rPr>
        <w:t>, בפרוייקט הנ"ל נראה שבנוסף לכך ישנה משמעות רבה לשינוי חוקי התנועה.</w:t>
      </w:r>
    </w:p>
    <w:p w14:paraId="69F2C469" w14:textId="214290FD" w:rsidR="00907CBB" w:rsidRPr="00080D9C" w:rsidRDefault="00CB2D94" w:rsidP="007D7C4B">
      <w:pPr>
        <w:rPr>
          <w:color w:val="A6A6A6" w:themeColor="background1" w:themeShade="A6"/>
          <w:rtl/>
        </w:rPr>
      </w:pPr>
      <w:r w:rsidRPr="00080D9C">
        <w:rPr>
          <w:rFonts w:hint="cs"/>
          <w:color w:val="A6A6A6" w:themeColor="background1" w:themeShade="A6"/>
          <w:rtl/>
        </w:rPr>
        <w:t>מה התחום שהפרויקט עוסק בו באופן כללי</w:t>
      </w:r>
      <w:r w:rsidR="00121A5C" w:rsidRPr="00080D9C">
        <w:rPr>
          <w:rFonts w:hint="cs"/>
          <w:color w:val="A6A6A6" w:themeColor="background1" w:themeShade="A6"/>
          <w:rtl/>
        </w:rPr>
        <w:t>? התחום חייב להיות רחב בהרבה מנושא הפרויקט.</w:t>
      </w:r>
      <w:r w:rsidRPr="00080D9C">
        <w:rPr>
          <w:rFonts w:hint="cs"/>
          <w:color w:val="A6A6A6" w:themeColor="background1" w:themeShade="A6"/>
          <w:rtl/>
        </w:rPr>
        <w:t xml:space="preserve"> יש לצטט מקור אחד לפחות </w:t>
      </w:r>
      <w:sdt>
        <w:sdtPr>
          <w:rPr>
            <w:rFonts w:hint="cs"/>
            <w:color w:val="A6A6A6" w:themeColor="background1" w:themeShade="A6"/>
            <w:rtl/>
          </w:rPr>
          <w:id w:val="11696770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Hid18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[1]</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w:t>
      </w:r>
      <w:r w:rsidRPr="00080D9C">
        <w:rPr>
          <w:rFonts w:hint="cs"/>
          <w:color w:val="A6A6A6" w:themeColor="background1" w:themeShade="A6"/>
          <w:rtl/>
        </w:rPr>
        <w:t>שעוסק בתחום הכללי</w:t>
      </w:r>
      <w:r w:rsidR="00D5026F" w:rsidRPr="00080D9C">
        <w:rPr>
          <w:rFonts w:hint="cs"/>
          <w:color w:val="A6A6A6" w:themeColor="background1" w:themeShade="A6"/>
          <w:rtl/>
        </w:rPr>
        <w:t>.</w:t>
      </w:r>
      <w:r w:rsidR="00121A5C" w:rsidRPr="00080D9C">
        <w:rPr>
          <w:rFonts w:hint="cs"/>
          <w:color w:val="A6A6A6" w:themeColor="background1" w:themeShade="A6"/>
          <w:rtl/>
        </w:rPr>
        <w:t xml:space="preserve"> מה כבר נעשה בתחום, איזה אתגרים התחום באופן כללי מציב. כיצד תחום כללי זה משפיע או מקדם את האדם או את המדע או את האנושות?</w:t>
      </w:r>
      <w:r w:rsidR="00E17C75" w:rsidRPr="00080D9C">
        <w:rPr>
          <w:rFonts w:hint="cs"/>
          <w:color w:val="A6A6A6" w:themeColor="background1" w:themeShade="A6"/>
          <w:rtl/>
        </w:rPr>
        <w:t xml:space="preserve"> (100 מילים לפחות).</w:t>
      </w:r>
    </w:p>
    <w:p w14:paraId="26E6DF51" w14:textId="41A8721D" w:rsidR="00121A5C" w:rsidRPr="00F02873" w:rsidRDefault="00121A5C" w:rsidP="00F02873">
      <w:pPr>
        <w:pStyle w:val="Heading2"/>
        <w:rPr>
          <w:rtl/>
        </w:rPr>
      </w:pPr>
      <w:bookmarkStart w:id="3" w:name="_Toc83230795"/>
      <w:bookmarkStart w:id="4" w:name="_Hlk83224964"/>
      <w:r w:rsidRPr="00F02873">
        <w:rPr>
          <w:rFonts w:hint="cs"/>
          <w:rtl/>
        </w:rPr>
        <w:t xml:space="preserve">כיצד קשור או משתלב הפרויקט </w:t>
      </w:r>
      <w:r w:rsidR="00F02873" w:rsidRPr="00F02873">
        <w:rPr>
          <w:rFonts w:hint="cs"/>
          <w:rtl/>
        </w:rPr>
        <w:t>ל</w:t>
      </w:r>
      <w:r w:rsidRPr="00F02873">
        <w:rPr>
          <w:rFonts w:hint="cs"/>
          <w:rtl/>
        </w:rPr>
        <w:t>תחום</w:t>
      </w:r>
      <w:r w:rsidR="00F02873" w:rsidRPr="00F02873">
        <w:rPr>
          <w:rFonts w:hint="cs"/>
          <w:rtl/>
        </w:rPr>
        <w:t xml:space="preserve"> כללי כלשהו</w:t>
      </w:r>
      <w:bookmarkEnd w:id="3"/>
    </w:p>
    <w:bookmarkEnd w:id="4"/>
    <w:p w14:paraId="5573FE7E" w14:textId="05B59C09" w:rsidR="00A53A9C" w:rsidRDefault="00A53A9C" w:rsidP="00E2318C">
      <w:pPr>
        <w:rPr>
          <w:lang w:val="en-US"/>
        </w:rPr>
      </w:pPr>
      <w:r w:rsidRPr="00F41BAB">
        <w:rPr>
          <w:rFonts w:hint="cs"/>
          <w:rtl/>
        </w:rPr>
        <w:t>הפרוייקט משתלב בתחום הרכבים האוטנומיים</w:t>
      </w:r>
      <w:r w:rsidR="00E5770B">
        <w:rPr>
          <w:rFonts w:hint="cs"/>
          <w:rtl/>
        </w:rPr>
        <w:t xml:space="preserve"> תוך שימוש בטכנולוגיות שמפותחות כעת ומעליהם פיתוח מערכת של קביעת חוקי תנועה דינאמיים</w:t>
      </w:r>
      <w:r w:rsidRPr="00F41BAB">
        <w:rPr>
          <w:rFonts w:hint="cs"/>
          <w:rtl/>
        </w:rPr>
        <w:t>,</w:t>
      </w:r>
      <w:r w:rsidR="00F41BAB">
        <w:rPr>
          <w:rFonts w:hint="cs"/>
          <w:rtl/>
        </w:rPr>
        <w:t xml:space="preserve"> עקב כך שהטכנולוגיה הנ"ל עדיין בפיתוח, לא נוכל לדעת בוודאות כיצד הפרוייקט שלנו ישתלב בתחום. אך עם זאת כיום השאלה ההנשאלת היא מתי תהיה מכונית אוטונומית</w:t>
      </w:r>
      <w:r w:rsidR="00E5770B">
        <w:rPr>
          <w:rFonts w:hint="cs"/>
          <w:rtl/>
        </w:rPr>
        <w:t xml:space="preserve">? </w:t>
      </w:r>
      <w:r w:rsidR="00F41BAB">
        <w:rPr>
          <w:rFonts w:hint="cs"/>
          <w:rtl/>
        </w:rPr>
        <w:t>אנו סבורים שמצב זה במרחק נגיעה ובפרוייקט זה נראה שלאחר המעבר למכוניות אוטונומיות יהיה ניתן ליצור עיר בה חוקי התנועה יהיו בהתאם למצב העומסים ומצב זרימת התנועה באותה העיר. כך כאשר ל</w:t>
      </w:r>
      <w:r w:rsidR="00E5770B">
        <w:rPr>
          <w:rFonts w:hint="cs"/>
          <w:rtl/>
        </w:rPr>
        <w:t xml:space="preserve">מכונית יש יותר נתונים </w:t>
      </w:r>
      <w:r w:rsidR="0072313C">
        <w:rPr>
          <w:rFonts w:hint="cs"/>
          <w:rtl/>
        </w:rPr>
        <w:t xml:space="preserve">מאשר לנהג, </w:t>
      </w:r>
      <w:r w:rsidR="004332E4">
        <w:rPr>
          <w:rFonts w:hint="cs"/>
          <w:rtl/>
        </w:rPr>
        <w:t xml:space="preserve">המכונית לבד תדע אם ניתן לסוע </w:t>
      </w:r>
      <w:r w:rsidR="00E5770B">
        <w:rPr>
          <w:rFonts w:hint="cs"/>
          <w:rtl/>
        </w:rPr>
        <w:t>ב</w:t>
      </w:r>
      <w:r w:rsidR="004332E4">
        <w:rPr>
          <w:rFonts w:hint="cs"/>
          <w:rtl/>
        </w:rPr>
        <w:t xml:space="preserve">נתיב מסויים או שכרגע הוא </w:t>
      </w:r>
      <w:r w:rsidR="00E5770B">
        <w:rPr>
          <w:rFonts w:hint="cs"/>
          <w:rtl/>
        </w:rPr>
        <w:t>חסום</w:t>
      </w:r>
      <w:r w:rsidR="004332E4">
        <w:rPr>
          <w:rFonts w:hint="cs"/>
          <w:rtl/>
        </w:rPr>
        <w:t>.</w:t>
      </w:r>
      <w:r w:rsidR="00E5770B">
        <w:rPr>
          <w:rFonts w:hint="cs"/>
          <w:rtl/>
        </w:rPr>
        <w:t xml:space="preserve"> </w:t>
      </w:r>
      <w:r w:rsidR="00F41BAB">
        <w:rPr>
          <w:rFonts w:hint="cs"/>
          <w:rtl/>
        </w:rPr>
        <w:t xml:space="preserve"> </w:t>
      </w:r>
    </w:p>
    <w:p w14:paraId="232FC602" w14:textId="70ACD9A7" w:rsidR="0072313C" w:rsidRPr="0072313C" w:rsidRDefault="0072313C" w:rsidP="0072313C">
      <w:pPr>
        <w:bidi w:val="0"/>
        <w:rPr>
          <w:lang w:val="en-US"/>
        </w:rPr>
      </w:pPr>
      <w:r w:rsidRPr="00927B77">
        <w:rPr>
          <w:lang w:val="en-US"/>
        </w:rPr>
        <w:t xml:space="preserve">“Interestingly, the existing literature does not discuss the methods by which AVs find and determine their routes in the road networks (vehicle routing). Perhaps, it is presumed that AVs are not different to other cars in vehicle routing. As noted before, connected-vehicle technology is an indispensable part of a working AV scheme. </w:t>
      </w:r>
      <w:r w:rsidRPr="0072313C">
        <w:rPr>
          <w:lang w:val="en-US"/>
        </w:rPr>
        <w:t>Such (real-time) communication data may result in collaboration between the AVs directionality capabilities, leading to more efficient and intelligent path-finding (or traffic flow).</w:t>
      </w:r>
      <w:r>
        <w:rPr>
          <w:lang w:val="en-US"/>
        </w:rPr>
        <w:t>”</w:t>
      </w:r>
      <w:r w:rsidRPr="0072313C">
        <w:rPr>
          <w:rFonts w:hint="cs"/>
          <w:lang w:val="en-US"/>
        </w:rPr>
        <w:t xml:space="preserve"> </w:t>
      </w:r>
      <w:r w:rsidRPr="0072313C">
        <w:rPr>
          <w:b/>
          <w:bCs/>
          <w:lang w:val="en-US"/>
        </w:rPr>
        <w:t>[1]</w:t>
      </w:r>
    </w:p>
    <w:p w14:paraId="6199018B" w14:textId="51D0E1D1" w:rsidR="00121A5C" w:rsidRPr="00080D9C" w:rsidRDefault="00121A5C" w:rsidP="00E2318C">
      <w:pPr>
        <w:rPr>
          <w:color w:val="A6A6A6" w:themeColor="background1" w:themeShade="A6"/>
          <w:rtl/>
        </w:rPr>
      </w:pPr>
      <w:r w:rsidRPr="00080D9C">
        <w:rPr>
          <w:rFonts w:hint="cs"/>
          <w:color w:val="A6A6A6" w:themeColor="background1" w:themeShade="A6"/>
          <w:rtl/>
        </w:rPr>
        <w:t>התחום אמור להיות רחב, ואילו הפרויקט עוסק או נותן מענה מסויים, לצורך שעולה בתחום הכללי. יש לתאר את הקשר בין הפרויקט לבין התחום. יש לצטט מקור</w:t>
      </w:r>
      <w:r w:rsidR="00B103E7" w:rsidRPr="00080D9C">
        <w:rPr>
          <w:rFonts w:hint="cs"/>
          <w:color w:val="A6A6A6" w:themeColor="background1" w:themeShade="A6"/>
          <w:rtl/>
        </w:rPr>
        <w:t xml:space="preserve"> </w:t>
      </w:r>
      <w:sdt>
        <w:sdtPr>
          <w:rPr>
            <w:rFonts w:hint="cs"/>
            <w:color w:val="A6A6A6" w:themeColor="background1" w:themeShade="A6"/>
            <w:rtl/>
          </w:rPr>
          <w:id w:val="1322389567"/>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3</w:instrText>
          </w:r>
          <w:r w:rsidR="00B103E7" w:rsidRPr="00080D9C">
            <w:rPr>
              <w:rFonts w:hint="cs"/>
              <w:color w:val="A6A6A6" w:themeColor="background1" w:themeShade="A6"/>
            </w:rPr>
            <w:instrText>a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[2]</w:t>
          </w:r>
          <w:r w:rsidR="00B103E7" w:rsidRPr="00080D9C">
            <w:rPr>
              <w:color w:val="A6A6A6" w:themeColor="background1" w:themeShade="A6"/>
              <w:rtl/>
            </w:rPr>
            <w:fldChar w:fldCharType="end"/>
          </w:r>
        </w:sdtContent>
      </w:sdt>
      <w:r w:rsidRPr="00080D9C">
        <w:rPr>
          <w:rFonts w:hint="cs"/>
          <w:color w:val="A6A6A6" w:themeColor="background1" w:themeShade="A6"/>
          <w:rtl/>
        </w:rPr>
        <w:t>, המלמד על הקשר בין הפרויקט (</w:t>
      </w:r>
      <w:r w:rsidR="00C42022" w:rsidRPr="00080D9C">
        <w:rPr>
          <w:rFonts w:hint="cs"/>
          <w:color w:val="A6A6A6" w:themeColor="background1" w:themeShade="A6"/>
          <w:rtl/>
        </w:rPr>
        <w:t>כלומר</w:t>
      </w:r>
      <w:r w:rsidRPr="00080D9C">
        <w:rPr>
          <w:rFonts w:hint="cs"/>
          <w:color w:val="A6A6A6" w:themeColor="background1" w:themeShade="A6"/>
          <w:rtl/>
        </w:rPr>
        <w:t xml:space="preserve"> בין התוצר או בין הבעיה שהפרויקט מתמודד איתה) לתחום הרחב</w:t>
      </w:r>
      <w:r w:rsidR="00C42022" w:rsidRPr="00080D9C">
        <w:rPr>
          <w:rFonts w:hint="cs"/>
          <w:color w:val="A6A6A6" w:themeColor="background1" w:themeShade="A6"/>
          <w:rtl/>
        </w:rPr>
        <w:t>.</w:t>
      </w:r>
      <w:r w:rsidR="00E17C75" w:rsidRPr="00080D9C">
        <w:rPr>
          <w:rFonts w:hint="cs"/>
          <w:color w:val="A6A6A6" w:themeColor="background1" w:themeShade="A6"/>
          <w:rtl/>
        </w:rPr>
        <w:t xml:space="preserve"> (100 מילים לפחות).</w:t>
      </w:r>
    </w:p>
    <w:p w14:paraId="4B3EF516" w14:textId="046C99E3" w:rsidR="006B43B8" w:rsidRDefault="006B43B8" w:rsidP="006B43B8">
      <w:pPr>
        <w:pStyle w:val="Heading2"/>
        <w:rPr>
          <w:rtl/>
        </w:rPr>
      </w:pPr>
      <w:bookmarkStart w:id="5" w:name="_Toc83230796"/>
      <w:r>
        <w:rPr>
          <w:rFonts w:hint="cs"/>
          <w:rtl/>
        </w:rPr>
        <w:t>הגדרת הבעיה</w:t>
      </w:r>
      <w:bookmarkEnd w:id="5"/>
    </w:p>
    <w:p w14:paraId="46594B50" w14:textId="161B5817" w:rsidR="00BA4CD6" w:rsidRPr="00BA4CD6" w:rsidRDefault="00BA4CD6" w:rsidP="006B43B8">
      <w:pPr>
        <w:rPr>
          <w:rtl/>
        </w:rPr>
      </w:pPr>
      <w:r w:rsidRPr="00BA4CD6">
        <w:rPr>
          <w:rFonts w:hint="cs"/>
          <w:rtl/>
        </w:rPr>
        <w:t xml:space="preserve">כתוצאה </w:t>
      </w:r>
      <w:r>
        <w:rPr>
          <w:rFonts w:hint="cs"/>
          <w:rtl/>
        </w:rPr>
        <w:t xml:space="preserve">מהתפתחות התעשייה בתחום המכוניות האוטונומיות, וכאשר המכונית יכולה לשתף מידע בזמן אמת בעזרת רשת האינטרנט, ניתן לנצל יכולות אילו ולדעת בזמן נתון האם עתיד להיווצר עומס תנועה או איזה נתיבים </w:t>
      </w:r>
      <w:r w:rsidR="0079503C">
        <w:rPr>
          <w:rFonts w:hint="cs"/>
          <w:rtl/>
        </w:rPr>
        <w:t>בשימוש גבוהה בזמן אמת</w:t>
      </w:r>
      <w:r>
        <w:rPr>
          <w:rFonts w:hint="cs"/>
          <w:rtl/>
        </w:rPr>
        <w:t xml:space="preserve">. בפרוייקט זה נעסוק בפתרון בעיית העומסים ע"י שימוש </w:t>
      </w:r>
      <w:r w:rsidR="0079503C">
        <w:rPr>
          <w:rFonts w:hint="cs"/>
          <w:rtl/>
        </w:rPr>
        <w:t>ב</w:t>
      </w:r>
      <w:r>
        <w:rPr>
          <w:rFonts w:hint="cs"/>
          <w:rtl/>
        </w:rPr>
        <w:t>חוקי תנועה דינאמים שיא</w:t>
      </w:r>
      <w:r w:rsidR="0079503C">
        <w:rPr>
          <w:rFonts w:hint="cs"/>
          <w:rtl/>
        </w:rPr>
        <w:t>פשרו זרימת תנועה מירבית וחכמה בזמן אמת.</w:t>
      </w:r>
    </w:p>
    <w:p w14:paraId="55584DEA" w14:textId="524BF094" w:rsidR="006B43B8" w:rsidRPr="00080D9C" w:rsidRDefault="006B43B8" w:rsidP="006B43B8">
      <w:pPr>
        <w:rPr>
          <w:color w:val="A6A6A6" w:themeColor="background1" w:themeShade="A6"/>
          <w:rtl/>
        </w:rPr>
      </w:pPr>
      <w:r w:rsidRPr="00080D9C">
        <w:rPr>
          <w:rFonts w:hint="cs"/>
          <w:color w:val="A6A6A6" w:themeColor="background1" w:themeShade="A6"/>
          <w:rtl/>
        </w:rPr>
        <w:t xml:space="preserve">הגדרת הבעיה או הצורך שהפרויקט פותר. אין הכוונה לקושי טכנולוגי במימוש הפרויקט. הכוונה היא להסבר על מהות הבעיה שדורש פתרון. תיאור הבעיה </w:t>
      </w:r>
      <w:r w:rsidRPr="00080D9C">
        <w:rPr>
          <w:rFonts w:hint="cs"/>
          <w:b/>
          <w:bCs/>
          <w:color w:val="A6A6A6" w:themeColor="background1" w:themeShade="A6"/>
          <w:rtl/>
        </w:rPr>
        <w:t>במונחים לא טכנולוגיים,</w:t>
      </w:r>
      <w:r w:rsidRPr="00080D9C">
        <w:rPr>
          <w:rFonts w:hint="cs"/>
          <w:color w:val="A6A6A6" w:themeColor="background1" w:themeShade="A6"/>
          <w:rtl/>
        </w:rPr>
        <w:t xml:space="preserve"> שגם אדם שאינו בתחום יכול להבין את הצורך . (50 מילים לפחות).</w:t>
      </w:r>
    </w:p>
    <w:p w14:paraId="23DDE869" w14:textId="20759D43" w:rsidR="00C42022" w:rsidRDefault="006B43B8" w:rsidP="00F02873">
      <w:pPr>
        <w:pStyle w:val="Heading2"/>
        <w:rPr>
          <w:rtl/>
        </w:rPr>
      </w:pPr>
      <w:bookmarkStart w:id="6" w:name="_Toc83230797"/>
      <w:r>
        <w:rPr>
          <w:rFonts w:hint="cs"/>
          <w:rtl/>
        </w:rPr>
        <w:lastRenderedPageBreak/>
        <w:t>האתגר הטכנולוגי</w:t>
      </w:r>
      <w:bookmarkEnd w:id="6"/>
    </w:p>
    <w:p w14:paraId="0A5D99BE" w14:textId="77777777" w:rsidR="009F59E5" w:rsidRDefault="0079503C" w:rsidP="0079503C">
      <w:pPr>
        <w:rPr>
          <w:rtl/>
        </w:rPr>
      </w:pPr>
      <w:r>
        <w:rPr>
          <w:rFonts w:hint="cs"/>
          <w:rtl/>
        </w:rPr>
        <w:t>בפרוייקט זה נעסוק בפתרון בעיית העומסים ע"י שימוש בחוקי תנועה דינאמים שיאפשרו זרימת תנועה מירבית וחכמה בזמן אמת. בכד</w:t>
      </w:r>
      <w:r w:rsidR="00B216FF">
        <w:rPr>
          <w:rFonts w:hint="cs"/>
          <w:rtl/>
        </w:rPr>
        <w:t>י לענות על הצורך הנ"ל, קיימות מורכבויות רבות שבהן נתעסק</w:t>
      </w:r>
      <w:r w:rsidR="009F59E5">
        <w:rPr>
          <w:rFonts w:hint="cs"/>
          <w:rtl/>
        </w:rPr>
        <w:t>:</w:t>
      </w:r>
    </w:p>
    <w:p w14:paraId="57B67D8F" w14:textId="4602F572" w:rsidR="009F59E5" w:rsidRPr="00503636" w:rsidRDefault="00B216FF" w:rsidP="00503636">
      <w:pPr>
        <w:pStyle w:val="ListParagraph"/>
        <w:numPr>
          <w:ilvl w:val="0"/>
          <w:numId w:val="22"/>
        </w:numPr>
        <w:rPr>
          <w:lang w:val="en-US"/>
        </w:rPr>
      </w:pPr>
      <w:r>
        <w:rPr>
          <w:rFonts w:hint="cs"/>
          <w:rtl/>
        </w:rPr>
        <w:t>הרכבת 2 רכבי צעצוע אוטונומיים</w:t>
      </w:r>
      <w:r w:rsidR="009F59E5">
        <w:rPr>
          <w:rFonts w:hint="cs"/>
          <w:rtl/>
        </w:rPr>
        <w:t>:</w:t>
      </w:r>
      <w:r w:rsidR="00503636" w:rsidRPr="00503636">
        <w:rPr>
          <w:rFonts w:hint="cs"/>
          <w:rtl/>
        </w:rPr>
        <w:t xml:space="preserve"> </w:t>
      </w:r>
      <w:r w:rsidR="00503636">
        <w:rPr>
          <w:rFonts w:hint="cs"/>
          <w:rtl/>
        </w:rPr>
        <w:t xml:space="preserve">כאשר על הרכבים יש מערכת ניהוג עצמי מבוססת </w:t>
      </w:r>
      <w:r w:rsidR="00503636">
        <w:rPr>
          <w:rFonts w:hint="cs"/>
        </w:rPr>
        <w:t>Ardoino</w:t>
      </w:r>
      <w:r w:rsidR="00503636">
        <w:rPr>
          <w:rFonts w:hint="cs"/>
          <w:rtl/>
        </w:rPr>
        <w:t xml:space="preserve">, וקיימת מערכת מיקרים ותגובות מבוססת </w:t>
      </w:r>
      <w:r w:rsidR="00503636" w:rsidRPr="00503636">
        <w:rPr>
          <w:lang w:val="en-US"/>
        </w:rPr>
        <w:t>Jetson</w:t>
      </w:r>
      <w:r w:rsidR="009F59E5" w:rsidRPr="00503636">
        <w:rPr>
          <w:rFonts w:hint="cs"/>
          <w:rtl/>
          <w:lang w:val="en-US"/>
        </w:rPr>
        <w:t>.</w:t>
      </w:r>
      <w:r w:rsidR="00503636" w:rsidRPr="00503636">
        <w:rPr>
          <w:rFonts w:hint="cs"/>
          <w:rtl/>
          <w:lang w:val="en-US"/>
        </w:rPr>
        <w:t xml:space="preserve"> </w:t>
      </w:r>
      <w:r w:rsidR="009F59E5" w:rsidRPr="00503636">
        <w:rPr>
          <w:rFonts w:hint="cs"/>
          <w:rtl/>
          <w:lang w:val="en-US"/>
        </w:rPr>
        <w:t xml:space="preserve">עבודה עם רכיבים בפעם הראשונה, </w:t>
      </w:r>
      <w:r w:rsidR="00503636">
        <w:rPr>
          <w:rFonts w:hint="cs"/>
          <w:rtl/>
          <w:lang w:val="en-US"/>
        </w:rPr>
        <w:t>ועבודה ב</w:t>
      </w:r>
      <w:r w:rsidR="009F59E5" w:rsidRPr="00503636">
        <w:rPr>
          <w:rFonts w:hint="cs"/>
          <w:rtl/>
          <w:lang w:val="en-US"/>
        </w:rPr>
        <w:t>סביבות פיתוח חדשות.</w:t>
      </w:r>
    </w:p>
    <w:p w14:paraId="06914E5B" w14:textId="7F8539A8" w:rsidR="009F59E5" w:rsidRDefault="00503636" w:rsidP="009F59E5">
      <w:pPr>
        <w:pStyle w:val="ListParagraph"/>
        <w:numPr>
          <w:ilvl w:val="0"/>
          <w:numId w:val="22"/>
        </w:numPr>
        <w:rPr>
          <w:lang w:val="en-US"/>
        </w:rPr>
      </w:pPr>
      <w:r>
        <w:rPr>
          <w:rFonts w:hint="cs"/>
          <w:rtl/>
          <w:lang w:val="en-US"/>
        </w:rPr>
        <w:t>תוכנה המקרינה</w:t>
      </w:r>
      <w:r w:rsidR="009F59E5">
        <w:rPr>
          <w:rFonts w:hint="cs"/>
          <w:rtl/>
          <w:lang w:val="en-US"/>
        </w:rPr>
        <w:t xml:space="preserve"> המפה בעלת חוקי תנועה דינמים: שימוש במקרן שיקרין מפה שאת חוקי התנועה שלה ניתן לשנות באפון דינאמי.</w:t>
      </w:r>
    </w:p>
    <w:p w14:paraId="7C849160" w14:textId="4831426F" w:rsidR="0079503C" w:rsidRPr="009F59E5" w:rsidRDefault="00B216FF" w:rsidP="009F59E5">
      <w:pPr>
        <w:pStyle w:val="ListParagraph"/>
        <w:numPr>
          <w:ilvl w:val="0"/>
          <w:numId w:val="22"/>
        </w:numPr>
        <w:rPr>
          <w:lang w:val="en-US"/>
        </w:rPr>
      </w:pPr>
      <w:r>
        <w:rPr>
          <w:rFonts w:hint="cs"/>
          <w:rtl/>
        </w:rPr>
        <w:t xml:space="preserve"> </w:t>
      </w:r>
      <w:r w:rsidR="009F59E5">
        <w:rPr>
          <w:rFonts w:hint="cs"/>
          <w:rtl/>
        </w:rPr>
        <w:t xml:space="preserve">הגדרת </w:t>
      </w:r>
      <w:r w:rsidR="009F59E5">
        <w:rPr>
          <w:rFonts w:hint="cs"/>
        </w:rPr>
        <w:t>GPS</w:t>
      </w:r>
      <w:r w:rsidR="009F59E5">
        <w:rPr>
          <w:rFonts w:hint="cs"/>
          <w:rtl/>
        </w:rPr>
        <w:t xml:space="preserve"> בתוך מבנה בשטח קטן: שימוש בסורק ברקוד על קוד הממוקם על משטח הנסיעה.</w:t>
      </w:r>
    </w:p>
    <w:p w14:paraId="0D160914" w14:textId="3AB25B9C" w:rsidR="009F59E5" w:rsidRPr="00503636" w:rsidRDefault="00503636" w:rsidP="00503636">
      <w:pPr>
        <w:ind w:left="147"/>
        <w:rPr>
          <w:lang w:val="en-US"/>
        </w:rPr>
      </w:pPr>
      <w:r>
        <w:rPr>
          <w:rFonts w:hint="cs"/>
          <w:rtl/>
          <w:lang w:val="en-US"/>
        </w:rPr>
        <w:t xml:space="preserve">הסיבה שעדיין לא חשבו על הצורך בעיר חכמה הוא שתחום הרכבים האוטונומיים כרגע עוד בפיתוח, </w:t>
      </w:r>
      <w:r w:rsidR="00A44D14">
        <w:rPr>
          <w:rFonts w:hint="cs"/>
          <w:rtl/>
          <w:lang w:val="en-US"/>
        </w:rPr>
        <w:t xml:space="preserve">ואפשרויות השימוש ברכבים האוטונומיים עדיין לא נבדקו בצורה ממשית </w:t>
      </w:r>
      <w:r>
        <w:rPr>
          <w:rFonts w:hint="cs"/>
          <w:rtl/>
          <w:lang w:val="en-US"/>
        </w:rPr>
        <w:t>לדעתנו הפרוייקט חדשני ופורץ דרך בכל הנוגע לשינוי חוקי התנועה באופן דינאמי</w:t>
      </w:r>
      <w:r w:rsidR="00A44D14">
        <w:rPr>
          <w:rFonts w:hint="cs"/>
          <w:rtl/>
          <w:lang w:val="en-US"/>
        </w:rPr>
        <w:t xml:space="preserve"> ומניעת עומסי התנועה.</w:t>
      </w:r>
    </w:p>
    <w:p w14:paraId="1078A328" w14:textId="570A3897" w:rsidR="0079503C" w:rsidRPr="0079503C" w:rsidRDefault="0079503C" w:rsidP="00E2318C">
      <w:pPr>
        <w:rPr>
          <w:rtl/>
        </w:rPr>
      </w:pPr>
    </w:p>
    <w:p w14:paraId="6E1528EC" w14:textId="3C57D44F" w:rsidR="00C42022" w:rsidRPr="00080D9C" w:rsidRDefault="00C42022" w:rsidP="00E2318C">
      <w:pPr>
        <w:rPr>
          <w:color w:val="A6A6A6" w:themeColor="background1" w:themeShade="A6"/>
          <w:rtl/>
        </w:rPr>
      </w:pPr>
      <w:r w:rsidRPr="00080D9C">
        <w:rPr>
          <w:rFonts w:hint="cs"/>
          <w:color w:val="A6A6A6" w:themeColor="background1" w:themeShade="A6"/>
          <w:rtl/>
        </w:rPr>
        <w:t>הגדרת הבעיה או הצורך שהפרויקט פותר. ניתוח הבעיה, הצגת המורכבות של אופן פתרון הבעיה. מדוע לדעתכם, לא היה פתרון לבעיה עד היום (למשל טכנולוגיה חדשה, אף אחד לא חשב על פתרון וכ"ו)? בהנחה, שהבעיה נפתרת</w:t>
      </w:r>
      <w:r w:rsidR="00B508E2" w:rsidRPr="00080D9C">
        <w:rPr>
          <w:rFonts w:hint="cs"/>
          <w:color w:val="A6A6A6" w:themeColor="background1" w:themeShade="A6"/>
          <w:rtl/>
        </w:rPr>
        <w:t xml:space="preserve"> (ולא חשוב כיצד)</w:t>
      </w:r>
      <w:r w:rsidRPr="00080D9C">
        <w:rPr>
          <w:rFonts w:hint="cs"/>
          <w:color w:val="A6A6A6" w:themeColor="background1" w:themeShade="A6"/>
          <w:rtl/>
        </w:rPr>
        <w:t>, מה החדשנות שתיווצר בעקבות פתרון הבעיה (לא מדובר בחדשנות של עצם מימוש הפרויקט, הכוונה היא ליכולת החדשה שנוצרת לאחר יצירת הפתרון?</w:t>
      </w:r>
      <w:r w:rsidR="00E17C75" w:rsidRPr="00080D9C">
        <w:rPr>
          <w:rFonts w:hint="cs"/>
          <w:color w:val="A6A6A6" w:themeColor="background1" w:themeShade="A6"/>
          <w:rtl/>
        </w:rPr>
        <w:t xml:space="preserve"> (</w:t>
      </w:r>
      <w:r w:rsidR="006B43B8"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4D4D22F3" w14:textId="6C0E1D63" w:rsidR="00B508E2" w:rsidRDefault="00B508E2" w:rsidP="007D7C4B">
      <w:pPr>
        <w:pStyle w:val="Heading1"/>
        <w:rPr>
          <w:rtl/>
        </w:rPr>
      </w:pPr>
      <w:bookmarkStart w:id="7" w:name="_Toc83230798"/>
      <w:r>
        <w:rPr>
          <w:shd w:val="clear" w:color="auto" w:fill="FFFFFF"/>
          <w:rtl/>
        </w:rPr>
        <w:t>דרכי פתרון הבעיה</w:t>
      </w:r>
      <w:bookmarkEnd w:id="7"/>
    </w:p>
    <w:p w14:paraId="091FE3CF" w14:textId="7A4C92B8" w:rsidR="00E40B6F" w:rsidRPr="00CC3012" w:rsidRDefault="00A44D14" w:rsidP="00E40B6F">
      <w:pPr>
        <w:rPr>
          <w:rtl/>
          <w:lang w:val="en-US"/>
        </w:rPr>
      </w:pPr>
      <w:r>
        <w:rPr>
          <w:rFonts w:hint="cs"/>
          <w:rtl/>
        </w:rPr>
        <w:t xml:space="preserve">על מנת לפתור בעיה זו, ננסה לדמות נסיעה של שני רכבים אוטונומיים המדווחים על המיקום שלהם תוך התייחסות לתוכנת המפה הדינאמית שתקבע בעבור המכוניות את חוקי התנועה ואופן הנסיעה. במכוניות יש מערכת ניהוג עצמי מבוססת </w:t>
      </w:r>
      <w:r>
        <w:rPr>
          <w:lang w:val="en-US"/>
        </w:rPr>
        <w:t>Arduino</w:t>
      </w:r>
      <w:r>
        <w:rPr>
          <w:rFonts w:hint="cs"/>
          <w:rtl/>
        </w:rPr>
        <w:t xml:space="preserve">, וקיימת מערכת מיקרים ותגובות מבוססת </w:t>
      </w:r>
      <w:r>
        <w:rPr>
          <w:lang w:val="en-US"/>
        </w:rPr>
        <w:t>Jetson</w:t>
      </w:r>
      <w:r w:rsidR="00E40B6F">
        <w:rPr>
          <w:rFonts w:hint="cs"/>
          <w:rtl/>
          <w:lang w:val="en-US"/>
        </w:rPr>
        <w:t xml:space="preserve">. </w:t>
      </w:r>
      <w:r w:rsidR="00E40B6F">
        <w:rPr>
          <w:rFonts w:hint="cs"/>
          <w:rtl/>
        </w:rPr>
        <w:t>עבור תוכנת המפה, יהיה שרת חיצוני בוא תרוץ תוכנה השולחת המקבלת בזמן אמת את מיקום הרכבים ובעזרת לימוד מכונה מוצאת את הדרך היעילה והמהירה ביותר בעבור הרכבים התחשב בעומסי התנועה ומכשולים בדרך. על מנת לשנות את חוקי התנועה באופן דינאמי נתשמש במקרן שיקרין את המפה על המשטח, וכאשר המפה השתנתה הרכבים יכלו לזהות זאת ישר.</w:t>
      </w:r>
    </w:p>
    <w:p w14:paraId="0131EBDA" w14:textId="322B9292" w:rsidR="00A44D14" w:rsidRPr="00A44D14" w:rsidRDefault="00A44D14" w:rsidP="00E2318C">
      <w:pPr>
        <w:rPr>
          <w:rtl/>
        </w:rPr>
      </w:pPr>
    </w:p>
    <w:p w14:paraId="7CE37545" w14:textId="7BE75025" w:rsidR="00B508E2" w:rsidRDefault="00B508E2" w:rsidP="00E2318C">
      <w:pPr>
        <w:rPr>
          <w:color w:val="A6A6A6" w:themeColor="background1" w:themeShade="A6"/>
          <w:rtl/>
        </w:rPr>
      </w:pPr>
      <w:r w:rsidRPr="00080D9C">
        <w:rPr>
          <w:rFonts w:hint="cs"/>
          <w:color w:val="A6A6A6" w:themeColor="background1" w:themeShade="A6"/>
          <w:rtl/>
        </w:rPr>
        <w:t xml:space="preserve">יש להציע דרכי פתרון עקרוניים, שיהוו מסגרת עליונה למימוש הפרויקט (לפחות בתחילת דרכו). </w:t>
      </w:r>
      <w:r w:rsidR="00B103E7" w:rsidRPr="00080D9C">
        <w:rPr>
          <w:rFonts w:hint="cs"/>
          <w:color w:val="A6A6A6" w:themeColor="background1" w:themeShade="A6"/>
          <w:rtl/>
        </w:rPr>
        <w:t xml:space="preserve">יש לצטט מקור אחד </w:t>
      </w:r>
      <w:sdt>
        <w:sdtPr>
          <w:rPr>
            <w:rFonts w:hint="cs"/>
            <w:color w:val="A6A6A6" w:themeColor="background1" w:themeShade="A6"/>
            <w:rtl/>
          </w:rPr>
          <w:id w:val="15220476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Mac11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[3]</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שעל בסיסו תממשו את אחד הפתרונות לפחות (מאמר הדגל שלכם). </w:t>
      </w:r>
      <w:r w:rsidRPr="00080D9C">
        <w:rPr>
          <w:rFonts w:hint="cs"/>
          <w:color w:val="A6A6A6" w:themeColor="background1" w:themeShade="A6"/>
          <w:rtl/>
        </w:rPr>
        <w:t>אפשר להציע מספר רעיונות שמתוכם במהלך הפרויקט, תבחרו את הפתרון המועדף.</w:t>
      </w:r>
      <w:r w:rsidR="00B103E7" w:rsidRPr="00080D9C">
        <w:rPr>
          <w:rFonts w:hint="cs"/>
          <w:color w:val="A6A6A6" w:themeColor="background1" w:themeShade="A6"/>
          <w:rtl/>
        </w:rPr>
        <w:t xml:space="preserve"> </w:t>
      </w:r>
      <w:r w:rsidRPr="00080D9C">
        <w:rPr>
          <w:rFonts w:hint="cs"/>
          <w:color w:val="A6A6A6" w:themeColor="background1" w:themeShade="A6"/>
          <w:rtl/>
        </w:rPr>
        <w:t xml:space="preserve">חובה לצרף </w:t>
      </w:r>
      <w:r w:rsidR="00B103E7" w:rsidRPr="00080D9C">
        <w:rPr>
          <w:rFonts w:hint="cs"/>
          <w:color w:val="A6A6A6" w:themeColor="background1" w:themeShade="A6"/>
          <w:rtl/>
        </w:rPr>
        <w:t>כ</w:t>
      </w:r>
      <w:r w:rsidR="00E2318C" w:rsidRPr="00080D9C">
        <w:rPr>
          <w:color w:val="A6A6A6" w:themeColor="background1" w:themeShade="A6"/>
          <w:rtl/>
        </w:rPr>
        <w:fldChar w:fldCharType="begin"/>
      </w:r>
      <w:r w:rsidR="00E2318C" w:rsidRPr="00080D9C">
        <w:rPr>
          <w:color w:val="A6A6A6" w:themeColor="background1" w:themeShade="A6"/>
          <w:rtl/>
        </w:rPr>
        <w:instrText xml:space="preserve"> </w:instrText>
      </w:r>
      <w:r w:rsidR="00E2318C" w:rsidRPr="00080D9C">
        <w:rPr>
          <w:rFonts w:hint="cs"/>
          <w:color w:val="A6A6A6" w:themeColor="background1" w:themeShade="A6"/>
        </w:rPr>
        <w:instrText>REF</w:instrText>
      </w:r>
      <w:r w:rsidR="00E2318C" w:rsidRPr="00080D9C">
        <w:rPr>
          <w:rFonts w:hint="cs"/>
          <w:color w:val="A6A6A6" w:themeColor="background1" w:themeShade="A6"/>
          <w:rtl/>
        </w:rPr>
        <w:instrText xml:space="preserve"> _</w:instrText>
      </w:r>
      <w:r w:rsidR="00E2318C" w:rsidRPr="00080D9C">
        <w:rPr>
          <w:rFonts w:hint="cs"/>
          <w:color w:val="A6A6A6" w:themeColor="background1" w:themeShade="A6"/>
        </w:rPr>
        <w:instrText>Ref82854305 \h</w:instrText>
      </w:r>
      <w:r w:rsidR="00E2318C" w:rsidRPr="00080D9C">
        <w:rPr>
          <w:color w:val="A6A6A6" w:themeColor="background1" w:themeShade="A6"/>
          <w:rtl/>
        </w:rPr>
        <w:instrText xml:space="preserve"> </w:instrText>
      </w:r>
      <w:r w:rsidR="00080D9C">
        <w:rPr>
          <w:color w:val="A6A6A6" w:themeColor="background1" w:themeShade="A6"/>
          <w:rtl/>
        </w:rPr>
        <w:instrText xml:space="preserve"> \* </w:instrText>
      </w:r>
      <w:r w:rsidR="00080D9C">
        <w:rPr>
          <w:color w:val="A6A6A6" w:themeColor="background1" w:themeShade="A6"/>
        </w:rPr>
        <w:instrText>MERGEFORMAT</w:instrText>
      </w:r>
      <w:r w:rsidR="00080D9C">
        <w:rPr>
          <w:color w:val="A6A6A6" w:themeColor="background1" w:themeShade="A6"/>
          <w:rtl/>
        </w:rPr>
        <w:instrText xml:space="preserve"> </w:instrText>
      </w:r>
      <w:r w:rsidR="00E2318C" w:rsidRPr="00080D9C">
        <w:rPr>
          <w:color w:val="A6A6A6" w:themeColor="background1" w:themeShade="A6"/>
          <w:rtl/>
        </w:rPr>
      </w:r>
      <w:r w:rsidR="00E2318C" w:rsidRPr="00080D9C">
        <w:rPr>
          <w:color w:val="A6A6A6" w:themeColor="background1" w:themeShade="A6"/>
          <w:rtl/>
        </w:rPr>
        <w:fldChar w:fldCharType="separate"/>
      </w:r>
      <w:r w:rsidR="00354A0D" w:rsidRPr="00080D9C">
        <w:rPr>
          <w:rFonts w:hint="cs"/>
          <w:color w:val="A6A6A6" w:themeColor="background1" w:themeShade="A6"/>
          <w:rtl/>
        </w:rPr>
        <w:t>נספח א - סכמת בלוקים</w:t>
      </w:r>
      <w:r w:rsidR="00E2318C" w:rsidRPr="00080D9C">
        <w:rPr>
          <w:color w:val="A6A6A6" w:themeColor="background1" w:themeShade="A6"/>
          <w:rtl/>
        </w:rPr>
        <w:fldChar w:fldCharType="end"/>
      </w:r>
      <w:r w:rsidR="00B103E7" w:rsidRPr="00080D9C">
        <w:rPr>
          <w:rFonts w:hint="cs"/>
          <w:color w:val="A6A6A6" w:themeColor="background1" w:themeShade="A6"/>
          <w:rtl/>
        </w:rPr>
        <w:t xml:space="preserve">, </w:t>
      </w:r>
      <w:r w:rsidRPr="00080D9C">
        <w:rPr>
          <w:rFonts w:hint="cs"/>
          <w:color w:val="A6A6A6" w:themeColor="background1" w:themeShade="A6"/>
          <w:rtl/>
        </w:rPr>
        <w:t xml:space="preserve">המתארת </w:t>
      </w:r>
      <w:r w:rsidR="00E2318C" w:rsidRPr="00080D9C">
        <w:rPr>
          <w:rFonts w:hint="cs"/>
          <w:color w:val="A6A6A6" w:themeColor="background1" w:themeShade="A6"/>
          <w:rtl/>
        </w:rPr>
        <w:t xml:space="preserve">את </w:t>
      </w:r>
      <w:r w:rsidRPr="00080D9C">
        <w:rPr>
          <w:rFonts w:hint="cs"/>
          <w:color w:val="A6A6A6" w:themeColor="background1" w:themeShade="A6"/>
          <w:rtl/>
        </w:rPr>
        <w:t>מהלך הפתרון המוצע. סכמת הבלוקים חייבת להכיל לפחות 8 בלוקים/אלמנטים המתארים מהלך המכיל לפחות לולאה או התניה אחת לפחות.</w:t>
      </w:r>
      <w:r w:rsidR="00E17C75" w:rsidRPr="00080D9C">
        <w:rPr>
          <w:rFonts w:hint="cs"/>
          <w:color w:val="A6A6A6" w:themeColor="background1" w:themeShade="A6"/>
          <w:rtl/>
        </w:rPr>
        <w:t xml:space="preserve"> (100 מילים לפחות)</w:t>
      </w:r>
    </w:p>
    <w:p w14:paraId="4B000D2D" w14:textId="77777777" w:rsidR="00E40B6F" w:rsidRPr="00080D9C" w:rsidRDefault="00E40B6F" w:rsidP="00E2318C">
      <w:pPr>
        <w:rPr>
          <w:color w:val="A6A6A6" w:themeColor="background1" w:themeShade="A6"/>
          <w:rtl/>
        </w:rPr>
      </w:pPr>
    </w:p>
    <w:p w14:paraId="56EACB26" w14:textId="35E3CDE7" w:rsidR="00B508E2" w:rsidRDefault="00B508E2" w:rsidP="007D7C4B">
      <w:pPr>
        <w:pStyle w:val="Heading1"/>
        <w:rPr>
          <w:rtl/>
        </w:rPr>
      </w:pPr>
      <w:bookmarkStart w:id="8" w:name="_Toc83230799"/>
      <w:r w:rsidRPr="00B508E2">
        <w:rPr>
          <w:rtl/>
        </w:rPr>
        <w:lastRenderedPageBreak/>
        <w:t>תוצר מצופה מהפרויקט</w:t>
      </w:r>
      <w:bookmarkEnd w:id="8"/>
      <w:r w:rsidRPr="00B508E2">
        <w:rPr>
          <w:rtl/>
        </w:rPr>
        <w:t xml:space="preserve"> </w:t>
      </w:r>
    </w:p>
    <w:p w14:paraId="2A1581DE" w14:textId="1C9818FB" w:rsidR="00E40B6F" w:rsidRPr="003D02A2" w:rsidRDefault="00E40B6F" w:rsidP="00E40B6F">
      <w:pPr>
        <w:rPr>
          <w:rtl/>
          <w:lang w:val="en-US"/>
        </w:rPr>
      </w:pPr>
      <w:r>
        <w:rPr>
          <w:rFonts w:hint="cs"/>
          <w:rtl/>
        </w:rPr>
        <w:t xml:space="preserve">אנו מצפים שכתוצאה מהפרוייקט יהיה מחשב/שרת, ובוא רצה תוכנה שמקרינה את המפה לרכבים, במפה הזאת יש מסלולים, חוקי תנועה, ונקודות ציון. כאשר לנו יש משטח שעליו יוקרן המסלול, ועליו יסתובבו שני רכבים מטרת כל רכב היא להגיע מנקודה לנקודה בזמן שהוא מצייט לחוקי התנועה המשתנים, נמנע ממכשולים המוקרנים מהתוכנה, וכמובן לא מתנגש ברכב השני כאשר כל רכב משתמש בלמידת מכונה על מנת לנהוג באופן אוטונומי. כאשר על הרכבים יש מערכת ניהוג עצמי מבוססת ארדואינו, וקיימת מערכת מיקרים ותגובות מבוססת </w:t>
      </w:r>
      <w:r>
        <w:rPr>
          <w:lang w:val="en-US"/>
        </w:rPr>
        <w:t>Jetson</w:t>
      </w:r>
      <w:r>
        <w:rPr>
          <w:rFonts w:hint="cs"/>
          <w:rtl/>
          <w:lang w:val="en-US"/>
        </w:rPr>
        <w:t xml:space="preserve"> </w:t>
      </w:r>
      <w:r w:rsidR="00077F44">
        <w:rPr>
          <w:rFonts w:hint="cs"/>
          <w:rtl/>
          <w:lang w:val="en-US"/>
        </w:rPr>
        <w:t>[2]</w:t>
      </w:r>
    </w:p>
    <w:p w14:paraId="50D8D94F" w14:textId="77777777" w:rsidR="00E40B6F" w:rsidRDefault="00E40B6F" w:rsidP="00E2318C">
      <w:pPr>
        <w:rPr>
          <w:color w:val="A6A6A6" w:themeColor="background1" w:themeShade="A6"/>
          <w:rtl/>
        </w:rPr>
      </w:pPr>
    </w:p>
    <w:p w14:paraId="08EDF097" w14:textId="46128DDB" w:rsidR="00B508E2" w:rsidRPr="00080D9C" w:rsidRDefault="00B508E2" w:rsidP="00E2318C">
      <w:pPr>
        <w:rPr>
          <w:color w:val="A6A6A6" w:themeColor="background1" w:themeShade="A6"/>
          <w:rtl/>
        </w:rPr>
      </w:pPr>
      <w:r w:rsidRPr="00080D9C">
        <w:rPr>
          <w:rFonts w:hint="cs"/>
          <w:color w:val="A6A6A6" w:themeColor="background1" w:themeShade="A6"/>
          <w:rtl/>
        </w:rPr>
        <w:t>תוצר הוא אלמנט מדיד, שלא היה קיים לפני הפרויקט, ונוצר לאחר שהפרויקט הסתיים.</w:t>
      </w:r>
      <w:r w:rsidR="0002534F" w:rsidRPr="00080D9C">
        <w:rPr>
          <w:rFonts w:hint="cs"/>
          <w:color w:val="A6A6A6" w:themeColor="background1" w:themeShade="A6"/>
          <w:rtl/>
        </w:rPr>
        <w:t xml:space="preserve"> כלומר </w:t>
      </w:r>
      <w:r w:rsidRPr="00080D9C">
        <w:rPr>
          <w:color w:val="A6A6A6" w:themeColor="background1" w:themeShade="A6"/>
          <w:rtl/>
        </w:rPr>
        <w:t xml:space="preserve">מה נקבל בסוף הפרויקט? </w:t>
      </w:r>
      <w:r w:rsidR="0002534F" w:rsidRPr="00080D9C">
        <w:rPr>
          <w:rFonts w:hint="cs"/>
          <w:color w:val="A6A6A6" w:themeColor="background1" w:themeShade="A6"/>
          <w:rtl/>
        </w:rPr>
        <w:t xml:space="preserve">יש לתאר באופן כללי ביותר: כניסות יציאות, כיוונון </w:t>
      </w:r>
      <w:r w:rsidR="0002534F" w:rsidRPr="00080D9C">
        <w:rPr>
          <w:rFonts w:hint="cs"/>
          <w:color w:val="A6A6A6" w:themeColor="background1" w:themeShade="A6"/>
        </w:rPr>
        <w:t>SETUP</w:t>
      </w:r>
      <w:r w:rsidR="0002534F" w:rsidRPr="00080D9C">
        <w:rPr>
          <w:rFonts w:hint="cs"/>
          <w:color w:val="A6A6A6" w:themeColor="background1" w:themeShade="A6"/>
          <w:rtl/>
        </w:rPr>
        <w:t xml:space="preserve">, ממשק משתמש, בסיס נתונים, חומרה, אופן תפעול, מערכת בדיקה וכ"ו. יש לתאר </w:t>
      </w:r>
      <w:r w:rsidRPr="00080D9C">
        <w:rPr>
          <w:color w:val="A6A6A6" w:themeColor="background1" w:themeShade="A6"/>
          <w:rtl/>
        </w:rPr>
        <w:t xml:space="preserve">איך </w:t>
      </w:r>
      <w:r w:rsidR="0002534F" w:rsidRPr="00080D9C">
        <w:rPr>
          <w:rFonts w:hint="cs"/>
          <w:color w:val="A6A6A6" w:themeColor="background1" w:themeShade="A6"/>
          <w:rtl/>
        </w:rPr>
        <w:t>הפרויקט יעבוד מרגע ההפעלה ועד קבלת תוצאה רצויה.</w:t>
      </w:r>
      <w:r w:rsidR="00881AAA" w:rsidRPr="00080D9C">
        <w:rPr>
          <w:rFonts w:hint="cs"/>
          <w:color w:val="A6A6A6" w:themeColor="background1" w:themeShade="A6"/>
          <w:rtl/>
        </w:rPr>
        <w:t xml:space="preserve"> חובה לציין פה יישומים שעשויים להיות לתוצר.</w:t>
      </w:r>
      <w:r w:rsidR="00E17C75" w:rsidRPr="00080D9C">
        <w:rPr>
          <w:rFonts w:hint="cs"/>
          <w:color w:val="A6A6A6" w:themeColor="background1" w:themeShade="A6"/>
          <w:rtl/>
        </w:rPr>
        <w:t xml:space="preserve"> (100 מילים לפחות).</w:t>
      </w:r>
    </w:p>
    <w:p w14:paraId="37658784" w14:textId="2DADEF66" w:rsidR="0002534F" w:rsidRDefault="0002534F" w:rsidP="007D7C4B">
      <w:pPr>
        <w:pStyle w:val="Heading1"/>
        <w:rPr>
          <w:rtl/>
        </w:rPr>
      </w:pPr>
      <w:bookmarkStart w:id="9" w:name="_Toc83230800"/>
      <w:r w:rsidRPr="0002534F">
        <w:rPr>
          <w:rtl/>
        </w:rPr>
        <w:t xml:space="preserve">תיאור </w:t>
      </w:r>
      <w:r>
        <w:rPr>
          <w:rFonts w:hint="cs"/>
          <w:rtl/>
        </w:rPr>
        <w:t>רעיון</w:t>
      </w:r>
      <w:r w:rsidRPr="0002534F">
        <w:rPr>
          <w:rtl/>
        </w:rPr>
        <w:t xml:space="preserve"> דומה שיכול להוות השראה</w:t>
      </w:r>
      <w:bookmarkEnd w:id="9"/>
    </w:p>
    <w:p w14:paraId="09154522" w14:textId="39F2F395" w:rsidR="00E40B6F" w:rsidRPr="00077F44" w:rsidRDefault="00E40B6F" w:rsidP="00E2318C">
      <w:pPr>
        <w:rPr>
          <w:rtl/>
        </w:rPr>
      </w:pPr>
      <w:r w:rsidRPr="00077F44">
        <w:rPr>
          <w:rFonts w:hint="cs"/>
          <w:rtl/>
        </w:rPr>
        <w:t>קיימים פרוייקטים במסגרת המכללה של רכב אוטונומי, רצינו לקחת פרוייקט כמודל שאנו יודעים שהוא אפשרי, ועליו לבנות את הפלטפורמה של העיר החכמה. כך</w:t>
      </w:r>
      <w:r w:rsidR="00077F44" w:rsidRPr="00077F44">
        <w:rPr>
          <w:rFonts w:hint="cs"/>
          <w:rtl/>
        </w:rPr>
        <w:t xml:space="preserve"> נוכל להיות נאמנים לפרוייקט קיים עם חידוש שיכול להוביל לפריצת דרך בתחום. כמו כן קיימים מאמרים רבים המציינים את הצורך במכוניות אוטונומיות בשל מניעת תאונות הנובאות משיקול דעת של אדם, אך המאמרים לא עוסקים במציאת פתרון בהתאם ליכולות המכונית והאיטרנט.</w:t>
      </w:r>
    </w:p>
    <w:p w14:paraId="6699B5A7" w14:textId="7D14DCC3" w:rsidR="0002534F" w:rsidRDefault="0002534F" w:rsidP="00E2318C">
      <w:pPr>
        <w:rPr>
          <w:color w:val="A6A6A6" w:themeColor="background1" w:themeShade="A6"/>
          <w:rtl/>
        </w:rPr>
      </w:pPr>
      <w:r w:rsidRPr="00080D9C">
        <w:rPr>
          <w:rFonts w:hint="cs"/>
          <w:color w:val="A6A6A6" w:themeColor="background1" w:themeShade="A6"/>
          <w:rtl/>
        </w:rPr>
        <w:t>מציאת מוצר/פתרון/מאמר/ספר/שיר/סרט/מדע בדיוני/בעל חיים  או כל דבר שיכול להפרות את החשיבה היצירתית שלכם. ההשראה יכולה להיות מתחום אחר, אפילו בצורה שונה לגמרי. המטרה של סעיף זה היא להפגין יצירתיות ומקוריות מחשבה</w:t>
      </w:r>
      <w:r w:rsidR="00881AAA" w:rsidRPr="00080D9C">
        <w:rPr>
          <w:rFonts w:hint="cs"/>
          <w:color w:val="A6A6A6" w:themeColor="background1" w:themeShade="A6"/>
          <w:rtl/>
        </w:rPr>
        <w:t xml:space="preserve">. השראה לא חייבת להיות מוחשית ולא חייבת להיות מציאותית היא אפילו יכולה להיות הזויה. מומלץ לכם, בסעיף זה, לחלום ולעוף על כנפי הדמיון. </w:t>
      </w:r>
      <w:r w:rsidR="00E17C75" w:rsidRPr="00080D9C">
        <w:rPr>
          <w:rFonts w:hint="cs"/>
          <w:color w:val="A6A6A6" w:themeColor="background1" w:themeShade="A6"/>
          <w:rtl/>
        </w:rPr>
        <w:t>(</w:t>
      </w:r>
      <w:r w:rsidR="006F4091"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24662964" w14:textId="7E4EA13D" w:rsidR="00A55E33" w:rsidRDefault="00A55E33" w:rsidP="00E2318C">
      <w:pPr>
        <w:rPr>
          <w:color w:val="A6A6A6" w:themeColor="background1" w:themeShade="A6"/>
          <w:rtl/>
        </w:rPr>
      </w:pPr>
    </w:p>
    <w:p w14:paraId="298C9F0B" w14:textId="79665421" w:rsidR="00A55E33" w:rsidRDefault="00A55E33" w:rsidP="00E2318C">
      <w:pPr>
        <w:rPr>
          <w:color w:val="A6A6A6" w:themeColor="background1" w:themeShade="A6"/>
          <w:rtl/>
        </w:rPr>
      </w:pPr>
    </w:p>
    <w:p w14:paraId="65B6622F" w14:textId="24DF2C6C" w:rsidR="00A55E33" w:rsidRDefault="00A55E33" w:rsidP="00E2318C">
      <w:pPr>
        <w:rPr>
          <w:color w:val="A6A6A6" w:themeColor="background1" w:themeShade="A6"/>
          <w:rtl/>
        </w:rPr>
      </w:pPr>
    </w:p>
    <w:p w14:paraId="20B7E42F" w14:textId="2887A3F5" w:rsidR="00A55E33" w:rsidRDefault="00A55E33" w:rsidP="00E2318C">
      <w:pPr>
        <w:rPr>
          <w:color w:val="A6A6A6" w:themeColor="background1" w:themeShade="A6"/>
          <w:rtl/>
        </w:rPr>
      </w:pPr>
    </w:p>
    <w:p w14:paraId="76A9C54B" w14:textId="32843BED" w:rsidR="00A55E33" w:rsidRDefault="00A55E33" w:rsidP="00E2318C">
      <w:pPr>
        <w:rPr>
          <w:color w:val="A6A6A6" w:themeColor="background1" w:themeShade="A6"/>
          <w:rtl/>
        </w:rPr>
      </w:pPr>
    </w:p>
    <w:p w14:paraId="15FBC380" w14:textId="067442D1" w:rsidR="00A55E33" w:rsidRDefault="00A55E33" w:rsidP="00E2318C">
      <w:pPr>
        <w:rPr>
          <w:color w:val="A6A6A6" w:themeColor="background1" w:themeShade="A6"/>
          <w:rtl/>
        </w:rPr>
      </w:pPr>
    </w:p>
    <w:p w14:paraId="35340E03" w14:textId="58BFC826" w:rsidR="00A55E33" w:rsidRDefault="00A55E33" w:rsidP="00E2318C">
      <w:pPr>
        <w:rPr>
          <w:color w:val="A6A6A6" w:themeColor="background1" w:themeShade="A6"/>
          <w:rtl/>
        </w:rPr>
      </w:pPr>
    </w:p>
    <w:p w14:paraId="506E4FBE" w14:textId="2275A1DD" w:rsidR="00A55E33" w:rsidRDefault="00A55E33" w:rsidP="00E2318C">
      <w:pPr>
        <w:rPr>
          <w:color w:val="A6A6A6" w:themeColor="background1" w:themeShade="A6"/>
          <w:rtl/>
        </w:rPr>
      </w:pPr>
    </w:p>
    <w:p w14:paraId="15CF56C8" w14:textId="2860A31B" w:rsidR="00A55E33" w:rsidRDefault="00A55E33" w:rsidP="00E2318C">
      <w:pPr>
        <w:rPr>
          <w:color w:val="A6A6A6" w:themeColor="background1" w:themeShade="A6"/>
          <w:rtl/>
        </w:rPr>
      </w:pPr>
    </w:p>
    <w:p w14:paraId="1E5E1562" w14:textId="194D172D" w:rsidR="00A55E33" w:rsidRDefault="00A55E33" w:rsidP="00E2318C">
      <w:pPr>
        <w:rPr>
          <w:color w:val="A6A6A6" w:themeColor="background1" w:themeShade="A6"/>
          <w:rtl/>
        </w:rPr>
      </w:pPr>
    </w:p>
    <w:p w14:paraId="3D7EE181" w14:textId="77777777" w:rsidR="00A55E33" w:rsidRPr="00080D9C" w:rsidRDefault="00A55E33" w:rsidP="00E2318C">
      <w:pPr>
        <w:rPr>
          <w:color w:val="A6A6A6" w:themeColor="background1" w:themeShade="A6"/>
          <w:rtl/>
        </w:rPr>
      </w:pPr>
    </w:p>
    <w:p w14:paraId="100B8051" w14:textId="524681E9" w:rsidR="00881AAA" w:rsidRDefault="00881AAA" w:rsidP="007D7C4B">
      <w:pPr>
        <w:pStyle w:val="Heading1"/>
        <w:rPr>
          <w:rtl/>
        </w:rPr>
      </w:pPr>
      <w:bookmarkStart w:id="10" w:name="_Toc83230801"/>
      <w:r w:rsidRPr="00881AAA">
        <w:rPr>
          <w:rtl/>
        </w:rPr>
        <w:lastRenderedPageBreak/>
        <w:t>סיכונים</w:t>
      </w:r>
      <w:r>
        <w:rPr>
          <w:rFonts w:hint="cs"/>
          <w:rtl/>
        </w:rPr>
        <w:t xml:space="preserve">, </w:t>
      </w:r>
      <w:r w:rsidRPr="00881AAA">
        <w:rPr>
          <w:rtl/>
        </w:rPr>
        <w:t xml:space="preserve">אי וודאות </w:t>
      </w:r>
      <w:r>
        <w:rPr>
          <w:rFonts w:hint="cs"/>
          <w:rtl/>
        </w:rPr>
        <w:t>ואילוצי ה</w:t>
      </w:r>
      <w:r w:rsidRPr="00881AAA">
        <w:rPr>
          <w:rtl/>
        </w:rPr>
        <w:t>פרויקט</w:t>
      </w:r>
      <w:bookmarkEnd w:id="10"/>
    </w:p>
    <w:p w14:paraId="722BDC9C" w14:textId="3DE8080C" w:rsidR="00A55E33" w:rsidRPr="00A55E33" w:rsidRDefault="00A55E33" w:rsidP="00E2318C">
      <w:pPr>
        <w:rPr>
          <w:rtl/>
        </w:rPr>
      </w:pPr>
      <w:r w:rsidRPr="00A55E33">
        <w:rPr>
          <w:rFonts w:hint="cs"/>
          <w:rtl/>
        </w:rPr>
        <w:t xml:space="preserve">במסגרת הפרוייקט הנ"ל קיימים סיכונים רבים כמפורט להלן: </w:t>
      </w:r>
    </w:p>
    <w:p w14:paraId="7BE7BA4B" w14:textId="6C400278" w:rsidR="00A55E33" w:rsidRDefault="00A55E33" w:rsidP="00A55E33">
      <w:pPr>
        <w:pStyle w:val="ListParagraph"/>
        <w:numPr>
          <w:ilvl w:val="0"/>
          <w:numId w:val="22"/>
        </w:numPr>
        <w:rPr>
          <w:lang w:val="en-US"/>
        </w:rPr>
      </w:pPr>
      <w:r>
        <w:rPr>
          <w:rFonts w:hint="cs"/>
          <w:rtl/>
        </w:rPr>
        <w:t>הרכבת 2 רכבי צעצוע אוטונומיים:</w:t>
      </w:r>
      <w:r w:rsidRPr="00503636">
        <w:rPr>
          <w:rFonts w:hint="cs"/>
          <w:rtl/>
        </w:rPr>
        <w:t xml:space="preserve"> </w:t>
      </w:r>
      <w:r>
        <w:rPr>
          <w:rFonts w:hint="cs"/>
          <w:rtl/>
        </w:rPr>
        <w:t xml:space="preserve">על הרכבים יש מערכת ניהוג עצמי מבוססת </w:t>
      </w:r>
      <w:r>
        <w:rPr>
          <w:rFonts w:hint="cs"/>
        </w:rPr>
        <w:t>Ardoino</w:t>
      </w:r>
      <w:r>
        <w:rPr>
          <w:rFonts w:hint="cs"/>
          <w:rtl/>
        </w:rPr>
        <w:t xml:space="preserve">, וקיימת מערכת מיקרים ותגובות מבוססת </w:t>
      </w:r>
      <w:r w:rsidRPr="00503636">
        <w:rPr>
          <w:lang w:val="en-US"/>
        </w:rPr>
        <w:t>Jetson</w:t>
      </w:r>
      <w:r w:rsidRPr="00503636">
        <w:rPr>
          <w:rFonts w:hint="cs"/>
          <w:rtl/>
          <w:lang w:val="en-US"/>
        </w:rPr>
        <w:t xml:space="preserve">. עבודה עם רכיבים בפעם הראשונה, </w:t>
      </w:r>
      <w:r>
        <w:rPr>
          <w:rFonts w:hint="cs"/>
          <w:rtl/>
          <w:lang w:val="en-US"/>
        </w:rPr>
        <w:t>ועבודה ב</w:t>
      </w:r>
      <w:r w:rsidRPr="00503636">
        <w:rPr>
          <w:rFonts w:hint="cs"/>
          <w:rtl/>
          <w:lang w:val="en-US"/>
        </w:rPr>
        <w:t>סביבות פיתוח חדשות.</w:t>
      </w:r>
    </w:p>
    <w:p w14:paraId="6EAB9F3D" w14:textId="4D376CC7" w:rsidR="00A55E33" w:rsidRPr="00503636" w:rsidRDefault="00A55E33" w:rsidP="00A55E33">
      <w:pPr>
        <w:pStyle w:val="ListParagraph"/>
        <w:numPr>
          <w:ilvl w:val="0"/>
          <w:numId w:val="22"/>
        </w:numPr>
        <w:rPr>
          <w:lang w:val="en-US"/>
        </w:rPr>
      </w:pPr>
      <w:r>
        <w:rPr>
          <w:rFonts w:hint="cs"/>
          <w:rtl/>
          <w:lang w:val="en-US"/>
        </w:rPr>
        <w:t>עבודה עם למידת מכונה בפעם הרשונה וללא רקע</w:t>
      </w:r>
    </w:p>
    <w:p w14:paraId="03E2C3D7" w14:textId="3CF709CE" w:rsidR="00A55E33" w:rsidRDefault="00A55E33" w:rsidP="00A55E33">
      <w:pPr>
        <w:pStyle w:val="ListParagraph"/>
        <w:numPr>
          <w:ilvl w:val="0"/>
          <w:numId w:val="22"/>
        </w:numPr>
        <w:rPr>
          <w:lang w:val="en-US"/>
        </w:rPr>
      </w:pPr>
      <w:r>
        <w:rPr>
          <w:rFonts w:hint="cs"/>
          <w:rtl/>
          <w:lang w:val="en-US"/>
        </w:rPr>
        <w:t>תוכנה המקרינה המפה בעלת חוקי תנועה דינמים: שימוש במקרן שיקרין מפה שאת חוקי התנועה שלה ניתן לשנות באפון דינאמי, והצגת חוקי התנועה בצורה מעשית לרכב.</w:t>
      </w:r>
    </w:p>
    <w:p w14:paraId="2D7FB47F" w14:textId="6254E25C" w:rsidR="00A55E33" w:rsidRPr="00A55E33" w:rsidRDefault="00A55E33" w:rsidP="00A55E33">
      <w:pPr>
        <w:pStyle w:val="ListParagraph"/>
        <w:numPr>
          <w:ilvl w:val="0"/>
          <w:numId w:val="22"/>
        </w:numPr>
        <w:rPr>
          <w:lang w:val="en-US"/>
        </w:rPr>
      </w:pPr>
      <w:r>
        <w:rPr>
          <w:rFonts w:hint="cs"/>
          <w:rtl/>
        </w:rPr>
        <w:t xml:space="preserve"> הגדרת </w:t>
      </w:r>
      <w:r>
        <w:rPr>
          <w:rFonts w:hint="cs"/>
        </w:rPr>
        <w:t>GPS</w:t>
      </w:r>
      <w:r>
        <w:rPr>
          <w:rFonts w:hint="cs"/>
          <w:rtl/>
        </w:rPr>
        <w:t xml:space="preserve"> בתוך מבנה בשטח קטן: שימוש בסורק ברקוד על קוד הממוקם על משטח הנסיעה כתחליף לרכיב </w:t>
      </w:r>
      <w:r>
        <w:rPr>
          <w:rFonts w:hint="cs"/>
        </w:rPr>
        <w:t>GPS</w:t>
      </w:r>
      <w:r>
        <w:rPr>
          <w:rFonts w:hint="cs"/>
          <w:rtl/>
        </w:rPr>
        <w:t>.</w:t>
      </w:r>
    </w:p>
    <w:p w14:paraId="6D7CDBFB" w14:textId="633085CA" w:rsidR="00A55E33" w:rsidRPr="00A55E33" w:rsidRDefault="00A55E33" w:rsidP="00A55E33">
      <w:pPr>
        <w:pStyle w:val="ListParagraph"/>
        <w:numPr>
          <w:ilvl w:val="0"/>
          <w:numId w:val="22"/>
        </w:numPr>
        <w:rPr>
          <w:lang w:val="en-US"/>
        </w:rPr>
      </w:pPr>
      <w:r>
        <w:rPr>
          <w:rFonts w:hint="cs"/>
          <w:rtl/>
        </w:rPr>
        <w:t>רכיבים אלקטרונים הזמנת ציוד עבור 2 מכוניות.</w:t>
      </w:r>
    </w:p>
    <w:p w14:paraId="57897624" w14:textId="72B0A0C7" w:rsidR="00A55E33" w:rsidRPr="009F59E5" w:rsidRDefault="00A55E33" w:rsidP="00A55E33">
      <w:pPr>
        <w:pStyle w:val="ListParagraph"/>
        <w:numPr>
          <w:ilvl w:val="0"/>
          <w:numId w:val="22"/>
        </w:numPr>
        <w:rPr>
          <w:lang w:val="en-US"/>
        </w:rPr>
      </w:pPr>
      <w:r>
        <w:rPr>
          <w:rFonts w:hint="cs"/>
          <w:rtl/>
          <w:lang w:val="en-US"/>
        </w:rPr>
        <w:t>מקרן ומשטח מספיק גדול שעליו תוקרן המפה.</w:t>
      </w:r>
    </w:p>
    <w:p w14:paraId="09898609" w14:textId="77777777" w:rsidR="00A55E33" w:rsidRPr="00A55E33" w:rsidRDefault="00A55E33" w:rsidP="00E2318C">
      <w:pPr>
        <w:rPr>
          <w:color w:val="A6A6A6" w:themeColor="background1" w:themeShade="A6"/>
          <w:rtl/>
          <w:lang w:val="en-US"/>
        </w:rPr>
      </w:pPr>
    </w:p>
    <w:p w14:paraId="00FA70E7" w14:textId="69B8D0B7" w:rsidR="005D040D" w:rsidRPr="00080D9C" w:rsidRDefault="00881AAA" w:rsidP="00E2318C">
      <w:pPr>
        <w:rPr>
          <w:color w:val="A6A6A6" w:themeColor="background1" w:themeShade="A6"/>
          <w:rtl/>
        </w:rPr>
      </w:pPr>
      <w:r w:rsidRPr="00080D9C">
        <w:rPr>
          <w:color w:val="A6A6A6" w:themeColor="background1" w:themeShade="A6"/>
          <w:rtl/>
        </w:rPr>
        <w:t>תיאור האילוצים המגבילים הקשורים בתכולת הפרויקט כגון טכני, תקציבי או תאריכים מוכתבים</w:t>
      </w:r>
      <w:r w:rsidRPr="00080D9C">
        <w:rPr>
          <w:rFonts w:hint="cs"/>
          <w:color w:val="A6A6A6" w:themeColor="background1" w:themeShade="A6"/>
          <w:rtl/>
        </w:rPr>
        <w:t xml:space="preserve"> מגורמים שונים. </w:t>
      </w:r>
      <w:r w:rsidRPr="00080D9C">
        <w:rPr>
          <w:color w:val="A6A6A6" w:themeColor="background1" w:themeShade="A6"/>
          <w:rtl/>
        </w:rPr>
        <w:t>תיאור ההנחות הקשורות בתכולתו של הפרויקט ובהצעת התכנון השלכותיהן הפוטנציאליות אם יתברר</w:t>
      </w:r>
      <w:r w:rsidRPr="00080D9C">
        <w:rPr>
          <w:rFonts w:hint="cs"/>
          <w:color w:val="A6A6A6" w:themeColor="background1" w:themeShade="A6"/>
          <w:rtl/>
        </w:rPr>
        <w:t xml:space="preserve"> </w:t>
      </w:r>
      <w:r w:rsidRPr="00080D9C">
        <w:rPr>
          <w:color w:val="A6A6A6" w:themeColor="background1" w:themeShade="A6"/>
          <w:rtl/>
        </w:rPr>
        <w:t>שהן שגויות.</w:t>
      </w:r>
      <w:r w:rsidRPr="00080D9C">
        <w:rPr>
          <w:rFonts w:hint="cs"/>
          <w:color w:val="A6A6A6" w:themeColor="background1" w:themeShade="A6"/>
          <w:rtl/>
        </w:rPr>
        <w:t xml:space="preserve"> </w:t>
      </w:r>
      <w:r w:rsidRPr="00080D9C">
        <w:rPr>
          <w:color w:val="A6A6A6" w:themeColor="background1" w:themeShade="A6"/>
          <w:rtl/>
        </w:rPr>
        <w:t>זיהוי הסיכונים הידועים בהצעת התכנון ובהנחות ותיאורם.</w:t>
      </w:r>
      <w:r w:rsidRPr="00080D9C">
        <w:rPr>
          <w:rFonts w:hint="cs"/>
          <w:color w:val="A6A6A6" w:themeColor="background1" w:themeShade="A6"/>
          <w:rtl/>
        </w:rPr>
        <w:t xml:space="preserve"> חובה להציע לפחות שני סיכונים מהותיים והצעה להתמודדות עם כל אחד מהם בהתרחש הסיכון.</w:t>
      </w:r>
      <w:r w:rsidR="00E17C75" w:rsidRPr="00080D9C">
        <w:rPr>
          <w:rFonts w:hint="cs"/>
          <w:color w:val="A6A6A6" w:themeColor="background1" w:themeShade="A6"/>
          <w:rtl/>
        </w:rPr>
        <w:t xml:space="preserve"> (100 מילים לפחות).</w:t>
      </w:r>
    </w:p>
    <w:p w14:paraId="28DFE2C5" w14:textId="6FBE8636" w:rsidR="007D7C4B" w:rsidRPr="006232EB" w:rsidRDefault="007D7C4B">
      <w:pPr>
        <w:bidi w:val="0"/>
        <w:spacing w:after="240" w:line="252" w:lineRule="auto"/>
        <w:ind w:left="0" w:right="0"/>
        <w:jc w:val="left"/>
        <w:rPr>
          <w:lang w:val="en-US"/>
        </w:rPr>
      </w:pPr>
      <w:r>
        <w:rPr>
          <w:rtl/>
        </w:rPr>
        <w:br w:type="page"/>
      </w:r>
    </w:p>
    <w:p w14:paraId="7B2FB662" w14:textId="77777777" w:rsidR="002436A4" w:rsidRDefault="002436A4" w:rsidP="00E2318C">
      <w:pPr>
        <w:rPr>
          <w:rtl/>
        </w:rPr>
      </w:pPr>
    </w:p>
    <w:bookmarkStart w:id="11" w:name="_Toc83230802" w:displacedByCustomXml="next"/>
    <w:sdt>
      <w:sdtPr>
        <w:rPr>
          <w:rFonts w:eastAsiaTheme="minorEastAsia"/>
          <w:caps w:val="0"/>
          <w:color w:val="auto"/>
          <w:sz w:val="22"/>
          <w:szCs w:val="22"/>
          <w:rtl/>
        </w:rPr>
        <w:id w:val="135765659"/>
        <w:docPartObj>
          <w:docPartGallery w:val="Bibliographies"/>
          <w:docPartUnique/>
        </w:docPartObj>
      </w:sdtPr>
      <w:sdtEndPr/>
      <w:sdtContent>
        <w:p w14:paraId="5763162C" w14:textId="018A32D0" w:rsidR="00E2318C" w:rsidRDefault="00E2318C" w:rsidP="007D7C4B">
          <w:pPr>
            <w:pStyle w:val="Heading1"/>
          </w:pPr>
          <w:r>
            <w:rPr>
              <w:rFonts w:hint="cs"/>
              <w:rtl/>
            </w:rPr>
            <w:t>מקורות קריאה</w:t>
          </w:r>
          <w:r w:rsidR="002F6493">
            <w:rPr>
              <w:rFonts w:hint="cs"/>
              <w:rtl/>
            </w:rPr>
            <w:t xml:space="preserve"> </w:t>
          </w:r>
          <w:bookmarkEnd w:id="11"/>
        </w:p>
        <w:sdt>
          <w:sdtPr>
            <w:rPr>
              <w:rtl/>
            </w:rPr>
            <w:id w:val="-573587230"/>
            <w:bibliography/>
          </w:sdtPr>
          <w:sdtEndPr/>
          <w:sdtContent>
            <w:p w14:paraId="76F6E39D" w14:textId="77777777" w:rsidR="00354A0D" w:rsidRDefault="00E2318C">
              <w:pPr>
                <w:rPr>
                  <w:rFonts w:asciiTheme="minorHAnsi" w:hAnsiTheme="minorHAnsi" w:cstheme="minorBidi"/>
                  <w:noProof/>
                  <w:lang w:val="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
                <w:gridCol w:w="8608"/>
              </w:tblGrid>
              <w:tr w:rsidR="00354A0D" w14:paraId="35D0B741" w14:textId="77777777" w:rsidTr="00A55E33">
                <w:trPr>
                  <w:divId w:val="499781543"/>
                  <w:tblCellSpacing w:w="15" w:type="dxa"/>
                </w:trPr>
                <w:tc>
                  <w:tcPr>
                    <w:tcW w:w="254" w:type="pct"/>
                    <w:hideMark/>
                  </w:tcPr>
                  <w:p w14:paraId="7AC7844A" w14:textId="53D6EAB4" w:rsidR="00354A0D" w:rsidRDefault="00354A0D">
                    <w:pPr>
                      <w:pStyle w:val="Bibliography"/>
                      <w:rPr>
                        <w:noProof/>
                        <w:sz w:val="24"/>
                        <w:szCs w:val="24"/>
                      </w:rPr>
                    </w:pPr>
                    <w:r>
                      <w:rPr>
                        <w:rFonts w:hint="cs"/>
                        <w:noProof/>
                        <w:rtl/>
                      </w:rPr>
                      <w:t xml:space="preserve">[1] </w:t>
                    </w:r>
                  </w:p>
                </w:tc>
                <w:tc>
                  <w:tcPr>
                    <w:tcW w:w="0" w:type="auto"/>
                    <w:hideMark/>
                  </w:tcPr>
                  <w:p w14:paraId="532B0E4E" w14:textId="056CD83C" w:rsidR="00354A0D" w:rsidRDefault="0072313C">
                    <w:pPr>
                      <w:pStyle w:val="Bibliography"/>
                      <w:rPr>
                        <w:noProof/>
                        <w:rtl/>
                      </w:rPr>
                    </w:pPr>
                    <w:r>
                      <w:rPr>
                        <w:noProof/>
                        <w:lang w:val="en-US"/>
                      </w:rPr>
                      <w:t>Moshe Asadi &amp; Tracey Oliver</w:t>
                    </w:r>
                    <w:r w:rsidR="00354A0D" w:rsidRPr="00B82138">
                      <w:rPr>
                        <w:rFonts w:hint="cs"/>
                        <w:noProof/>
                        <w:lang w:val="en-US"/>
                      </w:rPr>
                      <w:t>, “</w:t>
                    </w:r>
                    <w:r w:rsidRPr="0072313C">
                      <w:rPr>
                        <w:noProof/>
                        <w:lang w:val="en-US"/>
                      </w:rPr>
                      <w:t>Autonomous vehicles: challenges, opportunities, and future implications for transportation policies</w:t>
                    </w:r>
                    <w:r w:rsidR="00354A0D" w:rsidRPr="00B82138">
                      <w:rPr>
                        <w:rFonts w:hint="cs"/>
                        <w:noProof/>
                        <w:lang w:val="en-US"/>
                      </w:rPr>
                      <w:t xml:space="preserve">” </w:t>
                    </w:r>
                    <w:r>
                      <w:rPr>
                        <w:noProof/>
                        <w:lang w:val="en-US"/>
                      </w:rPr>
                      <w:t>S</w:t>
                    </w:r>
                    <w:r w:rsidRPr="0072313C">
                      <w:rPr>
                        <w:noProof/>
                        <w:lang w:val="en-US"/>
                      </w:rPr>
                      <w:t>pringer</w:t>
                    </w:r>
                    <w:r w:rsidR="00354A0D" w:rsidRPr="00B82138">
                      <w:rPr>
                        <w:rFonts w:hint="cs"/>
                        <w:noProof/>
                        <w:lang w:val="en-US"/>
                      </w:rPr>
                      <w:t xml:space="preserve">, </w:t>
                    </w:r>
                    <w:r>
                      <w:rPr>
                        <w:noProof/>
                        <w:lang w:val="en-US"/>
                      </w:rPr>
                      <w:t>2</w:t>
                    </w:r>
                    <w:r w:rsidR="00354A0D" w:rsidRPr="00B82138">
                      <w:rPr>
                        <w:rFonts w:hint="cs"/>
                        <w:noProof/>
                        <w:lang w:val="en-US"/>
                      </w:rPr>
                      <w:t xml:space="preserve">9 </w:t>
                    </w:r>
                    <w:r>
                      <w:rPr>
                        <w:noProof/>
                        <w:lang w:val="en-US"/>
                      </w:rPr>
                      <w:t>August</w:t>
                    </w:r>
                    <w:r w:rsidR="00354A0D" w:rsidRPr="00B82138">
                      <w:rPr>
                        <w:rFonts w:hint="cs"/>
                        <w:noProof/>
                        <w:lang w:val="en-US"/>
                      </w:rPr>
                      <w:t xml:space="preserve"> </w:t>
                    </w:r>
                    <w:r>
                      <w:rPr>
                        <w:noProof/>
                        <w:lang w:val="en-US"/>
                      </w:rPr>
                      <w:t>2016</w:t>
                    </w:r>
                    <w:r w:rsidR="00354A0D">
                      <w:rPr>
                        <w:rFonts w:hint="cs"/>
                        <w:noProof/>
                        <w:rtl/>
                      </w:rPr>
                      <w:t xml:space="preserve">. </w:t>
                    </w:r>
                    <w:r w:rsidRPr="0072313C">
                      <w:rPr>
                        <w:rFonts w:hint="cs"/>
                        <w:noProof/>
                        <w:lang w:val="en-US"/>
                      </w:rPr>
                      <w:t xml:space="preserve"> </w:t>
                    </w:r>
                    <w:r>
                      <w:rPr>
                        <w:noProof/>
                        <w:lang w:val="en-US"/>
                      </w:rPr>
                      <w:t xml:space="preserve">      </w:t>
                    </w:r>
                    <w:r>
                      <w:rPr>
                        <w:rFonts w:hint="cs"/>
                        <w:noProof/>
                        <w:rtl/>
                      </w:rPr>
                      <w:t>[מקוון].</w:t>
                    </w:r>
                    <w:r w:rsidR="00354A0D">
                      <w:rPr>
                        <w:rFonts w:hint="cs"/>
                        <w:noProof/>
                      </w:rPr>
                      <w:t>Available:</w:t>
                    </w:r>
                    <w:r>
                      <w:t xml:space="preserve"> </w:t>
                    </w:r>
                    <w:r w:rsidRPr="0072313C">
                      <w:rPr>
                        <w:noProof/>
                      </w:rPr>
                      <w:t>https://link.springer.com/article/10.1007/s40534-016-0117-3</w:t>
                    </w:r>
                    <w:r w:rsidR="00354A0D">
                      <w:rPr>
                        <w:rFonts w:hint="cs"/>
                        <w:noProof/>
                        <w:rtl/>
                      </w:rPr>
                      <w:t>.</w:t>
                    </w:r>
                  </w:p>
                </w:tc>
              </w:tr>
              <w:tr w:rsidR="00354A0D" w:rsidRPr="00CC3012" w14:paraId="794B02EE" w14:textId="77777777" w:rsidTr="00A55E33">
                <w:trPr>
                  <w:divId w:val="499781543"/>
                  <w:tblCellSpacing w:w="15" w:type="dxa"/>
                </w:trPr>
                <w:tc>
                  <w:tcPr>
                    <w:tcW w:w="254" w:type="pct"/>
                    <w:hideMark/>
                  </w:tcPr>
                  <w:p w14:paraId="23130830" w14:textId="77777777" w:rsidR="00354A0D" w:rsidRDefault="00354A0D">
                    <w:pPr>
                      <w:pStyle w:val="Bibliography"/>
                      <w:rPr>
                        <w:noProof/>
                        <w:rtl/>
                      </w:rPr>
                    </w:pPr>
                    <w:r>
                      <w:rPr>
                        <w:rFonts w:hint="cs"/>
                        <w:noProof/>
                        <w:rtl/>
                      </w:rPr>
                      <w:t xml:space="preserve">[2] </w:t>
                    </w:r>
                  </w:p>
                </w:tc>
                <w:tc>
                  <w:tcPr>
                    <w:tcW w:w="0" w:type="auto"/>
                    <w:hideMark/>
                  </w:tcPr>
                  <w:p w14:paraId="75F898BA" w14:textId="77777777" w:rsidR="00CC3012" w:rsidRPr="00927B77" w:rsidRDefault="00354A0D">
                    <w:pPr>
                      <w:pStyle w:val="Bibliography"/>
                      <w:rPr>
                        <w:noProof/>
                        <w:lang w:val="en-US"/>
                      </w:rPr>
                    </w:pPr>
                    <w:r>
                      <w:rPr>
                        <w:rFonts w:hint="cs"/>
                        <w:noProof/>
                        <w:rtl/>
                      </w:rPr>
                      <w:t xml:space="preserve">. </w:t>
                    </w:r>
                    <w:r w:rsidR="00CC3012" w:rsidRPr="00927B77">
                      <w:rPr>
                        <w:noProof/>
                        <w:lang w:val="en-US"/>
                      </w:rPr>
                      <w:t xml:space="preserve">Harvey Mudd College, MIT Revision, " MITLL RACECAR-MN", 2020 </w:t>
                    </w:r>
                  </w:p>
                  <w:p w14:paraId="2C2DEF88" w14:textId="53D1B3E4" w:rsidR="00354A0D" w:rsidRPr="00CC3012" w:rsidRDefault="00CC3012">
                    <w:pPr>
                      <w:pStyle w:val="Bibliography"/>
                      <w:rPr>
                        <w:noProof/>
                        <w:rtl/>
                      </w:rPr>
                    </w:pPr>
                    <w:r w:rsidRPr="00CC3012">
                      <w:rPr>
                        <w:rFonts w:hint="cs"/>
                        <w:noProof/>
                        <w:rtl/>
                      </w:rPr>
                      <w:t>[מקוון]</w:t>
                    </w:r>
                    <w:r>
                      <w:rPr>
                        <w:rFonts w:hint="cs"/>
                        <w:noProof/>
                      </w:rPr>
                      <w:t xml:space="preserve"> Available</w:t>
                    </w:r>
                    <w:r w:rsidRPr="00CC3012">
                      <w:rPr>
                        <w:noProof/>
                      </w:rPr>
                      <w:t xml:space="preserve">: https://mitll-racecar-mn.readthedocs.io/en/latest/index.html  </w:t>
                    </w:r>
                  </w:p>
                </w:tc>
              </w:tr>
              <w:tr w:rsidR="00354A0D" w:rsidRPr="00927B77" w14:paraId="17B24C16" w14:textId="77777777" w:rsidTr="00A55E33">
                <w:trPr>
                  <w:divId w:val="499781543"/>
                  <w:tblCellSpacing w:w="15" w:type="dxa"/>
                </w:trPr>
                <w:tc>
                  <w:tcPr>
                    <w:tcW w:w="254" w:type="pct"/>
                    <w:hideMark/>
                  </w:tcPr>
                  <w:p w14:paraId="4DBC4C16" w14:textId="77777777" w:rsidR="00354A0D" w:rsidRDefault="00354A0D">
                    <w:pPr>
                      <w:pStyle w:val="Bibliography"/>
                      <w:rPr>
                        <w:noProof/>
                        <w:rtl/>
                      </w:rPr>
                    </w:pPr>
                    <w:r>
                      <w:rPr>
                        <w:rFonts w:hint="cs"/>
                        <w:noProof/>
                        <w:rtl/>
                      </w:rPr>
                      <w:t xml:space="preserve">[3] </w:t>
                    </w:r>
                  </w:p>
                </w:tc>
                <w:tc>
                  <w:tcPr>
                    <w:tcW w:w="0" w:type="auto"/>
                    <w:hideMark/>
                  </w:tcPr>
                  <w:p w14:paraId="7A4D5D1C" w14:textId="77777777" w:rsidR="00077F44" w:rsidRDefault="00077F44">
                    <w:pPr>
                      <w:pStyle w:val="Bibliography"/>
                      <w:rPr>
                        <w:noProof/>
                        <w:lang w:val="en-US"/>
                      </w:rPr>
                    </w:pPr>
                    <w:r w:rsidRPr="00077F44">
                      <w:rPr>
                        <w:rFonts w:hint="cs"/>
                        <w:noProof/>
                        <w:lang w:val="en-US"/>
                      </w:rPr>
                      <w:t>Yi Wang &amp; W.Y.Sz</w:t>
                    </w:r>
                    <w:r>
                      <w:rPr>
                        <w:noProof/>
                        <w:lang w:val="en-US"/>
                      </w:rPr>
                      <w:t>eto &amp; Ke Han &amp; Terry L. Friesz, "", 19 March 2018</w:t>
                    </w:r>
                  </w:p>
                  <w:p w14:paraId="4BBFC9EC" w14:textId="3CFB02BC" w:rsidR="00354A0D" w:rsidRPr="00077F44" w:rsidRDefault="00077F44">
                    <w:pPr>
                      <w:pStyle w:val="Bibliography"/>
                      <w:rPr>
                        <w:noProof/>
                        <w:lang w:val="en-US"/>
                      </w:rPr>
                    </w:pPr>
                    <w:r>
                      <w:rPr>
                        <w:noProof/>
                        <w:lang w:val="en-US"/>
                      </w:rPr>
                      <w:t>Available :</w:t>
                    </w:r>
                    <w:r w:rsidRPr="00077F44">
                      <w:rPr>
                        <w:lang w:val="en-US"/>
                      </w:rPr>
                      <w:t xml:space="preserve"> </w:t>
                    </w:r>
                    <w:r w:rsidRPr="00077F44">
                      <w:rPr>
                        <w:noProof/>
                        <w:lang w:val="en-US"/>
                      </w:rPr>
                      <w:t>https://www.sciencedirect.com/science/article/pii/S0191261517308056</w:t>
                    </w:r>
                    <w:r>
                      <w:rPr>
                        <w:rFonts w:hint="cs"/>
                        <w:noProof/>
                        <w:rtl/>
                        <w:lang w:val="en-US"/>
                      </w:rPr>
                      <w:t xml:space="preserve"> </w:t>
                    </w:r>
                    <w:r>
                      <w:rPr>
                        <w:noProof/>
                        <w:lang w:val="en-US"/>
                      </w:rPr>
                      <w:t xml:space="preserve"> </w:t>
                    </w:r>
                  </w:p>
                </w:tc>
              </w:tr>
            </w:tbl>
            <w:p w14:paraId="0F567DB0" w14:textId="5336AC45" w:rsidR="00E2318C" w:rsidRDefault="00E2318C">
              <w:r>
                <w:rPr>
                  <w:b/>
                  <w:bCs/>
                  <w:noProof/>
                </w:rPr>
                <w:fldChar w:fldCharType="end"/>
              </w:r>
            </w:p>
          </w:sdtContent>
        </w:sdt>
      </w:sdtContent>
    </w:sdt>
    <w:p w14:paraId="6D228C30" w14:textId="13EFD8EA" w:rsidR="00E2318C" w:rsidRDefault="00E2318C" w:rsidP="00E2318C">
      <w:pPr>
        <w:rPr>
          <w:rtl/>
        </w:rPr>
      </w:pPr>
    </w:p>
    <w:p w14:paraId="3F214BC9" w14:textId="7B65438B" w:rsidR="002436A4" w:rsidRDefault="002436A4" w:rsidP="00E2318C">
      <w:pPr>
        <w:rPr>
          <w:rtl/>
        </w:rPr>
      </w:pPr>
    </w:p>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DE1116">
      <w:pPr>
        <w:pStyle w:val="Heading1"/>
        <w:numPr>
          <w:ilvl w:val="0"/>
          <w:numId w:val="0"/>
        </w:numPr>
        <w:rPr>
          <w:rtl/>
        </w:rPr>
      </w:pPr>
      <w:bookmarkStart w:id="12" w:name="_Toc83230803"/>
      <w:r>
        <w:rPr>
          <w:rFonts w:hint="cs"/>
          <w:rtl/>
        </w:rPr>
        <w:t>רשימת נספחים</w:t>
      </w:r>
      <w:bookmarkEnd w:id="12"/>
    </w:p>
    <w:p w14:paraId="1E2D0DDC" w14:textId="41796333" w:rsidR="0062709E" w:rsidRDefault="0062709E" w:rsidP="0062709E">
      <w:pPr>
        <w:rPr>
          <w:rtl/>
        </w:rPr>
      </w:pPr>
    </w:p>
    <w:p w14:paraId="68DF70CB" w14:textId="77777777" w:rsidR="0062709E" w:rsidRPr="0062709E" w:rsidRDefault="0062709E" w:rsidP="0062709E">
      <w:pPr>
        <w:rPr>
          <w:rtl/>
        </w:rPr>
      </w:pPr>
    </w:p>
    <w:p w14:paraId="6E10FC34" w14:textId="7C78647F" w:rsidR="00FC32E9" w:rsidRDefault="0062709E" w:rsidP="00FC32E9">
      <w:pPr>
        <w:ind w:left="1440"/>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354A0D">
        <w:rPr>
          <w:rFonts w:hint="cs"/>
          <w:rtl/>
        </w:rPr>
        <w:t>נספח א - סכמת בלוקים</w:t>
      </w:r>
      <w:r>
        <w:rPr>
          <w:rtl/>
        </w:rPr>
        <w:fldChar w:fldCharType="end"/>
      </w:r>
    </w:p>
    <w:p w14:paraId="238DAE3C" w14:textId="0D61F6DC" w:rsidR="00FC32E9" w:rsidRDefault="00FC32E9" w:rsidP="00FC32E9">
      <w:pPr>
        <w:ind w:left="1440"/>
        <w:rPr>
          <w:rtl/>
        </w:rPr>
      </w:pPr>
    </w:p>
    <w:p w14:paraId="02481F35" w14:textId="2D3EA8E8" w:rsidR="00FC32E9" w:rsidRDefault="00FC32E9" w:rsidP="00FC32E9">
      <w:pPr>
        <w:ind w:left="1440"/>
        <w:rPr>
          <w:rtl/>
        </w:rPr>
      </w:pPr>
      <w:r>
        <w:rPr>
          <w:rtl/>
        </w:rPr>
        <w:fldChar w:fldCharType="begin"/>
      </w:r>
      <w:r>
        <w:rPr>
          <w:rtl/>
        </w:rPr>
        <w:instrText xml:space="preserve"> </w:instrText>
      </w:r>
      <w:r>
        <w:instrText>REF</w:instrText>
      </w:r>
      <w:r>
        <w:rPr>
          <w:rtl/>
        </w:rPr>
        <w:instrText xml:space="preserve"> _</w:instrText>
      </w:r>
      <w:r>
        <w:instrText>Ref83229839 \h</w:instrText>
      </w:r>
      <w:r>
        <w:rPr>
          <w:rtl/>
        </w:rPr>
        <w:instrText xml:space="preserve"> </w:instrText>
      </w:r>
      <w:r>
        <w:rPr>
          <w:rtl/>
        </w:rPr>
      </w:r>
      <w:r>
        <w:rPr>
          <w:rtl/>
        </w:rPr>
        <w:fldChar w:fldCharType="separate"/>
      </w:r>
      <w:r w:rsidR="00354A0D">
        <w:rPr>
          <w:rFonts w:hint="cs"/>
          <w:rtl/>
        </w:rPr>
        <w:t>נספח ב - טבלת אבני דרך ותוצרים</w:t>
      </w:r>
      <w:r>
        <w:rPr>
          <w:rtl/>
        </w:rPr>
        <w:fldChar w:fldCharType="end"/>
      </w:r>
    </w:p>
    <w:p w14:paraId="37A13D90" w14:textId="77777777" w:rsidR="00354A0D" w:rsidRDefault="0062709E" w:rsidP="00FE00EE">
      <w:pPr>
        <w:ind w:left="1077"/>
        <w:rPr>
          <w:rtl/>
        </w:rPr>
      </w:pPr>
      <w:r>
        <w:rPr>
          <w:rtl/>
        </w:rPr>
        <w:fldChar w:fldCharType="begin"/>
      </w:r>
      <w:r>
        <w:rPr>
          <w:rtl/>
        </w:rPr>
        <w:instrText xml:space="preserve"> </w:instrText>
      </w:r>
      <w:r>
        <w:instrText>REF</w:instrText>
      </w:r>
      <w:r>
        <w:rPr>
          <w:rtl/>
        </w:rPr>
        <w:instrText xml:space="preserve"> _</w:instrText>
      </w:r>
      <w:r>
        <w:instrText>Ref82864318 \h</w:instrText>
      </w:r>
      <w:r>
        <w:rPr>
          <w:rtl/>
        </w:rPr>
        <w:instrText xml:space="preserve"> </w:instrText>
      </w:r>
      <w:r>
        <w:rPr>
          <w:rtl/>
        </w:rPr>
      </w:r>
      <w:r>
        <w:rPr>
          <w:rtl/>
        </w:rPr>
        <w:fldChar w:fldCharType="separate"/>
      </w:r>
    </w:p>
    <w:p w14:paraId="4091F66F" w14:textId="4A9F2677" w:rsidR="0062709E" w:rsidRDefault="00354A0D" w:rsidP="0062709E">
      <w:pPr>
        <w:spacing w:line="720" w:lineRule="auto"/>
        <w:ind w:left="1440" w:right="74"/>
        <w:rPr>
          <w:rtl/>
        </w:rPr>
      </w:pPr>
      <w:r>
        <w:rPr>
          <w:rFonts w:hint="cs"/>
          <w:rtl/>
        </w:rPr>
        <w:t>נספח ג - טבלת משימות (לא חובה במסגרת דוח מכין - לפי החלטת המנחה)</w:t>
      </w:r>
      <w:r w:rsidR="0062709E">
        <w:rPr>
          <w:rtl/>
        </w:rPr>
        <w:fldChar w:fldCharType="end"/>
      </w:r>
    </w:p>
    <w:p w14:paraId="607CDFC6" w14:textId="24159483" w:rsidR="00FC32E9" w:rsidRDefault="00FC32E9"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Ref83229852 \h</w:instrText>
      </w:r>
      <w:r>
        <w:rPr>
          <w:rtl/>
        </w:rPr>
        <w:instrText xml:space="preserve"> </w:instrText>
      </w:r>
      <w:r>
        <w:rPr>
          <w:rtl/>
        </w:rPr>
      </w:r>
      <w:r>
        <w:rPr>
          <w:rtl/>
        </w:rPr>
        <w:fldChar w:fldCharType="separate"/>
      </w:r>
      <w:r w:rsidR="00354A0D">
        <w:rPr>
          <w:rFonts w:hint="cs"/>
          <w:rtl/>
        </w:rPr>
        <w:t>נספח ד</w:t>
      </w:r>
      <w:r>
        <w:rPr>
          <w:rtl/>
        </w:rPr>
        <w:fldChar w:fldCharType="end"/>
      </w:r>
    </w:p>
    <w:p w14:paraId="520EB205" w14:textId="6619E774"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354A0D">
        <w:rPr>
          <w:rFonts w:hint="cs"/>
          <w:rtl/>
        </w:rPr>
        <w:t>נספח ה - גאנט (אופציונלי בהתאם לשיקול דעתו של המנחה)</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396D9B80" w:rsidR="002436A4" w:rsidRDefault="00B103E7" w:rsidP="00DE1116">
      <w:pPr>
        <w:pStyle w:val="Heading1"/>
        <w:numPr>
          <w:ilvl w:val="0"/>
          <w:numId w:val="0"/>
        </w:numPr>
        <w:ind w:left="567"/>
        <w:rPr>
          <w:rtl/>
        </w:rPr>
      </w:pPr>
      <w:bookmarkStart w:id="13" w:name="_Ref82854305"/>
      <w:bookmarkStart w:id="14" w:name="_Toc83230804"/>
      <w:r>
        <w:rPr>
          <w:rFonts w:hint="cs"/>
          <w:rtl/>
        </w:rPr>
        <w:lastRenderedPageBreak/>
        <w:t>נספח א - סכמת בלוקים</w:t>
      </w:r>
      <w:bookmarkEnd w:id="13"/>
      <w:bookmarkEnd w:id="14"/>
    </w:p>
    <w:p w14:paraId="79DCE127" w14:textId="29B6850A" w:rsidR="00E2318C" w:rsidRDefault="00E2318C" w:rsidP="00E2318C">
      <w:pPr>
        <w:rPr>
          <w:rtl/>
        </w:rPr>
      </w:pPr>
    </w:p>
    <w:p w14:paraId="5A1A8B73" w14:textId="56956D45" w:rsidR="00E2318C" w:rsidRDefault="00651085" w:rsidP="00E2318C">
      <w:pPr>
        <w:rPr>
          <w:rtl/>
        </w:rPr>
      </w:pPr>
      <w:r>
        <w:rPr>
          <w:rFonts w:hint="cs"/>
          <w:rtl/>
        </w:rPr>
        <w:t>להלן דוגמה לסכמת בלוקים</w:t>
      </w:r>
      <w:r w:rsidR="00E30FBA">
        <w:rPr>
          <w:rFonts w:hint="cs"/>
          <w:rtl/>
        </w:rPr>
        <w:t xml:space="preserve"> אפשרית</w:t>
      </w:r>
      <w:r w:rsidR="001C1CE9">
        <w:rPr>
          <w:rFonts w:hint="cs"/>
          <w:rtl/>
        </w:rPr>
        <w:t>.</w:t>
      </w:r>
    </w:p>
    <w:p w14:paraId="3D8DCAF4" w14:textId="40B43DE4" w:rsidR="001C1CE9" w:rsidRDefault="001C1CE9" w:rsidP="00E2318C">
      <w:pPr>
        <w:rPr>
          <w:rtl/>
        </w:rPr>
      </w:pPr>
      <w:r>
        <w:rPr>
          <w:rFonts w:hint="cs"/>
          <w:rtl/>
        </w:rPr>
        <w:t>הכוונה למינימום 8 בלוקים המסודרים לא ברצף המכילים חיצי כיוון. יש להראות כניסות, יציאות, ממשקים עם אנשים ומערכות, בסיסי נתונים וכ"ו.</w:t>
      </w:r>
    </w:p>
    <w:p w14:paraId="7C077C24" w14:textId="46326405" w:rsidR="00E2318C" w:rsidRDefault="00E2318C" w:rsidP="00E2318C">
      <w:pPr>
        <w:rPr>
          <w:rtl/>
        </w:rPr>
      </w:pPr>
    </w:p>
    <w:p w14:paraId="5919262F" w14:textId="77777777" w:rsidR="00651085" w:rsidRDefault="00651085" w:rsidP="00651085">
      <w:pPr>
        <w:keepNext/>
      </w:pPr>
      <w:r w:rsidRPr="00651085">
        <w:rPr>
          <w:noProof/>
          <w:rtl/>
        </w:rPr>
        <w:drawing>
          <wp:inline distT="0" distB="0" distL="0" distR="0" wp14:anchorId="4FB4A39D" wp14:editId="25F16051">
            <wp:extent cx="5731510" cy="24358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731510" cy="2435860"/>
                    </a:xfrm>
                    <a:prstGeom prst="rect">
                      <a:avLst/>
                    </a:prstGeom>
                  </pic:spPr>
                </pic:pic>
              </a:graphicData>
            </a:graphic>
          </wp:inline>
        </w:drawing>
      </w:r>
    </w:p>
    <w:p w14:paraId="1633DFDF" w14:textId="1FD089A4"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54A0D">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9DBD048" w14:textId="745C16DF" w:rsidR="00E2318C" w:rsidRPr="002E4A09" w:rsidRDefault="00E2318C">
      <w:pPr>
        <w:bidi w:val="0"/>
        <w:spacing w:after="240" w:line="252" w:lineRule="auto"/>
        <w:ind w:left="0" w:right="0"/>
        <w:jc w:val="left"/>
        <w:rPr>
          <w:lang w:val="en-US"/>
        </w:rPr>
      </w:pPr>
    </w:p>
    <w:p w14:paraId="515A1F4C" w14:textId="77777777" w:rsidR="00BF1B03" w:rsidRDefault="00BF1B03">
      <w:pPr>
        <w:bidi w:val="0"/>
        <w:spacing w:after="240" w:line="252" w:lineRule="auto"/>
        <w:ind w:left="0" w:right="0"/>
        <w:jc w:val="left"/>
        <w:rPr>
          <w:rFonts w:eastAsiaTheme="majorEastAsia"/>
          <w:caps/>
          <w:color w:val="486113" w:themeColor="accent1" w:themeShade="80"/>
          <w:sz w:val="28"/>
          <w:szCs w:val="28"/>
          <w:rtl/>
        </w:rPr>
      </w:pPr>
      <w:bookmarkStart w:id="15" w:name="_Ref82864309"/>
      <w:r>
        <w:rPr>
          <w:rtl/>
        </w:rPr>
        <w:br w:type="page"/>
      </w:r>
    </w:p>
    <w:p w14:paraId="5204DFDE" w14:textId="1C2BA4B3" w:rsidR="00E2318C" w:rsidRDefault="00E2318C" w:rsidP="00DE1116">
      <w:pPr>
        <w:pStyle w:val="Heading1"/>
        <w:numPr>
          <w:ilvl w:val="0"/>
          <w:numId w:val="0"/>
        </w:numPr>
        <w:rPr>
          <w:rtl/>
        </w:rPr>
      </w:pPr>
      <w:bookmarkStart w:id="16" w:name="_Ref83229839"/>
      <w:bookmarkStart w:id="17" w:name="_Toc83230805"/>
      <w:r>
        <w:rPr>
          <w:rFonts w:hint="cs"/>
          <w:rtl/>
        </w:rPr>
        <w:lastRenderedPageBreak/>
        <w:t>נספח ב - טבלת אבני דרך ותוצרים</w:t>
      </w:r>
      <w:bookmarkEnd w:id="15"/>
      <w:bookmarkEnd w:id="16"/>
      <w:bookmarkEnd w:id="17"/>
    </w:p>
    <w:p w14:paraId="6B322083" w14:textId="06C302F6" w:rsidR="00E2318C" w:rsidRDefault="00E2318C" w:rsidP="00E2318C">
      <w:pPr>
        <w:rPr>
          <w:rtl/>
        </w:rPr>
      </w:pPr>
    </w:p>
    <w:p w14:paraId="1D44B0B8" w14:textId="31B7C707" w:rsidR="00C35BCD" w:rsidRPr="003E076F" w:rsidRDefault="00C35BCD" w:rsidP="00C35BCD">
      <w:pPr>
        <w:rPr>
          <w:rFonts w:eastAsia="Calibri"/>
          <w:rtl/>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p>
    <w:p w14:paraId="6F3C5544" w14:textId="07DB975F" w:rsidR="00C35BCD" w:rsidRPr="003E076F" w:rsidRDefault="00C35BCD" w:rsidP="00C35BCD">
      <w:pPr>
        <w:rPr>
          <w:rFonts w:eastAsia="Calibri"/>
        </w:rPr>
      </w:pP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6"/>
        <w:gridCol w:w="2938"/>
        <w:gridCol w:w="1490"/>
        <w:gridCol w:w="1184"/>
        <w:gridCol w:w="2513"/>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494FEFCF" w:rsidR="00C35BCD" w:rsidRPr="003E076F" w:rsidRDefault="00C35BCD" w:rsidP="00C35BCD">
            <w:pPr>
              <w:pStyle w:val="a2"/>
              <w:jc w:val="left"/>
              <w:rPr>
                <w:rtl/>
              </w:rPr>
            </w:pPr>
            <w:r>
              <w:rPr>
                <w:rFonts w:hint="cs"/>
                <w:rtl/>
              </w:rPr>
              <w:t>24/10/2021</w:t>
            </w:r>
          </w:p>
        </w:tc>
        <w:tc>
          <w:tcPr>
            <w:tcW w:w="1191" w:type="dxa"/>
            <w:vAlign w:val="center"/>
          </w:tcPr>
          <w:p w14:paraId="7B3CAAE8" w14:textId="1AAFAAEC" w:rsidR="00C35BCD" w:rsidRPr="003E076F" w:rsidRDefault="00C35BCD" w:rsidP="00C35BCD">
            <w:pPr>
              <w:pStyle w:val="a2"/>
              <w:jc w:val="left"/>
              <w:rPr>
                <w:rtl/>
              </w:rPr>
            </w:pP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77777777" w:rsidR="00C35BCD" w:rsidRPr="003E076F" w:rsidRDefault="00C35BCD" w:rsidP="00C35BCD">
            <w:pPr>
              <w:pStyle w:val="a2"/>
              <w:jc w:val="left"/>
              <w:rPr>
                <w:rtl/>
              </w:rPr>
            </w:pPr>
          </w:p>
        </w:tc>
        <w:tc>
          <w:tcPr>
            <w:tcW w:w="1418" w:type="dxa"/>
            <w:vAlign w:val="center"/>
          </w:tcPr>
          <w:p w14:paraId="4BAB0094" w14:textId="77777777" w:rsidR="00C35BCD" w:rsidRPr="003E076F" w:rsidRDefault="00C35BCD" w:rsidP="00C35BCD">
            <w:pPr>
              <w:pStyle w:val="a2"/>
              <w:jc w:val="left"/>
              <w:rPr>
                <w:rtl/>
              </w:rPr>
            </w:pPr>
          </w:p>
        </w:tc>
        <w:tc>
          <w:tcPr>
            <w:tcW w:w="1191" w:type="dxa"/>
            <w:vAlign w:val="center"/>
          </w:tcPr>
          <w:p w14:paraId="7A420A00" w14:textId="77777777" w:rsidR="00C35BCD" w:rsidRPr="003E076F" w:rsidRDefault="00C35BCD" w:rsidP="00C35BCD">
            <w:pPr>
              <w:pStyle w:val="a2"/>
              <w:jc w:val="left"/>
              <w:rPr>
                <w:rtl/>
              </w:rPr>
            </w:pPr>
          </w:p>
        </w:tc>
        <w:tc>
          <w:tcPr>
            <w:tcW w:w="2541" w:type="dxa"/>
            <w:vAlign w:val="center"/>
          </w:tcPr>
          <w:p w14:paraId="528692D7" w14:textId="77777777" w:rsidR="00C35BCD" w:rsidRPr="003E076F" w:rsidRDefault="00C35BCD" w:rsidP="00C35BCD">
            <w:pPr>
              <w:pStyle w:val="a2"/>
              <w:jc w:val="left"/>
              <w:rPr>
                <w:rtl/>
              </w:rPr>
            </w:pP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2E7948EE" w:rsidR="00C35BCD" w:rsidRPr="003E076F" w:rsidRDefault="00C35BCD" w:rsidP="00C35BCD">
            <w:pPr>
              <w:pStyle w:val="a2"/>
              <w:jc w:val="left"/>
              <w:rPr>
                <w:rtl/>
              </w:rPr>
            </w:pPr>
            <w:r>
              <w:rPr>
                <w:rFonts w:hint="cs"/>
                <w:rtl/>
              </w:rPr>
              <w:t>16/1/202</w:t>
            </w:r>
            <w:r w:rsidR="009608A5">
              <w:rPr>
                <w:rFonts w:hint="cs"/>
                <w:rtl/>
              </w:rPr>
              <w:t>2</w:t>
            </w:r>
          </w:p>
        </w:tc>
        <w:tc>
          <w:tcPr>
            <w:tcW w:w="1191" w:type="dxa"/>
            <w:vAlign w:val="center"/>
          </w:tcPr>
          <w:p w14:paraId="604C80DB" w14:textId="77777777" w:rsidR="00C35BCD" w:rsidRPr="003E076F" w:rsidRDefault="00C35BCD" w:rsidP="00C35BCD">
            <w:pPr>
              <w:pStyle w:val="a2"/>
              <w:jc w:val="left"/>
              <w:rPr>
                <w:rtl/>
              </w:rPr>
            </w:pP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77777777" w:rsidR="00C35BCD" w:rsidRPr="003E076F" w:rsidRDefault="00C35BCD" w:rsidP="00C35BCD">
            <w:pPr>
              <w:pStyle w:val="a2"/>
              <w:jc w:val="left"/>
              <w:rPr>
                <w:rtl/>
              </w:rPr>
            </w:pPr>
          </w:p>
        </w:tc>
        <w:tc>
          <w:tcPr>
            <w:tcW w:w="1418" w:type="dxa"/>
            <w:vAlign w:val="center"/>
          </w:tcPr>
          <w:p w14:paraId="74CD9579" w14:textId="77777777" w:rsidR="00C35BCD" w:rsidRPr="003E076F" w:rsidRDefault="00C35BCD" w:rsidP="00C35BCD">
            <w:pPr>
              <w:pStyle w:val="a2"/>
              <w:jc w:val="left"/>
              <w:rPr>
                <w:rtl/>
              </w:rPr>
            </w:pPr>
          </w:p>
        </w:tc>
        <w:tc>
          <w:tcPr>
            <w:tcW w:w="1191" w:type="dxa"/>
            <w:vAlign w:val="center"/>
          </w:tcPr>
          <w:p w14:paraId="0DEC42A3" w14:textId="77777777" w:rsidR="00C35BCD" w:rsidRPr="003E076F" w:rsidRDefault="00C35BCD" w:rsidP="00C35BCD">
            <w:pPr>
              <w:pStyle w:val="a2"/>
              <w:jc w:val="left"/>
              <w:rPr>
                <w:rtl/>
              </w:rPr>
            </w:pPr>
          </w:p>
        </w:tc>
        <w:tc>
          <w:tcPr>
            <w:tcW w:w="2541" w:type="dxa"/>
            <w:vAlign w:val="center"/>
          </w:tcPr>
          <w:p w14:paraId="3BC52E79" w14:textId="77777777" w:rsidR="00C35BCD" w:rsidRPr="003E076F" w:rsidRDefault="00C35BCD" w:rsidP="00C35BCD">
            <w:pPr>
              <w:pStyle w:val="a2"/>
              <w:jc w:val="left"/>
              <w:rPr>
                <w:rtl/>
              </w:rPr>
            </w:pP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6E2ABDB8" w:rsidR="00C35BCD" w:rsidRPr="003E076F" w:rsidRDefault="00C35BCD" w:rsidP="00C35BCD">
            <w:pPr>
              <w:pStyle w:val="a2"/>
              <w:jc w:val="left"/>
              <w:rPr>
                <w:rtl/>
              </w:rPr>
            </w:pPr>
            <w:r>
              <w:rPr>
                <w:rFonts w:hint="cs"/>
                <w:rtl/>
              </w:rPr>
              <w:t>12/7/202</w:t>
            </w:r>
            <w:r w:rsidR="009608A5">
              <w:rPr>
                <w:rFonts w:hint="cs"/>
                <w:rtl/>
              </w:rPr>
              <w:t>2</w:t>
            </w:r>
          </w:p>
        </w:tc>
        <w:tc>
          <w:tcPr>
            <w:tcW w:w="1191" w:type="dxa"/>
            <w:vAlign w:val="center"/>
          </w:tcPr>
          <w:p w14:paraId="4BD79DC4" w14:textId="77777777" w:rsidR="00C35BCD" w:rsidRPr="003E076F" w:rsidRDefault="00C35BCD" w:rsidP="00C35BCD">
            <w:pPr>
              <w:pStyle w:val="a2"/>
              <w:jc w:val="left"/>
              <w:rPr>
                <w:rtl/>
              </w:rPr>
            </w:pP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77777777" w:rsidR="00C35BCD" w:rsidRPr="003E076F" w:rsidRDefault="00C35BCD" w:rsidP="00C35BCD">
            <w:pPr>
              <w:pStyle w:val="a2"/>
              <w:jc w:val="left"/>
              <w:rPr>
                <w:rtl/>
              </w:rPr>
            </w:pPr>
          </w:p>
        </w:tc>
        <w:tc>
          <w:tcPr>
            <w:tcW w:w="1418" w:type="dxa"/>
            <w:vAlign w:val="center"/>
          </w:tcPr>
          <w:p w14:paraId="3868CAF9" w14:textId="77777777" w:rsidR="00C35BCD" w:rsidRPr="003E076F" w:rsidRDefault="00C35BCD" w:rsidP="00C35BCD">
            <w:pPr>
              <w:pStyle w:val="a2"/>
              <w:jc w:val="left"/>
              <w:rPr>
                <w:rtl/>
              </w:rPr>
            </w:pPr>
          </w:p>
        </w:tc>
        <w:tc>
          <w:tcPr>
            <w:tcW w:w="1191" w:type="dxa"/>
            <w:vAlign w:val="center"/>
          </w:tcPr>
          <w:p w14:paraId="273F8C39" w14:textId="77777777" w:rsidR="00C35BCD" w:rsidRPr="003E076F" w:rsidRDefault="00C35BCD" w:rsidP="00C35BCD">
            <w:pPr>
              <w:pStyle w:val="a2"/>
              <w:jc w:val="left"/>
              <w:rPr>
                <w:rtl/>
              </w:rPr>
            </w:pPr>
          </w:p>
        </w:tc>
        <w:tc>
          <w:tcPr>
            <w:tcW w:w="2541" w:type="dxa"/>
            <w:vAlign w:val="center"/>
          </w:tcPr>
          <w:p w14:paraId="4BF33169" w14:textId="77777777" w:rsidR="00C35BCD" w:rsidRPr="003E076F" w:rsidRDefault="00C35BCD" w:rsidP="00C35BCD">
            <w:pPr>
              <w:pStyle w:val="a2"/>
              <w:jc w:val="left"/>
              <w:rPr>
                <w:rtl/>
              </w:rPr>
            </w:pP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742732E5" w14:textId="2E84A961" w:rsidR="00C35BCD" w:rsidRDefault="007A3699" w:rsidP="00C35BCD">
            <w:pPr>
              <w:pStyle w:val="a2"/>
              <w:jc w:val="left"/>
              <w:rPr>
                <w:rtl/>
              </w:rPr>
            </w:pPr>
            <w:r>
              <w:rPr>
                <w:rFonts w:hint="cs"/>
                <w:rtl/>
              </w:rPr>
              <w:t>לימודי יום 12/7/2022</w:t>
            </w:r>
          </w:p>
          <w:p w14:paraId="529926D0" w14:textId="754D38B0" w:rsidR="007A3699" w:rsidRPr="003E076F" w:rsidRDefault="007A3699" w:rsidP="00C35BCD">
            <w:pPr>
              <w:pStyle w:val="a2"/>
              <w:jc w:val="left"/>
              <w:rPr>
                <w:rtl/>
              </w:rPr>
            </w:pPr>
            <w:r>
              <w:rPr>
                <w:rFonts w:hint="cs"/>
                <w:rtl/>
              </w:rPr>
              <w:t>לימודי ערב 15/9/2022</w:t>
            </w:r>
          </w:p>
        </w:tc>
        <w:tc>
          <w:tcPr>
            <w:tcW w:w="1191" w:type="dxa"/>
            <w:vAlign w:val="center"/>
          </w:tcPr>
          <w:p w14:paraId="5872ED53" w14:textId="77777777" w:rsidR="00C35BCD" w:rsidRPr="003E076F" w:rsidRDefault="00C35BCD" w:rsidP="00C35BCD">
            <w:pPr>
              <w:pStyle w:val="a2"/>
              <w:jc w:val="left"/>
              <w:rPr>
                <w:rtl/>
              </w:rPr>
            </w:pP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2B193D3" w14:textId="1D086ADC" w:rsidR="00FE00EE" w:rsidRDefault="007A3699" w:rsidP="00FE00EE">
      <w:pPr>
        <w:ind w:left="1077"/>
        <w:rPr>
          <w:rtl/>
        </w:rPr>
      </w:pPr>
      <w:r>
        <w:rPr>
          <w:rFonts w:ascii="Calibri" w:eastAsia="Calibri" w:hAnsi="Calibri" w:cs="Arial" w:hint="cs"/>
          <w:b/>
          <w:bCs/>
          <w:rtl/>
        </w:rPr>
        <w:t>הערה</w:t>
      </w:r>
      <w:r w:rsidR="00C35BCD" w:rsidRPr="003E076F">
        <w:rPr>
          <w:rFonts w:ascii="Calibri" w:eastAsia="Calibri" w:hAnsi="Calibri" w:cs="Arial" w:hint="cs"/>
          <w:b/>
          <w:bCs/>
          <w:rtl/>
        </w:rPr>
        <w:t xml:space="preserve"> </w:t>
      </w:r>
      <w:r w:rsidR="00C35BCD" w:rsidRPr="003E076F">
        <w:rPr>
          <w:rFonts w:ascii="Calibri" w:eastAsia="Calibri" w:hAnsi="Calibri" w:cs="Arial"/>
          <w:b/>
          <w:bCs/>
          <w:rtl/>
        </w:rPr>
        <w:t>–</w:t>
      </w:r>
      <w:r w:rsidR="00C35BCD" w:rsidRPr="003E076F">
        <w:rPr>
          <w:rFonts w:ascii="Calibri" w:eastAsia="Calibri" w:hAnsi="Calibri" w:cs="Arial" w:hint="cs"/>
          <w:b/>
          <w:bCs/>
          <w:rtl/>
        </w:rPr>
        <w:t xml:space="preserve"> הצגת תוצר מדיד </w:t>
      </w:r>
      <w:r>
        <w:rPr>
          <w:rFonts w:ascii="Calibri" w:eastAsia="Calibri" w:hAnsi="Calibri" w:cs="Arial" w:hint="cs"/>
          <w:b/>
          <w:bCs/>
          <w:rtl/>
        </w:rPr>
        <w:t xml:space="preserve">בטבלת אבני דרך </w:t>
      </w:r>
      <w:r w:rsidR="00C35BCD" w:rsidRPr="003E076F">
        <w:rPr>
          <w:rFonts w:ascii="Calibri" w:eastAsia="Calibri" w:hAnsi="Calibri" w:cs="Arial" w:hint="cs"/>
          <w:b/>
          <w:bCs/>
          <w:rtl/>
        </w:rPr>
        <w:t xml:space="preserve">במסגרת דוח </w:t>
      </w:r>
      <w:r w:rsidR="00C35BCD">
        <w:rPr>
          <w:rFonts w:ascii="Calibri" w:eastAsia="Calibri" w:hAnsi="Calibri" w:cs="Arial" w:hint="cs"/>
          <w:b/>
          <w:bCs/>
          <w:rtl/>
        </w:rPr>
        <w:t>המכין</w:t>
      </w:r>
      <w:r w:rsidR="00C35BCD" w:rsidRPr="003E076F">
        <w:rPr>
          <w:rFonts w:ascii="Calibri" w:eastAsia="Calibri" w:hAnsi="Calibri" w:cs="Arial" w:hint="cs"/>
          <w:b/>
          <w:bCs/>
          <w:rtl/>
        </w:rPr>
        <w:t xml:space="preserve"> הוא מעיקרי הדוח.</w:t>
      </w:r>
      <w:bookmarkStart w:id="18" w:name="_Ref82864318"/>
    </w:p>
    <w:p w14:paraId="08F8F075" w14:textId="1CBD5AE8" w:rsidR="00E2318C" w:rsidRDefault="00E2318C" w:rsidP="00DE1116">
      <w:pPr>
        <w:pStyle w:val="Heading1"/>
        <w:numPr>
          <w:ilvl w:val="0"/>
          <w:numId w:val="0"/>
        </w:numPr>
        <w:ind w:left="717"/>
        <w:rPr>
          <w:rtl/>
        </w:rPr>
      </w:pPr>
      <w:bookmarkStart w:id="19" w:name="_Toc83230806"/>
      <w:r>
        <w:rPr>
          <w:rFonts w:hint="cs"/>
          <w:rtl/>
        </w:rPr>
        <w:lastRenderedPageBreak/>
        <w:t>נספח ג - טבלת משימות (לא חובה במסגרת דוח מכין - לפי החלטת המנחה)</w:t>
      </w:r>
      <w:bookmarkEnd w:id="18"/>
      <w:bookmarkEnd w:id="19"/>
    </w:p>
    <w:p w14:paraId="2C572817" w14:textId="26A9D146" w:rsidR="00E2318C" w:rsidRDefault="00E2318C" w:rsidP="00E2318C">
      <w:pPr>
        <w:rPr>
          <w:rtl/>
        </w:rPr>
      </w:pPr>
    </w:p>
    <w:p w14:paraId="4AD4186D" w14:textId="2D1914D8" w:rsidR="00C35BCD" w:rsidRDefault="00C35BCD" w:rsidP="00C35BCD">
      <w:pPr>
        <w:rPr>
          <w:rtl/>
        </w:rPr>
      </w:pPr>
      <w:r>
        <w:rPr>
          <w:rFonts w:hint="cs"/>
          <w:rtl/>
        </w:rPr>
        <w:t xml:space="preserve">במסגרת דוח ההתקדמות </w:t>
      </w:r>
      <w:r>
        <w:rPr>
          <w:rtl/>
        </w:rPr>
        <w:t>יש להכין טבלת משימות. (אם טבלת אבני הדרך היא רשימת פרקים, אזי טבלת משימות היא רשימת תתי פרקים). לכל אבן דרך, יש להציג את רשימת המשימות המובילות להשלמת אבן הדרך וקבלת התוצר המדיד (כולל הערכת משך הזמן הנדרש להשלמת כל משימה (טבלה המשימות היא טבלה נפרדת המכילה את כל המשימות יחדיו של כל אבני הדרך. מספור המשימות הוא בהתאם למספור אבני הדרך – 1.1, 1.2 .1.3 וכ"ו).</w:t>
      </w:r>
    </w:p>
    <w:p w14:paraId="45B9FDB1" w14:textId="77777777" w:rsidR="00C35BCD" w:rsidRDefault="00C35BCD" w:rsidP="00C35BCD">
      <w:pPr>
        <w:rPr>
          <w:rtl/>
        </w:rPr>
      </w:pPr>
      <w:r>
        <w:rPr>
          <w:rtl/>
        </w:rPr>
        <w:t>להלן רשימת העמודות שיש לכלול בטבלת המשימות:</w:t>
      </w:r>
    </w:p>
    <w:p w14:paraId="0B463EF4" w14:textId="77777777" w:rsidR="00C35BCD" w:rsidRDefault="00C35BCD" w:rsidP="00C35BCD">
      <w:pPr>
        <w:rPr>
          <w:rtl/>
        </w:rPr>
      </w:pPr>
      <w:r>
        <w:rPr>
          <w:rtl/>
        </w:rPr>
        <w:t>•</w:t>
      </w:r>
      <w:r>
        <w:rPr>
          <w:rtl/>
        </w:rPr>
        <w:tab/>
        <w:t>מספר משימה</w:t>
      </w:r>
    </w:p>
    <w:p w14:paraId="20E9CD57" w14:textId="77777777" w:rsidR="00C35BCD" w:rsidRDefault="00C35BCD" w:rsidP="00C35BCD">
      <w:pPr>
        <w:rPr>
          <w:rtl/>
        </w:rPr>
      </w:pPr>
      <w:r>
        <w:rPr>
          <w:rtl/>
        </w:rPr>
        <w:t>•</w:t>
      </w:r>
      <w:r>
        <w:rPr>
          <w:rtl/>
        </w:rPr>
        <w:tab/>
        <w:t>שם משימה</w:t>
      </w:r>
    </w:p>
    <w:p w14:paraId="44774D02" w14:textId="77777777" w:rsidR="00C35BCD" w:rsidRDefault="00C35BCD" w:rsidP="00C35BCD">
      <w:pPr>
        <w:rPr>
          <w:rtl/>
        </w:rPr>
      </w:pPr>
      <w:r>
        <w:rPr>
          <w:rtl/>
        </w:rPr>
        <w:t>•</w:t>
      </w:r>
      <w:r>
        <w:rPr>
          <w:rtl/>
        </w:rPr>
        <w:tab/>
        <w:t>מועד התחלה משוערך</w:t>
      </w:r>
    </w:p>
    <w:p w14:paraId="2FD22DBA" w14:textId="77777777" w:rsidR="00C35BCD" w:rsidRDefault="00C35BCD" w:rsidP="00C35BCD">
      <w:pPr>
        <w:rPr>
          <w:rtl/>
        </w:rPr>
      </w:pPr>
      <w:r>
        <w:rPr>
          <w:rtl/>
        </w:rPr>
        <w:t>•</w:t>
      </w:r>
      <w:r>
        <w:rPr>
          <w:rtl/>
        </w:rPr>
        <w:tab/>
        <w:t>מועד סיום משוערך</w:t>
      </w:r>
    </w:p>
    <w:p w14:paraId="2D3116E8" w14:textId="77777777" w:rsidR="00C35BCD" w:rsidRDefault="00C35BCD" w:rsidP="00C35BCD">
      <w:pPr>
        <w:rPr>
          <w:rtl/>
        </w:rPr>
      </w:pPr>
      <w:r>
        <w:rPr>
          <w:rtl/>
        </w:rPr>
        <w:t>•</w:t>
      </w:r>
      <w:r>
        <w:rPr>
          <w:rtl/>
        </w:rPr>
        <w:tab/>
        <w:t>הקצעת שעות עבודה</w:t>
      </w:r>
    </w:p>
    <w:p w14:paraId="4F48900E" w14:textId="77777777" w:rsidR="00C35BCD" w:rsidRDefault="00C35BCD" w:rsidP="00C35BCD">
      <w:pPr>
        <w:rPr>
          <w:rtl/>
        </w:rPr>
      </w:pPr>
      <w:r>
        <w:rPr>
          <w:rtl/>
        </w:rPr>
        <w:t>•</w:t>
      </w:r>
      <w:r>
        <w:rPr>
          <w:rtl/>
        </w:rPr>
        <w:tab/>
        <w:t>תוצר ביניים</w:t>
      </w:r>
    </w:p>
    <w:p w14:paraId="2DCB57C2" w14:textId="77777777" w:rsidR="00C35BCD" w:rsidRDefault="00C35BCD" w:rsidP="00C35BCD">
      <w:pPr>
        <w:rPr>
          <w:rtl/>
        </w:rPr>
      </w:pPr>
      <w:r>
        <w:rPr>
          <w:rtl/>
        </w:rPr>
        <w:t>•</w:t>
      </w:r>
      <w:r>
        <w:rPr>
          <w:rtl/>
        </w:rPr>
        <w:tab/>
        <w:t>מועד סיום בפועל</w:t>
      </w:r>
    </w:p>
    <w:p w14:paraId="5BCE38E1" w14:textId="6CF26BD1" w:rsidR="00E2318C" w:rsidRDefault="00C35BCD" w:rsidP="00C35BCD">
      <w:pPr>
        <w:rPr>
          <w:rtl/>
        </w:rPr>
      </w:pPr>
      <w:r>
        <w:rPr>
          <w:rtl/>
        </w:rPr>
        <w:t>•</w:t>
      </w:r>
      <w:r>
        <w:rPr>
          <w:rtl/>
        </w:rPr>
        <w:tab/>
        <w:t>סה"כ שעות בפועל</w:t>
      </w:r>
    </w:p>
    <w:p w14:paraId="4354F4C8" w14:textId="61C2DEFA" w:rsidR="002E4A09" w:rsidRDefault="000B7A3F" w:rsidP="00DE1116">
      <w:pPr>
        <w:pStyle w:val="Heading1"/>
        <w:numPr>
          <w:ilvl w:val="0"/>
          <w:numId w:val="0"/>
        </w:numPr>
        <w:rPr>
          <w:rtl/>
        </w:rPr>
      </w:pPr>
      <w:r>
        <w:rPr>
          <w:rtl/>
        </w:rPr>
        <w:br w:type="page"/>
      </w:r>
      <w:bookmarkStart w:id="20" w:name="_Ref83229852"/>
      <w:bookmarkStart w:id="21" w:name="_Toc83230807"/>
      <w:r>
        <w:rPr>
          <w:rFonts w:hint="cs"/>
          <w:rtl/>
        </w:rPr>
        <w:lastRenderedPageBreak/>
        <w:t>נספח ד</w:t>
      </w:r>
      <w:bookmarkEnd w:id="20"/>
      <w:bookmarkEnd w:id="21"/>
      <w:r>
        <w:rPr>
          <w:rFonts w:hint="cs"/>
          <w:rtl/>
        </w:rPr>
        <w:t xml:space="preserve">  </w:t>
      </w:r>
    </w:p>
    <w:p w14:paraId="7C119BD0" w14:textId="4FC6A8CC" w:rsidR="000B7A3F" w:rsidRDefault="007077AE" w:rsidP="00E2318C">
      <w:pPr>
        <w:rPr>
          <w:rtl/>
        </w:rPr>
      </w:pPr>
      <w:r>
        <w:rPr>
          <w:rFonts w:hint="cs"/>
          <w:rtl/>
        </w:rPr>
        <w:t>במידת הצורך, יש לצרף חתימה על מסמכים רלוונטיים של המרכז האקדמי רופין. הנחיות פרטניות תימסרנ</w:t>
      </w:r>
      <w:r>
        <w:rPr>
          <w:rFonts w:hint="eastAsia"/>
          <w:rtl/>
        </w:rPr>
        <w:t>ה</w:t>
      </w:r>
      <w:r>
        <w:rPr>
          <w:rFonts w:hint="cs"/>
          <w:rtl/>
        </w:rPr>
        <w:t xml:space="preserve"> בעתיד.  </w:t>
      </w:r>
    </w:p>
    <w:p w14:paraId="781797AB" w14:textId="6022D3C8" w:rsidR="002E4A09" w:rsidRDefault="002E4A09" w:rsidP="00E2318C">
      <w:pPr>
        <w:rPr>
          <w:rtl/>
        </w:rPr>
      </w:pPr>
    </w:p>
    <w:p w14:paraId="5316C1FC" w14:textId="77777777" w:rsidR="002E4A09" w:rsidRDefault="002E4A09" w:rsidP="00E2318C">
      <w:pPr>
        <w:rPr>
          <w:rtl/>
        </w:rPr>
        <w:sectPr w:rsidR="002E4A09" w:rsidSect="00654244">
          <w:footerReference w:type="first" r:id="rId17"/>
          <w:type w:val="continuous"/>
          <w:pgSz w:w="11906" w:h="16838" w:code="9"/>
          <w:pgMar w:top="1440" w:right="1440" w:bottom="1440" w:left="1440" w:header="720" w:footer="720" w:gutter="0"/>
          <w:cols w:space="720"/>
          <w:titlePg/>
          <w:bidi/>
          <w:docGrid w:linePitch="360"/>
        </w:sectPr>
      </w:pPr>
    </w:p>
    <w:p w14:paraId="3D5B8F53" w14:textId="0F971419" w:rsidR="002436A4" w:rsidRPr="002436A4" w:rsidRDefault="00537819" w:rsidP="00DE1116">
      <w:pPr>
        <w:pStyle w:val="Heading1"/>
        <w:numPr>
          <w:ilvl w:val="0"/>
          <w:numId w:val="0"/>
        </w:numPr>
        <w:rPr>
          <w:rtl/>
        </w:rPr>
      </w:pPr>
      <w:bookmarkStart w:id="22" w:name="_Ref82864328"/>
      <w:bookmarkStart w:id="23" w:name="_Toc83230808"/>
      <w:r w:rsidRPr="00285958">
        <w:rPr>
          <w:rFonts w:asciiTheme="majorBidi" w:eastAsia="Times New Roman" w:hAnsiTheme="majorBidi" w:cs="Times New Roman"/>
          <w:noProof/>
          <w:rtl/>
        </w:rPr>
        <w:lastRenderedPageBreak/>
        <w:drawing>
          <wp:anchor distT="0" distB="0" distL="114300" distR="114300" simplePos="0" relativeHeight="251661312" behindDoc="0" locked="0" layoutInCell="1" allowOverlap="1" wp14:anchorId="5AD76F55" wp14:editId="3808C091">
            <wp:simplePos x="0" y="0"/>
            <wp:positionH relativeFrom="column">
              <wp:posOffset>-61595</wp:posOffset>
            </wp:positionH>
            <wp:positionV relativeFrom="paragraph">
              <wp:posOffset>1009650</wp:posOffset>
            </wp:positionV>
            <wp:extent cx="9321165" cy="4674235"/>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18"/>
                    <a:stretch>
                      <a:fillRect/>
                    </a:stretch>
                  </pic:blipFill>
                  <pic:spPr>
                    <a:xfrm>
                      <a:off x="0" y="0"/>
                      <a:ext cx="9321165" cy="4674235"/>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0B7A3F">
        <w:rPr>
          <w:rFonts w:hint="cs"/>
          <w:rtl/>
        </w:rPr>
        <w:t>ה</w:t>
      </w:r>
      <w:r w:rsidR="00E2318C">
        <w:rPr>
          <w:rFonts w:hint="cs"/>
          <w:rtl/>
        </w:rPr>
        <w:t xml:space="preserve"> - גאנט (</w:t>
      </w:r>
      <w:r w:rsidR="007077AE">
        <w:rPr>
          <w:rFonts w:hint="cs"/>
          <w:rtl/>
        </w:rPr>
        <w:t>אופציונלי בהתאם לשיקול דעתו של המנחה</w:t>
      </w:r>
      <w:r w:rsidR="00E2318C">
        <w:rPr>
          <w:rFonts w:hint="cs"/>
          <w:rtl/>
        </w:rPr>
        <w:t>)</w:t>
      </w:r>
      <w:bookmarkEnd w:id="22"/>
      <w:bookmarkEnd w:id="23"/>
    </w:p>
    <w:sectPr w:rsidR="002436A4" w:rsidRPr="002436A4" w:rsidSect="00FC32E9">
      <w:headerReference w:type="first" r:id="rId19"/>
      <w:footerReference w:type="first" r:id="rId20"/>
      <w:pgSz w:w="16838" w:h="11906" w:orient="landscape" w:code="9"/>
      <w:pgMar w:top="1440" w:right="1440" w:bottom="1440" w:left="1440" w:header="720" w:footer="720" w:gutter="0"/>
      <w:paperSrc w:first="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6D0A" w14:textId="77777777" w:rsidR="00A02152" w:rsidRDefault="00A02152" w:rsidP="00E2318C">
      <w:r>
        <w:separator/>
      </w:r>
    </w:p>
    <w:p w14:paraId="67B0EE20" w14:textId="77777777" w:rsidR="00A02152" w:rsidRDefault="00A02152" w:rsidP="00E2318C"/>
    <w:p w14:paraId="09AC2522" w14:textId="77777777" w:rsidR="00A02152" w:rsidRDefault="00A02152" w:rsidP="00E2318C"/>
  </w:endnote>
  <w:endnote w:type="continuationSeparator" w:id="0">
    <w:p w14:paraId="60815434" w14:textId="77777777" w:rsidR="00A02152" w:rsidRDefault="00A02152" w:rsidP="00E2318C">
      <w:r>
        <w:continuationSeparator/>
      </w:r>
    </w:p>
    <w:p w14:paraId="5C882714" w14:textId="77777777" w:rsidR="00A02152" w:rsidRDefault="00A02152" w:rsidP="00E2318C"/>
    <w:p w14:paraId="6E502273" w14:textId="77777777" w:rsidR="00A02152" w:rsidRDefault="00A02152"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CC78" w14:textId="77777777" w:rsidR="00B87079" w:rsidRDefault="00B87079" w:rsidP="00E2318C">
    <w:pPr>
      <w:pStyle w:val="Footer"/>
    </w:pPr>
  </w:p>
  <w:p w14:paraId="29FBE66F" w14:textId="77777777" w:rsidR="005667EC" w:rsidRDefault="005667EC"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907CBB" w:rsidRPr="00036DC7" w14:paraId="4634A9E0" w14:textId="77777777" w:rsidTr="00CB2D94">
      <w:trPr>
        <w:trHeight w:val="284"/>
      </w:trPr>
      <w:sdt>
        <w:sdtPr>
          <w:rPr>
            <w:sz w:val="2"/>
            <w:szCs w:val="2"/>
            <w:rtl/>
          </w:rPr>
          <w:alias w:val="הזן תאריך:"/>
          <w:tag w:val="הזן תאריך:"/>
          <w:id w:val="-666626265"/>
          <w:placeholder>
            <w:docPart w:val="239B19959AF2438D8BCE88A9057851D1"/>
          </w:placeholder>
          <w:temporary/>
          <w:showingPlcHdr/>
          <w15:appearance w15:val="hidden"/>
        </w:sdtPr>
        <w:sdtEndPr/>
        <w:sdtContent>
          <w:tc>
            <w:tcPr>
              <w:tcW w:w="1233" w:type="pct"/>
            </w:tcPr>
            <w:p w14:paraId="52E25A24" w14:textId="77777777" w:rsidR="00907CBB" w:rsidRPr="00790AF0" w:rsidRDefault="00B87079" w:rsidP="00E2318C">
              <w:pPr>
                <w:pStyle w:val="Footer"/>
                <w:rPr>
                  <w:sz w:val="2"/>
                  <w:szCs w:val="2"/>
                </w:rPr>
              </w:pPr>
              <w:r w:rsidRPr="00790AF0">
                <w:rPr>
                  <w:rtl/>
                  <w:lang w:eastAsia="he"/>
                </w:rPr>
                <w:t>תאריך</w:t>
              </w:r>
            </w:p>
          </w:tc>
        </w:sdtContent>
      </w:sdt>
      <w:tc>
        <w:tcPr>
          <w:tcW w:w="2591" w:type="pct"/>
        </w:tcPr>
        <w:p w14:paraId="50A8FC3B" w14:textId="31028066" w:rsidR="00907CBB" w:rsidRPr="00CB2D94" w:rsidRDefault="00907CBB" w:rsidP="00E2318C">
          <w:pPr>
            <w:pStyle w:val="Footer"/>
          </w:pPr>
        </w:p>
      </w:tc>
      <w:tc>
        <w:tcPr>
          <w:tcW w:w="1176" w:type="pct"/>
        </w:tcPr>
        <w:p w14:paraId="7DE14583" w14:textId="77777777" w:rsidR="00907CBB" w:rsidRPr="00036DC7" w:rsidRDefault="006A060B"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907CBB" w:rsidRPr="00036DC7" w:rsidRDefault="00907CBB" w:rsidP="00E2318C">
    <w:pPr>
      <w:pStyle w:val="Footer"/>
    </w:pPr>
  </w:p>
  <w:p w14:paraId="1C5EA5B6" w14:textId="77777777" w:rsidR="005667EC" w:rsidRDefault="005667EC"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28B9" w14:textId="25B36DE3" w:rsidR="00B87079" w:rsidRDefault="00B85BCC" w:rsidP="00E2318C">
    <w:pPr>
      <w:pStyle w:val="Footer"/>
    </w:pPr>
    <w:r>
      <w:rPr>
        <w:rStyle w:val="SubtleEmphasis"/>
        <w:b/>
        <w:bCs/>
        <w:noProof/>
        <w:rtl/>
      </w:rPr>
      <w:drawing>
        <wp:anchor distT="0" distB="0" distL="114300" distR="114300" simplePos="0" relativeHeight="251651584" behindDoc="0" locked="0" layoutInCell="1" allowOverlap="1" wp14:anchorId="6F8B585B" wp14:editId="47D7C434">
          <wp:simplePos x="0" y="0"/>
          <wp:positionH relativeFrom="margin">
            <wp:posOffset>102870</wp:posOffset>
          </wp:positionH>
          <wp:positionV relativeFrom="paragraph">
            <wp:posOffset>-9955530</wp:posOffset>
          </wp:positionV>
          <wp:extent cx="5505450" cy="88392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54878298"/>
      <w:docPartObj>
        <w:docPartGallery w:val="Page Numbers (Bottom of Page)"/>
        <w:docPartUnique/>
      </w:docPartObj>
    </w:sdtPr>
    <w:sdtEndPr/>
    <w:sdtContent>
      <w:p w14:paraId="059CF4B6" w14:textId="392482BD" w:rsidR="00654244" w:rsidRDefault="006542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0F77E51B" w:rsidR="00105277" w:rsidRDefault="00105277"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2144619"/>
      <w:docPartObj>
        <w:docPartGallery w:val="Page Numbers (Bottom of Page)"/>
        <w:docPartUnique/>
      </w:docPartObj>
    </w:sdtPr>
    <w:sdtEndPr/>
    <w:sdtContent>
      <w:p w14:paraId="4BE24473" w14:textId="4A58F511" w:rsidR="00FC32E9" w:rsidRDefault="00FC3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4B6706" w:rsidRDefault="004B6706"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E982E" w14:textId="77777777" w:rsidR="00A02152" w:rsidRDefault="00A02152" w:rsidP="00E2318C">
      <w:r>
        <w:separator/>
      </w:r>
    </w:p>
    <w:p w14:paraId="71610622" w14:textId="77777777" w:rsidR="00A02152" w:rsidRDefault="00A02152" w:rsidP="00E2318C"/>
    <w:p w14:paraId="32353612" w14:textId="77777777" w:rsidR="00A02152" w:rsidRDefault="00A02152" w:rsidP="00E2318C"/>
  </w:footnote>
  <w:footnote w:type="continuationSeparator" w:id="0">
    <w:p w14:paraId="3C31A84B" w14:textId="77777777" w:rsidR="00A02152" w:rsidRDefault="00A02152" w:rsidP="00E2318C">
      <w:r>
        <w:continuationSeparator/>
      </w:r>
    </w:p>
    <w:p w14:paraId="581209A8" w14:textId="77777777" w:rsidR="00A02152" w:rsidRDefault="00A02152" w:rsidP="00E2318C"/>
    <w:p w14:paraId="470945A7" w14:textId="77777777" w:rsidR="00A02152" w:rsidRDefault="00A02152" w:rsidP="00E23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D191" w14:textId="77777777" w:rsidR="00B87079" w:rsidRDefault="00B87079" w:rsidP="00E2318C">
    <w:pPr>
      <w:pStyle w:val="Header"/>
    </w:pPr>
  </w:p>
  <w:p w14:paraId="3261A582" w14:textId="77777777" w:rsidR="005667EC" w:rsidRDefault="005667EC"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2DF9" w14:textId="799BDA77" w:rsidR="00907CBB" w:rsidRPr="00036DC7" w:rsidRDefault="00A02152" w:rsidP="00E2318C">
    <w:pPr>
      <w:pStyle w:val="Header"/>
    </w:pPr>
    <w:r>
      <w:rPr>
        <w:noProof/>
      </w:rPr>
      <w:pict w14:anchorId="452A0F5A">
        <v:line id="Straight Connector 10" o:spid="_x0000_s1033"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2.85pt" to="436.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" strokecolor="#90c226 [3204]" strokeweight="1pt">
          <v:stroke endcap="round"/>
        </v:line>
      </w:pict>
    </w:r>
    <w:r>
      <w:rPr>
        <w:noProof/>
      </w:rPr>
      <w:pict w14:anchorId="7BE9CD22">
        <v:shapetype id="_x0000_t202" coordsize="21600,21600" o:spt="202" path="m,l,21600r21600,l21600,xe">
          <v:stroke joinstyle="miter"/>
          <v:path gradientshapeok="t" o:connecttype="rect"/>
        </v:shapetype>
        <v:shape id="Text Box 2" o:spid="_x0000_s1032" type="#_x0000_t202" style="position:absolute;left:0;text-align:left;margin-left:33.8pt;margin-top:-9.85pt;width:369.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" stroked="f">
          <v:textbox style="mso-next-textbox:#Text Box 2;mso-fit-shape-to-text:t">
            <w:txbxContent>
              <w:p w14:paraId="3C9E5CCD" w14:textId="2CAF50F2" w:rsidR="00CB2D94" w:rsidRDefault="00CB2D94" w:rsidP="00E2318C">
                <w:r>
                  <w:rPr>
                    <w:rFonts w:hint="cs"/>
                    <w:rtl/>
                  </w:rPr>
                  <w:t>המחלקה להנדסת חשמל ומחשבים, המרכז ה</w:t>
                </w:r>
                <w:r w:rsidR="002B79D9">
                  <w:rPr>
                    <w:rFonts w:hint="cs"/>
                    <w:rtl/>
                  </w:rPr>
                  <w:t>א</w:t>
                </w:r>
                <w:r>
                  <w:rPr>
                    <w:rFonts w:hint="cs"/>
                    <w:rtl/>
                  </w:rPr>
                  <w:t>קדמי רופין</w:t>
                </w:r>
              </w:p>
            </w:txbxContent>
          </v:textbox>
          <w10:wrap type="square"/>
        </v:shape>
      </w:pict>
    </w:r>
    <w:r>
      <w:rPr>
        <w:noProof/>
      </w:rPr>
      <w:pict w14:anchorId="44C5938E">
        <v:line id="Straight Connector 11" o:spid="_x0000_s1031"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" strokecolor="#90c226 [3204]" strokeweight="1pt">
          <v:stroke endcap="round"/>
        </v:line>
      </w:pict>
    </w:r>
    <w:r w:rsidR="00CB2D94" w:rsidRPr="00CB2D94">
      <w:rPr>
        <w:noProof/>
        <w:rtl/>
      </w:rPr>
      <w:drawing>
        <wp:anchor distT="0" distB="0" distL="114300" distR="114300" simplePos="0" relativeHeight="251665920" behindDoc="0" locked="0" layoutInCell="1" allowOverlap="1" wp14:anchorId="4384822F" wp14:editId="23E2A5D8">
          <wp:simplePos x="0" y="0"/>
          <wp:positionH relativeFrom="column">
            <wp:posOffset>-95885</wp:posOffset>
          </wp:positionH>
          <wp:positionV relativeFrom="paragraph">
            <wp:posOffset>-138315</wp:posOffset>
          </wp:positionV>
          <wp:extent cx="378890" cy="352367"/>
          <wp:effectExtent l="0" t="0" r="254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r w:rsidR="00CB2D94" w:rsidRPr="00036DC7">
      <w:rPr>
        <w:noProof/>
        <w:rtl/>
        <w:lang w:eastAsia="en-US"/>
      </w:rPr>
      <w:drawing>
        <wp:anchor distT="0" distB="0" distL="114300" distR="114300" simplePos="0" relativeHeight="251657728" behindDoc="0" locked="0" layoutInCell="1" allowOverlap="1" wp14:anchorId="13568F80" wp14:editId="4901098A">
          <wp:simplePos x="0" y="0"/>
          <wp:positionH relativeFrom="column">
            <wp:posOffset>5228279</wp:posOffset>
          </wp:positionH>
          <wp:positionV relativeFrom="paragraph">
            <wp:posOffset>-198120</wp:posOffset>
          </wp:positionV>
          <wp:extent cx="575621" cy="487680"/>
          <wp:effectExtent l="0" t="0" r="0" b="7620"/>
          <wp:wrapNone/>
          <wp:docPr id="4"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2"/>
                  <a:stretch>
                    <a:fillRect/>
                  </a:stretch>
                </pic:blipFill>
                <pic:spPr>
                  <a:xfrm>
                    <a:off x="0" y="0"/>
                    <a:ext cx="578587" cy="490193"/>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5667EC" w:rsidRDefault="005667EC"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1484" w14:textId="3ABF6654" w:rsidR="004B6706" w:rsidRDefault="00A02152">
    <w:pPr>
      <w:pStyle w:val="Header"/>
    </w:pPr>
    <w:r>
      <w:rPr>
        <w:noProof/>
      </w:rPr>
      <w:pict w14:anchorId="246B12DD">
        <v:group id="קבוצה 2" o:spid="_x0000_s1028" alt="סרגל צידי דקורטיבי עבור עמוד השער " style="position:absolute;left:0;text-align:left;margin-left:552.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">
          <v:rect id="מלבן 3" o:spid="_x0000_s1029" alt="סרגל צידי דקורטיבי"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" fillcolor="#54a021 [3205]" stroked="f" strokeweight="1.5pt">
            <v:stroke endcap="round"/>
          </v:rect>
          <v:rect id="מלבן 5" o:spid="_x0000_s1030" alt="סרגל צידי דקורטיבי"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" fillcolor="#90c226 [3204]" stroked="f" strokeweight="1.5pt">
            <v:stroke endcap="round"/>
            <o:lock v:ext="edit" aspectratio="t"/>
          </v:rect>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A0B9" w14:textId="7CFEE2EC" w:rsidR="00105277" w:rsidRDefault="00262E1A">
    <w:pPr>
      <w:pStyle w:val="Header"/>
    </w:pPr>
    <w:r w:rsidRPr="00036DC7">
      <w:rPr>
        <w:noProof/>
        <w:rtl/>
        <w:lang w:eastAsia="en-US"/>
      </w:rPr>
      <w:drawing>
        <wp:anchor distT="0" distB="0" distL="114300" distR="114300" simplePos="0" relativeHeight="251653632" behindDoc="0" locked="0" layoutInCell="1" allowOverlap="1" wp14:anchorId="532F0F35" wp14:editId="3B8EED43">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sidR="00A02152">
      <w:rPr>
        <w:noProof/>
      </w:rPr>
      <w:pict w14:anchorId="07C072C0">
        <v:line id="Straight Connector 37" o:spid="_x0000_s1027"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" strokecolor="#90c226 [3204]" strokeweight="1pt">
          <v:stroke endcap="round"/>
        </v:line>
      </w:pict>
    </w:r>
    <w:r w:rsidR="00A02152">
      <w:rPr>
        <w:noProof/>
      </w:rPr>
      <w:pict w14:anchorId="19E72625">
        <v:line id="Straight Connector 36" o:spid="_x0000_s1026"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" strokecolor="#90c226 [3204]" strokeweight="1pt">
          <v:stroke endcap="round"/>
        </v:line>
      </w:pict>
    </w:r>
    <w:r w:rsidRPr="00262E1A">
      <w:rPr>
        <w:noProof/>
        <w:rtl/>
      </w:rPr>
      <w:drawing>
        <wp:anchor distT="0" distB="0" distL="114300" distR="114300" simplePos="0" relativeHeight="251654656" behindDoc="0" locked="0" layoutInCell="1" allowOverlap="1" wp14:anchorId="078F880C" wp14:editId="7530EC2B">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sidR="00A02152">
      <w:rPr>
        <w:noProof/>
      </w:rPr>
      <w:pict w14:anchorId="7F035E21">
        <v:shapetype id="_x0000_t202" coordsize="21600,21600" o:spt="202" path="m,l,21600r21600,l21600,xe">
          <v:stroke joinstyle="miter"/>
          <v:path gradientshapeok="t" o:connecttype="rect"/>
        </v:shapetype>
        <v:shape id="_x0000_s1025" type="#_x0000_t202" style="position:absolute;left:0;text-align:left;margin-left:142.6pt;margin-top:-7.15pt;width:369.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" stroked="f">
          <v:textbox style="mso-fit-shape-to-text:t">
            <w:txbxContent>
              <w:p w14:paraId="529ED11C" w14:textId="77777777" w:rsidR="00262E1A" w:rsidRDefault="00262E1A" w:rsidP="00262E1A">
                <w:pPr>
                  <w:jc w:val="center"/>
                </w:pPr>
                <w:r>
                  <w:rPr>
                    <w:rFonts w:hint="cs"/>
                    <w:rtl/>
                  </w:rPr>
                  <w:t>המחלקה להנדסת חשמל ומחשבים, המרכז הקדמי רופין</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3783F"/>
    <w:multiLevelType w:val="hybridMultilevel"/>
    <w:tmpl w:val="8AAA0274"/>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F32F0"/>
    <w:multiLevelType w:val="hybridMultilevel"/>
    <w:tmpl w:val="4CB2B676"/>
    <w:lvl w:ilvl="0" w:tplc="3F1C6C76">
      <w:start w:val="7"/>
      <w:numFmt w:val="bullet"/>
      <w:lvlText w:val="-"/>
      <w:lvlJc w:val="left"/>
      <w:pPr>
        <w:ind w:left="507" w:hanging="360"/>
      </w:pPr>
      <w:rPr>
        <w:rFonts w:ascii="Tahoma" w:eastAsiaTheme="minorEastAsia" w:hAnsi="Tahoma" w:cs="Tahoma"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8"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0"/>
  </w:num>
  <w:num w:numId="15">
    <w:abstractNumId w:val="12"/>
  </w:num>
  <w:num w:numId="16">
    <w:abstractNumId w:val="12"/>
    <w:lvlOverride w:ilvl="0">
      <w:startOverride w:val="1"/>
    </w:lvlOverride>
  </w:num>
  <w:num w:numId="17">
    <w:abstractNumId w:val="18"/>
  </w:num>
  <w:num w:numId="18">
    <w:abstractNumId w:val="14"/>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tjA0NTczMjYwtDRX0lEKTi0uzszPAykwqgUANJ9t6SwAAAA="/>
  </w:docVars>
  <w:rsids>
    <w:rsidRoot w:val="00B85BCC"/>
    <w:rsid w:val="000121CF"/>
    <w:rsid w:val="0002534F"/>
    <w:rsid w:val="00036DC7"/>
    <w:rsid w:val="00067E02"/>
    <w:rsid w:val="00071676"/>
    <w:rsid w:val="00077F44"/>
    <w:rsid w:val="00080D9C"/>
    <w:rsid w:val="000B6335"/>
    <w:rsid w:val="000B7A3F"/>
    <w:rsid w:val="000C327C"/>
    <w:rsid w:val="000C36BC"/>
    <w:rsid w:val="000F51E9"/>
    <w:rsid w:val="00105277"/>
    <w:rsid w:val="00107CB6"/>
    <w:rsid w:val="0011175D"/>
    <w:rsid w:val="00121A5C"/>
    <w:rsid w:val="0012479D"/>
    <w:rsid w:val="0013333F"/>
    <w:rsid w:val="00154D50"/>
    <w:rsid w:val="00193898"/>
    <w:rsid w:val="001C1CE9"/>
    <w:rsid w:val="002422BD"/>
    <w:rsid w:val="002436A4"/>
    <w:rsid w:val="00262E1A"/>
    <w:rsid w:val="002700BC"/>
    <w:rsid w:val="002B21AE"/>
    <w:rsid w:val="002B79D9"/>
    <w:rsid w:val="002C13C9"/>
    <w:rsid w:val="002D0C9C"/>
    <w:rsid w:val="002E4A09"/>
    <w:rsid w:val="002F6493"/>
    <w:rsid w:val="00312DD5"/>
    <w:rsid w:val="0033593E"/>
    <w:rsid w:val="00354A0D"/>
    <w:rsid w:val="00365D04"/>
    <w:rsid w:val="003B422D"/>
    <w:rsid w:val="003D02A2"/>
    <w:rsid w:val="004332E4"/>
    <w:rsid w:val="00440A01"/>
    <w:rsid w:val="004534A5"/>
    <w:rsid w:val="004566FA"/>
    <w:rsid w:val="00457BCB"/>
    <w:rsid w:val="00495232"/>
    <w:rsid w:val="004A4EC4"/>
    <w:rsid w:val="004B6706"/>
    <w:rsid w:val="00503636"/>
    <w:rsid w:val="005331CA"/>
    <w:rsid w:val="00537819"/>
    <w:rsid w:val="005504AE"/>
    <w:rsid w:val="005667EC"/>
    <w:rsid w:val="005A2E94"/>
    <w:rsid w:val="005D040D"/>
    <w:rsid w:val="006114FC"/>
    <w:rsid w:val="00614B49"/>
    <w:rsid w:val="006232EB"/>
    <w:rsid w:val="0062709E"/>
    <w:rsid w:val="00651085"/>
    <w:rsid w:val="00654244"/>
    <w:rsid w:val="00660B21"/>
    <w:rsid w:val="006929B1"/>
    <w:rsid w:val="006A060B"/>
    <w:rsid w:val="006B26E4"/>
    <w:rsid w:val="006B43B8"/>
    <w:rsid w:val="006E7854"/>
    <w:rsid w:val="006F4091"/>
    <w:rsid w:val="007077AE"/>
    <w:rsid w:val="00714CE5"/>
    <w:rsid w:val="0072313C"/>
    <w:rsid w:val="00736E05"/>
    <w:rsid w:val="00742CBE"/>
    <w:rsid w:val="00765F74"/>
    <w:rsid w:val="007666A2"/>
    <w:rsid w:val="00790AF0"/>
    <w:rsid w:val="0079503C"/>
    <w:rsid w:val="007A3699"/>
    <w:rsid w:val="007C0F21"/>
    <w:rsid w:val="007D7C4B"/>
    <w:rsid w:val="0082122F"/>
    <w:rsid w:val="00822A8D"/>
    <w:rsid w:val="00831731"/>
    <w:rsid w:val="00852FE0"/>
    <w:rsid w:val="00874542"/>
    <w:rsid w:val="00881AAA"/>
    <w:rsid w:val="008A28C0"/>
    <w:rsid w:val="008F2CD2"/>
    <w:rsid w:val="00907CBB"/>
    <w:rsid w:val="00913AE4"/>
    <w:rsid w:val="00927B77"/>
    <w:rsid w:val="009608A5"/>
    <w:rsid w:val="00976A9B"/>
    <w:rsid w:val="0099384F"/>
    <w:rsid w:val="009A32A1"/>
    <w:rsid w:val="009F5954"/>
    <w:rsid w:val="009F59E5"/>
    <w:rsid w:val="00A02152"/>
    <w:rsid w:val="00A1091D"/>
    <w:rsid w:val="00A44D14"/>
    <w:rsid w:val="00A53A9C"/>
    <w:rsid w:val="00A55E33"/>
    <w:rsid w:val="00A72CC5"/>
    <w:rsid w:val="00A96AE6"/>
    <w:rsid w:val="00B103E7"/>
    <w:rsid w:val="00B20243"/>
    <w:rsid w:val="00B216FF"/>
    <w:rsid w:val="00B255E5"/>
    <w:rsid w:val="00B508E2"/>
    <w:rsid w:val="00B55F12"/>
    <w:rsid w:val="00B82138"/>
    <w:rsid w:val="00B83F14"/>
    <w:rsid w:val="00B85BCC"/>
    <w:rsid w:val="00B87079"/>
    <w:rsid w:val="00B94D4A"/>
    <w:rsid w:val="00BA4CD6"/>
    <w:rsid w:val="00BE3711"/>
    <w:rsid w:val="00BF1B03"/>
    <w:rsid w:val="00C35BCD"/>
    <w:rsid w:val="00C41938"/>
    <w:rsid w:val="00C42022"/>
    <w:rsid w:val="00C64B77"/>
    <w:rsid w:val="00CB2D94"/>
    <w:rsid w:val="00CB5473"/>
    <w:rsid w:val="00CC3012"/>
    <w:rsid w:val="00CE6471"/>
    <w:rsid w:val="00D076B0"/>
    <w:rsid w:val="00D11808"/>
    <w:rsid w:val="00D5026F"/>
    <w:rsid w:val="00D65CDA"/>
    <w:rsid w:val="00DA0B66"/>
    <w:rsid w:val="00DE1116"/>
    <w:rsid w:val="00E07D23"/>
    <w:rsid w:val="00E17C75"/>
    <w:rsid w:val="00E2318C"/>
    <w:rsid w:val="00E279B8"/>
    <w:rsid w:val="00E30FBA"/>
    <w:rsid w:val="00E40B6F"/>
    <w:rsid w:val="00E5770B"/>
    <w:rsid w:val="00E756E6"/>
    <w:rsid w:val="00E846FB"/>
    <w:rsid w:val="00EA05B8"/>
    <w:rsid w:val="00EB203B"/>
    <w:rsid w:val="00F02873"/>
    <w:rsid w:val="00F21E1E"/>
    <w:rsid w:val="00F41BAB"/>
    <w:rsid w:val="00FC32E9"/>
    <w:rsid w:val="00FC7887"/>
    <w:rsid w:val="00FC799F"/>
    <w:rsid w:val="00FE0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C220878"/>
  <w15:docId w15:val="{5F0786C5-617F-42B0-AE15-BC84B2D4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B6F"/>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BF1B03"/>
    <w:pPr>
      <w:keepNext/>
      <w:keepLines/>
      <w:numPr>
        <w:numId w:val="19"/>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F02873"/>
    <w:pPr>
      <w:keepNext/>
      <w:keepLines/>
      <w:numPr>
        <w:ilvl w:val="1"/>
        <w:numId w:val="19"/>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19"/>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19"/>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19"/>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19"/>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19"/>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19"/>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19"/>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3"/>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F02873"/>
    <w:rPr>
      <w:rFonts w:ascii="Tahoma" w:eastAsiaTheme="majorEastAsia" w:hAnsi="Tahoma" w:cs="Tahoma"/>
      <w:caps/>
      <w:color w:val="3E7718" w:themeColor="accent2" w:themeShade="BF"/>
      <w:sz w:val="24"/>
      <w:szCs w:val="24"/>
      <w:lang w:val="he-IL" w:bidi="he-IL"/>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tabs>
        <w:tab w:val="right" w:leader="dot" w:pos="9016"/>
      </w:tabs>
      <w:bidi w:val="0"/>
      <w:spacing w:after="100"/>
      <w:ind w:left="0" w:right="74"/>
      <w:jc w:val="left"/>
    </w:pPr>
  </w:style>
  <w:style w:type="paragraph" w:styleId="TOC2">
    <w:name w:val="toc 2"/>
    <w:basedOn w:val="Normal"/>
    <w:next w:val="Normal"/>
    <w:autoRedefine/>
    <w:uiPriority w:val="39"/>
    <w:unhideWhenUsed/>
    <w:rsid w:val="00036DC7"/>
    <w:pPr>
      <w:spacing w:after="100"/>
      <w:ind w:left="220"/>
    </w:pPr>
  </w:style>
  <w:style w:type="paragraph" w:styleId="TOC3">
    <w:name w:val="toc 3"/>
    <w:basedOn w:val="Normal"/>
    <w:next w:val="Normal"/>
    <w:autoRedefine/>
    <w:uiPriority w:val="39"/>
    <w:semiHidden/>
    <w:unhideWhenUsed/>
    <w:rsid w:val="00036DC7"/>
    <w:pPr>
      <w:spacing w:after="100"/>
      <w:ind w:left="440"/>
    </w:pPr>
  </w:style>
  <w:style w:type="paragraph" w:styleId="TOC4">
    <w:name w:val="toc 4"/>
    <w:basedOn w:val="Normal"/>
    <w:next w:val="Normal"/>
    <w:autoRedefine/>
    <w:uiPriority w:val="39"/>
    <w:semiHidden/>
    <w:unhideWhenUsed/>
    <w:rsid w:val="00036DC7"/>
    <w:pPr>
      <w:spacing w:after="100"/>
      <w:ind w:left="660"/>
    </w:pPr>
  </w:style>
  <w:style w:type="paragraph" w:styleId="TOC5">
    <w:name w:val="toc 5"/>
    <w:basedOn w:val="Normal"/>
    <w:next w:val="Normal"/>
    <w:autoRedefine/>
    <w:uiPriority w:val="39"/>
    <w:semiHidden/>
    <w:unhideWhenUsed/>
    <w:rsid w:val="00036DC7"/>
    <w:pPr>
      <w:spacing w:after="100"/>
      <w:ind w:left="880"/>
    </w:pPr>
  </w:style>
  <w:style w:type="paragraph" w:styleId="TOC6">
    <w:name w:val="toc 6"/>
    <w:basedOn w:val="Normal"/>
    <w:next w:val="Normal"/>
    <w:autoRedefine/>
    <w:uiPriority w:val="39"/>
    <w:semiHidden/>
    <w:unhideWhenUsed/>
    <w:rsid w:val="00036DC7"/>
    <w:pPr>
      <w:spacing w:after="100"/>
      <w:ind w:left="1100"/>
    </w:pPr>
  </w:style>
  <w:style w:type="paragraph" w:styleId="TOC7">
    <w:name w:val="toc 7"/>
    <w:basedOn w:val="Normal"/>
    <w:next w:val="Normal"/>
    <w:autoRedefine/>
    <w:uiPriority w:val="39"/>
    <w:semiHidden/>
    <w:unhideWhenUsed/>
    <w:rsid w:val="00036DC7"/>
    <w:pPr>
      <w:spacing w:after="100"/>
      <w:ind w:left="1320"/>
    </w:pPr>
  </w:style>
  <w:style w:type="paragraph" w:styleId="TOC8">
    <w:name w:val="toc 8"/>
    <w:basedOn w:val="Normal"/>
    <w:next w:val="Normal"/>
    <w:autoRedefine/>
    <w:uiPriority w:val="39"/>
    <w:semiHidden/>
    <w:unhideWhenUsed/>
    <w:rsid w:val="00036DC7"/>
    <w:pPr>
      <w:spacing w:after="100"/>
      <w:ind w:left="1540"/>
    </w:pPr>
  </w:style>
  <w:style w:type="paragraph" w:styleId="TOC9">
    <w:name w:val="toc 9"/>
    <w:basedOn w:val="Normal"/>
    <w:next w:val="Normal"/>
    <w:autoRedefine/>
    <w:uiPriority w:val="39"/>
    <w:semiHidden/>
    <w:unhideWhenUsed/>
    <w:rsid w:val="00036DC7"/>
    <w:pPr>
      <w:spacing w:after="100"/>
      <w:ind w:left="1760"/>
    </w:p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 w:type="character" w:customStyle="1" w:styleId="commit">
    <w:name w:val="commit"/>
    <w:basedOn w:val="DefaultParagraphFont"/>
    <w:rsid w:val="00CC3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3677">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499781543">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751391203">
      <w:bodyDiv w:val="1"/>
      <w:marLeft w:val="0"/>
      <w:marRight w:val="0"/>
      <w:marTop w:val="0"/>
      <w:marBottom w:val="0"/>
      <w:divBdr>
        <w:top w:val="none" w:sz="0" w:space="0" w:color="auto"/>
        <w:left w:val="none" w:sz="0" w:space="0" w:color="auto"/>
        <w:bottom w:val="none" w:sz="0" w:space="0" w:color="auto"/>
        <w:right w:val="none" w:sz="0" w:space="0" w:color="auto"/>
      </w:divBdr>
    </w:div>
    <w:div w:id="787118344">
      <w:bodyDiv w:val="1"/>
      <w:marLeft w:val="0"/>
      <w:marRight w:val="0"/>
      <w:marTop w:val="0"/>
      <w:marBottom w:val="0"/>
      <w:divBdr>
        <w:top w:val="none" w:sz="0" w:space="0" w:color="auto"/>
        <w:left w:val="none" w:sz="0" w:space="0" w:color="auto"/>
        <w:bottom w:val="none" w:sz="0" w:space="0" w:color="auto"/>
        <w:right w:val="none" w:sz="0" w:space="0" w:color="auto"/>
      </w:divBdr>
    </w:div>
    <w:div w:id="897058117">
      <w:bodyDiv w:val="1"/>
      <w:marLeft w:val="0"/>
      <w:marRight w:val="0"/>
      <w:marTop w:val="0"/>
      <w:marBottom w:val="0"/>
      <w:divBdr>
        <w:top w:val="none" w:sz="0" w:space="0" w:color="auto"/>
        <w:left w:val="none" w:sz="0" w:space="0" w:color="auto"/>
        <w:bottom w:val="none" w:sz="0" w:space="0" w:color="auto"/>
        <w:right w:val="none" w:sz="0" w:space="0" w:color="auto"/>
      </w:divBdr>
    </w:div>
    <w:div w:id="899174336">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1175535934">
      <w:bodyDiv w:val="1"/>
      <w:marLeft w:val="0"/>
      <w:marRight w:val="0"/>
      <w:marTop w:val="0"/>
      <w:marBottom w:val="0"/>
      <w:divBdr>
        <w:top w:val="none" w:sz="0" w:space="0" w:color="auto"/>
        <w:left w:val="none" w:sz="0" w:space="0" w:color="auto"/>
        <w:bottom w:val="none" w:sz="0" w:space="0" w:color="auto"/>
        <w:right w:val="none" w:sz="0" w:space="0" w:color="auto"/>
      </w:divBdr>
    </w:div>
    <w:div w:id="1187602983">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297373251">
      <w:bodyDiv w:val="1"/>
      <w:marLeft w:val="0"/>
      <w:marRight w:val="0"/>
      <w:marTop w:val="0"/>
      <w:marBottom w:val="0"/>
      <w:divBdr>
        <w:top w:val="none" w:sz="0" w:space="0" w:color="auto"/>
        <w:left w:val="none" w:sz="0" w:space="0" w:color="auto"/>
        <w:bottom w:val="none" w:sz="0" w:space="0" w:color="auto"/>
        <w:right w:val="none" w:sz="0" w:space="0" w:color="auto"/>
      </w:divBdr>
    </w:div>
    <w:div w:id="1311789015">
      <w:bodyDiv w:val="1"/>
      <w:marLeft w:val="0"/>
      <w:marRight w:val="0"/>
      <w:marTop w:val="0"/>
      <w:marBottom w:val="0"/>
      <w:divBdr>
        <w:top w:val="none" w:sz="0" w:space="0" w:color="auto"/>
        <w:left w:val="none" w:sz="0" w:space="0" w:color="auto"/>
        <w:bottom w:val="none" w:sz="0" w:space="0" w:color="auto"/>
        <w:right w:val="none" w:sz="0" w:space="0" w:color="auto"/>
      </w:divBdr>
    </w:div>
    <w:div w:id="1339429231">
      <w:bodyDiv w:val="1"/>
      <w:marLeft w:val="0"/>
      <w:marRight w:val="0"/>
      <w:marTop w:val="0"/>
      <w:marBottom w:val="0"/>
      <w:divBdr>
        <w:top w:val="none" w:sz="0" w:space="0" w:color="auto"/>
        <w:left w:val="none" w:sz="0" w:space="0" w:color="auto"/>
        <w:bottom w:val="none" w:sz="0" w:space="0" w:color="auto"/>
        <w:right w:val="none" w:sz="0" w:space="0" w:color="auto"/>
      </w:divBdr>
    </w:div>
    <w:div w:id="1515724036">
      <w:bodyDiv w:val="1"/>
      <w:marLeft w:val="0"/>
      <w:marRight w:val="0"/>
      <w:marTop w:val="0"/>
      <w:marBottom w:val="0"/>
      <w:divBdr>
        <w:top w:val="none" w:sz="0" w:space="0" w:color="auto"/>
        <w:left w:val="none" w:sz="0" w:space="0" w:color="auto"/>
        <w:bottom w:val="none" w:sz="0" w:space="0" w:color="auto"/>
        <w:right w:val="none" w:sz="0" w:space="0" w:color="auto"/>
      </w:divBdr>
    </w:div>
    <w:div w:id="1597324990">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1810784">
      <w:bodyDiv w:val="1"/>
      <w:marLeft w:val="0"/>
      <w:marRight w:val="0"/>
      <w:marTop w:val="0"/>
      <w:marBottom w:val="0"/>
      <w:divBdr>
        <w:top w:val="none" w:sz="0" w:space="0" w:color="auto"/>
        <w:left w:val="none" w:sz="0" w:space="0" w:color="auto"/>
        <w:bottom w:val="none" w:sz="0" w:space="0" w:color="auto"/>
        <w:right w:val="none" w:sz="0" w:space="0" w:color="auto"/>
      </w:divBdr>
    </w:div>
    <w:div w:id="1725713938">
      <w:bodyDiv w:val="1"/>
      <w:marLeft w:val="0"/>
      <w:marRight w:val="0"/>
      <w:marTop w:val="0"/>
      <w:marBottom w:val="0"/>
      <w:divBdr>
        <w:top w:val="none" w:sz="0" w:space="0" w:color="auto"/>
        <w:left w:val="none" w:sz="0" w:space="0" w:color="auto"/>
        <w:bottom w:val="none" w:sz="0" w:space="0" w:color="auto"/>
        <w:right w:val="none" w:sz="0" w:space="0" w:color="auto"/>
      </w:divBdr>
    </w:div>
    <w:div w:id="1734235301">
      <w:bodyDiv w:val="1"/>
      <w:marLeft w:val="0"/>
      <w:marRight w:val="0"/>
      <w:marTop w:val="0"/>
      <w:marBottom w:val="0"/>
      <w:divBdr>
        <w:top w:val="none" w:sz="0" w:space="0" w:color="auto"/>
        <w:left w:val="none" w:sz="0" w:space="0" w:color="auto"/>
        <w:bottom w:val="none" w:sz="0" w:space="0" w:color="auto"/>
        <w:right w:val="none" w:sz="0" w:space="0" w:color="auto"/>
      </w:divBdr>
    </w:div>
    <w:div w:id="1747144365">
      <w:bodyDiv w:val="1"/>
      <w:marLeft w:val="0"/>
      <w:marRight w:val="0"/>
      <w:marTop w:val="0"/>
      <w:marBottom w:val="0"/>
      <w:divBdr>
        <w:top w:val="none" w:sz="0" w:space="0" w:color="auto"/>
        <w:left w:val="none" w:sz="0" w:space="0" w:color="auto"/>
        <w:bottom w:val="none" w:sz="0" w:space="0" w:color="auto"/>
        <w:right w:val="none" w:sz="0" w:space="0" w:color="auto"/>
      </w:divBdr>
    </w:div>
    <w:div w:id="1887060158">
      <w:bodyDiv w:val="1"/>
      <w:marLeft w:val="0"/>
      <w:marRight w:val="0"/>
      <w:marTop w:val="0"/>
      <w:marBottom w:val="0"/>
      <w:divBdr>
        <w:top w:val="none" w:sz="0" w:space="0" w:color="auto"/>
        <w:left w:val="none" w:sz="0" w:space="0" w:color="auto"/>
        <w:bottom w:val="none" w:sz="0" w:space="0" w:color="auto"/>
        <w:right w:val="none" w:sz="0" w:space="0" w:color="auto"/>
      </w:divBdr>
    </w:div>
    <w:div w:id="1957517369">
      <w:bodyDiv w:val="1"/>
      <w:marLeft w:val="0"/>
      <w:marRight w:val="0"/>
      <w:marTop w:val="0"/>
      <w:marBottom w:val="0"/>
      <w:divBdr>
        <w:top w:val="none" w:sz="0" w:space="0" w:color="auto"/>
        <w:left w:val="none" w:sz="0" w:space="0" w:color="auto"/>
        <w:bottom w:val="none" w:sz="0" w:space="0" w:color="auto"/>
        <w:right w:val="none" w:sz="0" w:space="0" w:color="auto"/>
      </w:divBdr>
    </w:div>
    <w:div w:id="1994672223">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D14CE7FAB74BEBAF64ED5DE5E40470"/>
        <w:category>
          <w:name w:val="General"/>
          <w:gallery w:val="placeholder"/>
        </w:category>
        <w:types>
          <w:type w:val="bbPlcHdr"/>
        </w:types>
        <w:behaviors>
          <w:behavior w:val="content"/>
        </w:behaviors>
        <w:guid w:val="{3D51DD45-A613-4E00-B1D6-2CED68466CB1}"/>
      </w:docPartPr>
      <w:docPartBody>
        <w:p w:rsidR="000E3966" w:rsidRDefault="000E3966">
          <w:pPr>
            <w:pStyle w:val="E8D14CE7FAB74BEBAF64ED5DE5E40470"/>
          </w:pPr>
          <w:r w:rsidRPr="00036DC7">
            <w:rPr>
              <w:rtl/>
              <w:lang w:val="he-IL" w:eastAsia="he"/>
            </w:rPr>
            <w:t>גירסה</w:t>
          </w:r>
        </w:p>
      </w:docPartBody>
    </w:docPart>
    <w:docPart>
      <w:docPartPr>
        <w:name w:val="D1B07269EA534DE49D9276E3EBCF710C"/>
        <w:category>
          <w:name w:val="General"/>
          <w:gallery w:val="placeholder"/>
        </w:category>
        <w:types>
          <w:type w:val="bbPlcHdr"/>
        </w:types>
        <w:behaviors>
          <w:behavior w:val="content"/>
        </w:behaviors>
        <w:guid w:val="{5E6E0FE7-3FBE-45BA-A143-FB5B69CBDCD2}"/>
      </w:docPartPr>
      <w:docPartBody>
        <w:p w:rsidR="000E3966" w:rsidRDefault="000E3966">
          <w:pPr>
            <w:pStyle w:val="D1B07269EA534DE49D9276E3EBCF710C"/>
          </w:pPr>
          <w:r w:rsidRPr="00036DC7">
            <w:rPr>
              <w:rtl/>
              <w:lang w:val="he-IL" w:eastAsia="he"/>
            </w:rPr>
            <w:t>שם החברה</w:t>
          </w:r>
        </w:p>
      </w:docPartBody>
    </w:docPart>
    <w:docPart>
      <w:docPartPr>
        <w:name w:val="890C8FCD1CD047D88296245FEE652F55"/>
        <w:category>
          <w:name w:val="General"/>
          <w:gallery w:val="placeholder"/>
        </w:category>
        <w:types>
          <w:type w:val="bbPlcHdr"/>
        </w:types>
        <w:behaviors>
          <w:behavior w:val="content"/>
        </w:behaviors>
        <w:guid w:val="{97B49E3A-4EB0-4D43-A172-B52EEE326467}"/>
      </w:docPartPr>
      <w:docPartBody>
        <w:p w:rsidR="000E3966" w:rsidRDefault="000E3966">
          <w:pPr>
            <w:pStyle w:val="890C8FCD1CD047D88296245FEE652F55"/>
          </w:pPr>
          <w:r w:rsidRPr="00036DC7">
            <w:rPr>
              <w:rtl/>
              <w:lang w:val="he-IL" w:eastAsia="he"/>
            </w:rPr>
            <w:t>כתובת החברה</w:t>
          </w:r>
        </w:p>
      </w:docPartBody>
    </w:docPart>
    <w:docPart>
      <w:docPartPr>
        <w:name w:val="239B19959AF2438D8BCE88A9057851D1"/>
        <w:category>
          <w:name w:val="General"/>
          <w:gallery w:val="placeholder"/>
        </w:category>
        <w:types>
          <w:type w:val="bbPlcHdr"/>
        </w:types>
        <w:behaviors>
          <w:behavior w:val="content"/>
        </w:behaviors>
        <w:guid w:val="{238735BE-2907-410D-B30D-C550FC129789}"/>
      </w:docPartPr>
      <w:docPartBody>
        <w:p w:rsidR="000E3966" w:rsidRDefault="000E3966">
          <w:pPr>
            <w:pStyle w:val="239B19959AF2438D8BCE88A9057851D1"/>
          </w:pPr>
          <w:r w:rsidRPr="00036DC7">
            <w:rPr>
              <w:rtl/>
              <w:lang w:val="he-IL" w:eastAsia="he"/>
            </w:rPr>
            <w:t>שם המנהל</w:t>
          </w:r>
        </w:p>
      </w:docPartBody>
    </w:docPart>
    <w:docPart>
      <w:docPartPr>
        <w:name w:val="7050EDCD3B394F80A117E2DF594BA476"/>
        <w:category>
          <w:name w:val="General"/>
          <w:gallery w:val="placeholder"/>
        </w:category>
        <w:types>
          <w:type w:val="bbPlcHdr"/>
        </w:types>
        <w:behaviors>
          <w:behavior w:val="content"/>
        </w:behaviors>
        <w:guid w:val="{7939D024-29A4-4284-9323-853E0D2089E7}"/>
      </w:docPartPr>
      <w:docPartBody>
        <w:p w:rsidR="000E3966" w:rsidRDefault="000E3966">
          <w:r w:rsidRPr="00A51F8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E3966"/>
    <w:rsid w:val="001952DF"/>
    <w:rsid w:val="002830E8"/>
    <w:rsid w:val="003A5EF0"/>
    <w:rsid w:val="008018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Pr>
      <w:rFonts w:ascii="Tahoma" w:hAnsi="Tahoma" w:cs="Tahoma"/>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תאריך הגשה</PublishDate>
  <Abstract/>
  <CompanyAddress>שם סטודנט ב: 312389083, נאור יקותיאלי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Raw18</b:Tag>
    <b:SourceType>ConferenceProceedings</b:SourceType>
    <b:Guid>{31FFE76E-D4B3-41D6-82AA-964990238445}</b:Guid>
    <b:LCID>en-US</b:LCID>
    <b:Title>A comprehensive study on sign languages recognition systems using (SVM, KNN, CNN and ANN)</b:Title>
    <b:Year>2018</b:Year>
    <b:Pages>1–6</b:Pages>
    <b:Author>
      <b:Author>
        <b:NameList>
          <b:Person>
            <b:Last>Rawan A.</b:Last>
            <b:First>Al Rashid Agha</b:First>
          </b:Person>
          <b:Person>
            <b:Last>Muhammed N.</b:Last>
            <b:First>Sefer</b:First>
          </b:Person>
          <b:Person>
            <b:Last>Polla</b:Last>
            <b:First>Fattah</b:First>
          </b:Person>
        </b:NameList>
      </b:Author>
    </b:Author>
    <b:ConferenceName>Proceedings of the First International Conference on Data Science (DATA '18)</b:ConferenceName>
    <b:City>Madrid, Spain</b:City>
    <b:Publisher>Association for Computing Machinery, New York, NY, USA</b:Publisher>
    <b:RefOrder>4</b:RefOrder>
  </b:Source>
  <b:Source>
    <b:Year>2020</b:Year>
    <b:Volume>28</b:Volume>
    <b:BIBTEX_Entry>article</b:BIBTEX_Entry>
    <b:SourceType>JournalArticle</b:SourceType>
    <b:Title>A deep learning framework for assessing physical rehabilitation exercises</b:Title>
    <b:Publisher>IEEE</b:Publisher>
    <b:Tag>liao2020deep</b:Tag>
    <b:Author>
      <b:Author>
        <b:NameList>
          <b:Person>
            <b:Last>Liao</b:Last>
            <b:First>Yalin</b:First>
          </b:Person>
          <b:Person>
            <b:Last>Vakanski</b:Last>
            <b:First>Aleksandar</b:First>
          </b:Person>
          <b:Person>
            <b:Last>Xian</b:Last>
            <b:First>Min</b:First>
          </b:Person>
        </b:NameList>
      </b:Author>
    </b:Author>
    <b:Pages>468–477</b:Pages>
    <b:JournalName>IEEE Transactions on Neural Systems and Rehabilitation Engineering</b:JournalName>
    <b:Number>2</b:Number>
    <b:RefOrder>5</b:RefOrder>
  </b:Source>
  <b:Source>
    <b:Tag>3a</b:Tag>
    <b:SourceType>ConferenceProceedings</b:SourceType>
    <b:Guid>{72BF2615-B1B6-4BF2-A772-2C735E400F86}</b:Guid>
    <b:Title>A low complexity motion compensated frame interpolation method</b:Title>
    <b:Year>2005</b:Year>
    <b:Author>
      <b:Author>
        <b:NameList>
          <b:Person>
            <b:Last>Jiefu Zhai</b:Last>
            <b:First>Keman</b:First>
            <b:Middle>YuJiang, LiJiang Li, Shipeng Li</b:Middle>
          </b:Person>
        </b:NameList>
      </b:Author>
    </b:Author>
    <b:ConferenceName>Conference: Circuits and Systems, 2005. ISCAS 2005. IEEE International</b:ConferenceName>
    <b:RefOrder>2</b:RefOrder>
  </b:Source>
  <b:Source>
    <b:Tag>3d</b:Tag>
    <b:SourceType>ArticleInAPeriodical</b:SourceType>
    <b:Guid>{CCCD10E0-C9E4-4310-B498-E85A44FDB3EF}</b:Guid>
    <b:Author>
      <b:Author>
        <b:NameList>
          <b:Person>
            <b:Last>Yanli Li</b:Last>
            <b:First>Wendan</b:First>
            <b:Middle>Ma, Yue Han</b:Middle>
          </b:Person>
        </b:NameList>
      </b:Author>
    </b:Author>
    <b:Title>A Spatial Prediction-Based Motion-Compensated Frame Rate Up-Conversion</b:Title>
    <b:Year>2019</b:Year>
    <b:Month>January</b:Month>
    <b:RefOrder>6</b:RefOrder>
  </b:Source>
  <b:Source>
    <b:Tag>Hid18</b:Tag>
    <b:SourceType>InternetSite</b:SourceType>
    <b:Guid>{115BC10A-EE3F-4AAD-A040-2F3CA6EF895E}</b:Guid>
    <b:Title>CMU-Perceptual-Computing-Lab/OpenPose</b:Title>
    <b:ProductionCompany>GitHub</b:ProductionCompany>
    <b:Year>2018</b:Year>
    <b:Month>December</b:Month>
    <b:Day>19</b:Day>
    <b:URL>https://github.com/CMU-Perceptual-Computing-Lab/openpose</b:URL>
    <b:Author>
      <b:Author>
        <b:NameList>
          <b:Person>
            <b:Last>Hidalgo</b:Last>
            <b:First>Ginés</b:First>
          </b:Person>
        </b:NameList>
      </b:Author>
    </b:Author>
    <b:RefOrder>1</b:RefOrder>
  </b:Source>
  <b:Source>
    <b:Tag>Mac11</b:Tag>
    <b:SourceType>JournalArticle</b:SourceType>
    <b:Guid>{83793CD0-0CE5-45B8-AFFB-FBEFCF4B194F}</b:Guid>
    <b:Title>Determinants of utilization and expenditures for episodes of ambulatory physical therapy among adults</b:Title>
    <b:JournalName>Phys Ther</b:JournalName>
    <b:Year>Jul. 2011</b:Year>
    <b:Pages>1018–1029</b:Pages>
    <b:Volume>91</b:Volume>
    <b:Issue>7</b:Issue>
    <b:Author>
      <b:Author>
        <b:NameList>
          <b:Person>
            <b:Last>Machlin</b:Last>
            <b:First>S.</b:First>
            <b:Middle>R.</b:Middle>
          </b:Person>
          <b:Person>
            <b:Last>Chevan</b:Last>
            <b:First>J.</b:First>
          </b:Person>
          <b:Person>
            <b:Last>Yu</b:Last>
            <b:First>W.</b:First>
            <b:Middle>W.</b:Middle>
          </b:Person>
          <b:Person>
            <b:Last>Zodet</b:Last>
            <b:First>M.</b:First>
            <b:Middle>W.</b:Middle>
          </b:Person>
        </b:NameList>
      </b:Author>
    </b:Author>
    <b:RefOrder>3</b:RefOrder>
  </b:Source>
  <b:Source>
    <b:Tag>tagHdolf22011</b:Tag>
    <b:SourceType>JournalArticle</b:SourceType>
    <b:Guid>{4D42B6F3-9F6E-4DA2-AD4B-0DAAF2A70AE3}</b:Guid>
    <b:Title>Hand keypoint detection in single images using multiview bootstrapping</b:Title>
    <b:JournalName>InProceedings of the IEEE conference on Computer Vision and Pattern Recognition</b:JournalName>
    <b:Year>2017</b:Year>
    <b:Author>
      <b:Author777>
        <b:NameList>
          <b:Person>
            <b:First>Tomas</b:First>
            <b:Last> Simon</b:Last>
          </b:Person>
          <b:Person>
            <b:First> Hanbyul</b:First>
            <b:Last> Joo</b:Last>
          </b:Person>
          <b:Person>
            <b:First> Iain</b:First>
            <b:Last> Matthews</b:Last>
          </b:Person>
          <b:Person>
            <b:First> Yaser</b:First>
            <b:Last> Sheikh</b:Last>
          </b:Person>
        </b:NameList>
      </b:Author777>
      <b:Author>
        <b:NameList>
          <b:Person>
            <b:Last>Simon</b:Last>
            <b:First>T.</b:First>
          </b:Person>
          <b:Person>
            <b:Last>Joo</b:Last>
            <b:First>H.</b:First>
          </b:Person>
          <b:Person>
            <b:Last>Matthews</b:Last>
            <b:First>I.</b:First>
          </b:Person>
          <b:Person>
            <b:Last>Sheikh</b:Last>
            <b:First>Y.</b:First>
          </b:Person>
        </b:NameList>
      </b:Author>
    </b:Author>
    <b:Pages>1145-1153</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54769-652A-4DC9-95F7-33679501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פרויקט תקשורת.dotx</Template>
  <TotalTime>531</TotalTime>
  <Pages>14</Pages>
  <Words>2079</Words>
  <Characters>11852</Characters>
  <Application>Microsoft Office Word</Application>
  <DocSecurity>0</DocSecurity>
  <Lines>98</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312272230, סער אליאס</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cp:keywords>
  <dc:description/>
  <cp:lastModifiedBy>סער אליאס</cp:lastModifiedBy>
  <cp:revision>6</cp:revision>
  <dcterms:created xsi:type="dcterms:W3CDTF">2021-09-22T16:40:00Z</dcterms:created>
  <dcterms:modified xsi:type="dcterms:W3CDTF">2021-10-23T07:23:00Z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